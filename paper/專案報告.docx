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622408992"/>
        <w:docPartObj>
          <w:docPartGallery w:val="Cover Pages"/>
          <w:docPartUnique/>
        </w:docPartObj>
      </w:sdtPr>
      <w:sdtContent>
        <w:tbl>
          <w:tblPr>
            <w:tblW w:w="5000" w:type="pct"/>
            <w:jc w:val="center"/>
            <w:tblBorders>
              <w:top w:val="single" w:sz="48" w:space="0" w:color="FFFFFF" w:themeColor="light1"/>
              <w:left w:val="single" w:sz="48" w:space="0" w:color="FFFFFF" w:themeColor="light1"/>
              <w:bottom w:val="single" w:sz="48" w:space="0" w:color="FFFFFF" w:themeColor="light1"/>
              <w:right w:val="single" w:sz="48" w:space="0" w:color="FFFFFF" w:themeColor="light1"/>
              <w:insideH w:val="single" w:sz="48" w:space="0" w:color="FFFFFF" w:themeColor="light1"/>
              <w:insideV w:val="single" w:sz="48" w:space="0" w:color="FFFFFF" w:themeColor="light1"/>
            </w:tblBorders>
            <w:tblLayout w:type="fixed"/>
            <w:tblCellMar>
              <w:left w:w="115" w:type="dxa"/>
              <w:right w:w="115" w:type="dxa"/>
            </w:tblCellMar>
            <w:tblLook w:val="01E0" w:firstRow="1" w:lastRow="1" w:firstColumn="1" w:lastColumn="1" w:noHBand="0" w:noVBand="0"/>
          </w:tblPr>
          <w:tblGrid>
            <w:gridCol w:w="285"/>
            <w:gridCol w:w="1559"/>
            <w:gridCol w:w="7963"/>
          </w:tblGrid>
          <w:tr w:rsidR="008D5A16" w:rsidTr="009E5FB1">
            <w:trPr>
              <w:trHeight w:val="3960"/>
              <w:jc w:val="center"/>
            </w:trPr>
            <w:tc>
              <w:tcPr>
                <w:tcW w:w="14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</w:tcPr>
              <w:p w:rsidR="008547D1" w:rsidRDefault="008547D1" w:rsidP="009E5FB1">
                <w:pPr>
                  <w:pStyle w:val="af9"/>
                </w:pPr>
              </w:p>
            </w:tc>
            <w:tc>
              <w:tcPr>
                <w:tcW w:w="4855" w:type="pct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left w:w="115" w:type="dxa"/>
                  <w:bottom w:w="115" w:type="dxa"/>
                </w:tcMar>
                <w:vAlign w:val="bottom"/>
              </w:tcPr>
              <w:p w:rsidR="009D4125" w:rsidRPr="009D4125" w:rsidRDefault="009E5FB1" w:rsidP="009D4125">
                <w:pPr>
                  <w:pStyle w:val="af9"/>
                  <w:rPr>
                    <w:rFonts w:asciiTheme="majorHAnsi" w:eastAsiaTheme="majorEastAsia" w:hAnsiTheme="majorHAnsi" w:cstheme="majorBidi"/>
                    <w:b/>
                    <w:caps/>
                    <w:color w:val="808080" w:themeColor="background1" w:themeShade="80"/>
                    <w:sz w:val="96"/>
                    <w:szCs w:val="9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noProof/>
                    <w:sz w:val="26"/>
                    <w:szCs w:val="26"/>
                  </w:rPr>
                  <w:drawing>
                    <wp:anchor distT="0" distB="0" distL="114300" distR="114300" simplePos="0" relativeHeight="251677184" behindDoc="1" locked="0" layoutInCell="1" allowOverlap="1" wp14:anchorId="498EDAFC" wp14:editId="0873DE4D">
                      <wp:simplePos x="0" y="0"/>
                      <wp:positionH relativeFrom="column">
                        <wp:posOffset>3863975</wp:posOffset>
                      </wp:positionH>
                      <wp:positionV relativeFrom="paragraph">
                        <wp:posOffset>458470</wp:posOffset>
                      </wp:positionV>
                      <wp:extent cx="1985010" cy="1306195"/>
                      <wp:effectExtent l="0" t="0" r="0" b="0"/>
                      <wp:wrapTight wrapText="bothSides">
                        <wp:wrapPolygon edited="0">
                          <wp:start x="14511" y="315"/>
                          <wp:lineTo x="8084" y="5355"/>
                          <wp:lineTo x="8084" y="5985"/>
                          <wp:lineTo x="4975" y="7246"/>
                          <wp:lineTo x="4768" y="7876"/>
                          <wp:lineTo x="5597" y="11026"/>
                          <wp:lineTo x="3939" y="12286"/>
                          <wp:lineTo x="1451" y="15436"/>
                          <wp:lineTo x="622" y="18271"/>
                          <wp:lineTo x="1244" y="19216"/>
                          <wp:lineTo x="10779" y="21106"/>
                          <wp:lineTo x="20522" y="21106"/>
                          <wp:lineTo x="21144" y="7246"/>
                          <wp:lineTo x="14511" y="5040"/>
                          <wp:lineTo x="16583" y="2520"/>
                          <wp:lineTo x="15962" y="315"/>
                          <wp:lineTo x="14511" y="315"/>
                        </wp:wrapPolygon>
                      </wp:wrapTight>
                      <wp:docPr id="2" name="圖片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Taipei Tech Logo.png"/>
                              <pic:cNvPicPr/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85010" cy="13061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proofErr w:type="gramStart"/>
                <w:r w:rsidR="009D4125" w:rsidRPr="009D4125">
                  <w:rPr>
                    <w:rFonts w:asciiTheme="majorHAnsi" w:eastAsiaTheme="majorEastAsia" w:hAnsiTheme="majorHAnsi" w:cstheme="majorBidi" w:hint="eastAsia"/>
                    <w:b/>
                    <w:caps/>
                    <w:color w:val="808080" w:themeColor="background1" w:themeShade="80"/>
                    <w:sz w:val="96"/>
                    <w:szCs w:val="96"/>
                  </w:rPr>
                  <w:t>臺</w:t>
                </w:r>
                <w:proofErr w:type="gramEnd"/>
                <w:r w:rsidR="009D4125" w:rsidRPr="009D4125">
                  <w:rPr>
                    <w:rFonts w:asciiTheme="majorHAnsi" w:eastAsiaTheme="majorEastAsia" w:hAnsiTheme="majorHAnsi" w:cstheme="majorBidi" w:hint="eastAsia"/>
                    <w:b/>
                    <w:caps/>
                    <w:color w:val="808080" w:themeColor="background1" w:themeShade="80"/>
                    <w:sz w:val="96"/>
                    <w:szCs w:val="96"/>
                  </w:rPr>
                  <w:t>北科技大學</w:t>
                </w:r>
              </w:p>
              <w:p w:rsidR="009D4125" w:rsidRDefault="009E5FB1" w:rsidP="009D4125">
                <w:pPr>
                  <w:pStyle w:val="af9"/>
                  <w:rPr>
                    <w:rFonts w:asciiTheme="majorHAnsi" w:eastAsiaTheme="majorEastAsia" w:hAnsiTheme="majorHAnsi" w:cstheme="majorBidi"/>
                    <w:b/>
                    <w:caps/>
                    <w:color w:val="808080" w:themeColor="background1" w:themeShade="80"/>
                    <w:sz w:val="96"/>
                    <w:szCs w:val="9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b/>
                    <w:caps/>
                    <w:noProof/>
                    <w:color w:val="775F55" w:themeColor="text2"/>
                    <w:sz w:val="96"/>
                    <w:szCs w:val="96"/>
                  </w:rPr>
                  <mc:AlternateContent>
                    <mc:Choice Requires="wps">
                      <w:drawing>
                        <wp:anchor distT="0" distB="0" distL="114300" distR="114300" simplePos="0" relativeHeight="251676160" behindDoc="0" locked="0" layoutInCell="1" allowOverlap="1" wp14:anchorId="65697365" wp14:editId="197CCE8C">
                          <wp:simplePos x="0" y="0"/>
                          <wp:positionH relativeFrom="column">
                            <wp:posOffset>497840</wp:posOffset>
                          </wp:positionH>
                          <wp:positionV relativeFrom="paragraph">
                            <wp:posOffset>1132205</wp:posOffset>
                          </wp:positionV>
                          <wp:extent cx="4816475" cy="3375025"/>
                          <wp:effectExtent l="19050" t="19050" r="22225" b="15875"/>
                          <wp:wrapSquare wrapText="bothSides"/>
                          <wp:docPr id="1" name="矩形 1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/>
                                <wps:spPr>
                                  <a:xfrm>
                                    <a:off x="0" y="0"/>
                                    <a:ext cx="4816475" cy="3375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1750">
                                    <a:solidFill>
                                      <a:schemeClr val="accent1">
                                        <a:shade val="5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 xmlns:cx="http://schemas.microsoft.com/office/drawing/2014/chartex" xmlns:w16se="http://schemas.microsoft.com/office/word/2015/wordml/symex">
                      <w:pict>
                        <v:rect w14:anchorId="6DEEDFD8" id="矩形 1" o:spid="_x0000_s1026" style="position:absolute;margin-left:39.2pt;margin-top:89.15pt;width:379.25pt;height:265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" filled="f" strokecolor="#345c7d [1604]" strokeweight="2.5pt">
                          <w10:wrap type="square"/>
                        </v:rect>
                      </w:pict>
                    </mc:Fallback>
                  </mc:AlternateContent>
                </w:r>
                <w:r w:rsidR="009D4125" w:rsidRPr="009D4125">
                  <w:rPr>
                    <w:rFonts w:asciiTheme="majorHAnsi" w:eastAsiaTheme="majorEastAsia" w:hAnsiTheme="majorHAnsi" w:cstheme="majorBidi" w:hint="eastAsia"/>
                    <w:b/>
                    <w:caps/>
                    <w:color w:val="808080" w:themeColor="background1" w:themeShade="80"/>
                    <w:sz w:val="96"/>
                    <w:szCs w:val="96"/>
                  </w:rPr>
                  <w:t>資訊工程系</w:t>
                </w:r>
              </w:p>
              <w:p w:rsidR="009B082C" w:rsidRDefault="008C4867" w:rsidP="009D4125">
                <w:pPr>
                  <w:pStyle w:val="af9"/>
                  <w:rPr>
                    <w:rFonts w:asciiTheme="majorHAnsi" w:eastAsiaTheme="majorEastAsia" w:hAnsiTheme="majorHAnsi" w:cstheme="majorBidi"/>
                    <w:b/>
                    <w:caps/>
                    <w:color w:val="808080" w:themeColor="background1" w:themeShade="80"/>
                    <w:sz w:val="96"/>
                    <w:szCs w:val="9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b/>
                    <w:caps/>
                    <w:noProof/>
                    <w:color w:val="808080" w:themeColor="background1" w:themeShade="80"/>
                    <w:sz w:val="96"/>
                    <w:szCs w:val="96"/>
                  </w:rPr>
                  <w:drawing>
                    <wp:anchor distT="0" distB="0" distL="114300" distR="114300" simplePos="0" relativeHeight="251678208" behindDoc="0" locked="0" layoutInCell="1" allowOverlap="1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347345</wp:posOffset>
                      </wp:positionV>
                      <wp:extent cx="4816475" cy="2887980"/>
                      <wp:effectExtent l="0" t="0" r="3175" b="7620"/>
                      <wp:wrapNone/>
                      <wp:docPr id="3" name="圖片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state_ready.png"/>
                              <pic:cNvPicPr/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16475" cy="2887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  <w:r w:rsidR="00C22C30">
                  <w:rPr>
                    <w:noProof/>
                  </w:rPr>
                  <mc:AlternateContent>
                    <mc:Choice Requires="wps">
                      <w:drawing>
                        <wp:anchor distT="45720" distB="45720" distL="114300" distR="114300" simplePos="0" relativeHeight="251667968" behindDoc="0" locked="0" layoutInCell="1" allowOverlap="1" wp14:anchorId="169D4529" wp14:editId="2A72F73C">
                          <wp:simplePos x="0" y="0"/>
                          <wp:positionH relativeFrom="column">
                            <wp:posOffset>2430145</wp:posOffset>
                          </wp:positionH>
                          <wp:positionV relativeFrom="paragraph">
                            <wp:posOffset>149225</wp:posOffset>
                          </wp:positionV>
                          <wp:extent cx="937895" cy="438785"/>
                          <wp:effectExtent l="0" t="0" r="0" b="0"/>
                          <wp:wrapSquare wrapText="bothSides"/>
                          <wp:docPr id="217" name="文字方塊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937895" cy="4387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866C26" w:rsidRPr="00C22C30" w:rsidRDefault="00866C26">
                                      <w:pPr>
                                        <w:rPr>
                                          <w:rFonts w:asciiTheme="minorEastAsia" w:hAnsiTheme="minorEastAsia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169D4529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文字方塊 2" o:spid="_x0000_s1026" type="#_x0000_t202" style="position:absolute;margin-left:191.35pt;margin-top:11.75pt;width:73.85pt;height:34.5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" stroked="f">
                          <v:textbox>
                            <w:txbxContent>
                              <w:p w:rsidR="00866C26" w:rsidRPr="00C22C30" w:rsidRDefault="00866C26">
                                <w:pPr>
                                  <w:rPr>
                                    <w:rFonts w:asciiTheme="minorEastAsia" w:hAnsiTheme="minorEastAsia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  <w:p w:rsidR="009B082C" w:rsidRDefault="009B082C" w:rsidP="009D4125">
                <w:pPr>
                  <w:pStyle w:val="af9"/>
                  <w:rPr>
                    <w:rFonts w:asciiTheme="majorHAnsi" w:eastAsiaTheme="majorEastAsia" w:hAnsiTheme="majorHAnsi" w:cstheme="majorBidi"/>
                    <w:b/>
                    <w:caps/>
                    <w:color w:val="808080" w:themeColor="background1" w:themeShade="80"/>
                    <w:sz w:val="96"/>
                    <w:szCs w:val="96"/>
                  </w:rPr>
                </w:pPr>
              </w:p>
              <w:p w:rsidR="009B082C" w:rsidRDefault="009B082C" w:rsidP="009D4125">
                <w:pPr>
                  <w:pStyle w:val="af9"/>
                  <w:rPr>
                    <w:rFonts w:asciiTheme="majorHAnsi" w:eastAsiaTheme="majorEastAsia" w:hAnsiTheme="majorHAnsi" w:cstheme="majorBidi"/>
                    <w:b/>
                    <w:caps/>
                    <w:color w:val="808080" w:themeColor="background1" w:themeShade="80"/>
                    <w:sz w:val="96"/>
                    <w:szCs w:val="96"/>
                  </w:rPr>
                </w:pPr>
              </w:p>
              <w:p w:rsidR="009B082C" w:rsidRPr="009B082C" w:rsidRDefault="009B082C" w:rsidP="009D4125">
                <w:pPr>
                  <w:pStyle w:val="af9"/>
                  <w:rPr>
                    <w:rFonts w:asciiTheme="majorHAnsi" w:eastAsiaTheme="majorEastAsia" w:hAnsiTheme="majorHAnsi" w:cstheme="majorBidi"/>
                    <w:color w:val="775F55" w:themeColor="text2"/>
                    <w:sz w:val="96"/>
                    <w:szCs w:val="96"/>
                    <w14:textOutline w14:w="9525" w14:cap="rnd" w14:cmpd="sng" w14:algn="ctr">
                      <w14:solidFill>
                        <w14:schemeClr w14:val="accent1">
                          <w14:shade w14:val="50000"/>
                        </w14:schemeClr>
                      </w14:solidFill>
                      <w14:prstDash w14:val="solid"/>
                      <w14:bevel/>
                    </w14:textOutline>
                  </w:rPr>
                </w:pPr>
              </w:p>
            </w:tc>
          </w:tr>
          <w:tr w:rsidR="00472DBC" w:rsidRPr="009E5FB1" w:rsidTr="009E5FB1">
            <w:trPr>
              <w:trHeight w:val="864"/>
              <w:jc w:val="center"/>
            </w:trPr>
            <w:tc>
              <w:tcPr>
                <w:tcW w:w="145" w:type="pct"/>
                <w:tcBorders>
                  <w:top w:val="nil"/>
                  <w:left w:val="nil"/>
                  <w:bottom w:val="nil"/>
                </w:tcBorders>
                <w:shd w:val="clear" w:color="auto" w:fill="auto"/>
                <w:vAlign w:val="center"/>
              </w:tcPr>
              <w:p w:rsidR="008547D1" w:rsidRPr="009E5FB1" w:rsidRDefault="008547D1" w:rsidP="009D4125">
                <w:pPr>
                  <w:pStyle w:val="af9"/>
                  <w:rPr>
                    <w:color w:val="FFFFFF" w:themeColor="background1"/>
                    <w:sz w:val="32"/>
                    <w:szCs w:val="32"/>
                    <w14:shadow w14:blurRad="50800" w14:dist="50800" w14:dir="5400000" w14:sx="0" w14:sy="0" w14:kx="0" w14:ky="0" w14:algn="ctr">
                      <w14:schemeClr w14:val="accent2">
                        <w14:lumMod w14:val="60000"/>
                        <w14:lumOff w14:val="40000"/>
                      </w14:schemeClr>
                    </w14:shadow>
                  </w:rPr>
                </w:pPr>
              </w:p>
            </w:tc>
            <w:tc>
              <w:tcPr>
                <w:tcW w:w="4855" w:type="pct"/>
                <w:gridSpan w:val="2"/>
                <w:tcBorders>
                  <w:top w:val="nil"/>
                  <w:bottom w:val="nil"/>
                  <w:right w:val="nil"/>
                </w:tcBorders>
                <w:shd w:val="clear" w:color="auto" w:fill="94B6D2" w:themeFill="accent1"/>
                <w:tcMar>
                  <w:left w:w="216" w:type="dxa"/>
                </w:tcMar>
                <w:vAlign w:val="center"/>
              </w:tcPr>
              <w:p w:rsidR="008547D1" w:rsidRPr="009E5FB1" w:rsidRDefault="00866C26" w:rsidP="009B082C">
                <w:pPr>
                  <w:pStyle w:val="af9"/>
                  <w:jc w:val="center"/>
                  <w:rPr>
                    <w:color w:val="FFFFFF" w:themeColor="background1"/>
                    <w:sz w:val="40"/>
                    <w:szCs w:val="40"/>
                    <w14:shadow w14:blurRad="50800" w14:dist="50800" w14:dir="5400000" w14:sx="0" w14:sy="0" w14:kx="0" w14:ky="0" w14:algn="ctr">
                      <w14:schemeClr w14:val="accent2">
                        <w14:lumMod w14:val="60000"/>
                        <w14:lumOff w14:val="40000"/>
                      </w14:schemeClr>
                    </w14:shadow>
                  </w:rPr>
                </w:pPr>
                <w:sdt>
                  <w:sdtPr>
                    <w:rPr>
                      <w:rFonts w:hint="eastAsia"/>
                      <w:color w:val="FFFFFF" w:themeColor="background1"/>
                      <w:sz w:val="48"/>
                      <w:szCs w:val="48"/>
                      <w14:shadow w14:blurRad="50800" w14:dist="50800" w14:dir="5400000" w14:sx="0" w14:sy="0" w14:kx="0" w14:ky="0" w14:algn="ctr">
                        <w14:schemeClr w14:val="accent2">
                          <w14:lumMod w14:val="60000"/>
                          <w14:lumOff w14:val="40000"/>
                        </w14:schemeClr>
                      </w14:shadow>
                    </w:rPr>
                    <w:alias w:val="副標題"/>
                    <w:id w:val="541102329"/>
                    <w:placeholder>
                      <w:docPart w:val="8B761B401044424CAF5467B691E2E304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886443">
                      <w:rPr>
                        <w:rFonts w:hint="eastAsia"/>
                        <w:color w:val="FFFFFF" w:themeColor="background1"/>
                        <w:sz w:val="48"/>
                        <w:szCs w:val="48"/>
                        <w14:shadow w14:blurRad="50800" w14:dist="50800" w14:dir="5400000" w14:sx="0" w14:sy="0" w14:kx="0" w14:ky="0" w14:algn="ctr">
                          <w14:schemeClr w14:val="accent2">
                            <w14:lumMod w14:val="60000"/>
                            <w14:lumOff w14:val="40000"/>
                          </w14:schemeClr>
                        </w14:shadow>
                      </w:rPr>
                      <w:t>物件導向程式設計實習</w:t>
                    </w:r>
                    <w:r w:rsidR="00886443">
                      <w:rPr>
                        <w:rFonts w:hint="eastAsia"/>
                        <w:color w:val="FFFFFF" w:themeColor="background1"/>
                        <w:sz w:val="48"/>
                        <w:szCs w:val="48"/>
                        <w14:shadow w14:blurRad="50800" w14:dist="50800" w14:dir="5400000" w14:sx="0" w14:sy="0" w14:kx="0" w14:ky="0" w14:algn="ctr">
                          <w14:schemeClr w14:val="accent2">
                            <w14:lumMod w14:val="60000"/>
                            <w14:lumOff w14:val="40000"/>
                          </w14:schemeClr>
                        </w14:shadow>
                      </w:rPr>
                      <w:t>-</w:t>
                    </w:r>
                    <w:r w:rsidR="00886443">
                      <w:rPr>
                        <w:rFonts w:hint="eastAsia"/>
                        <w:color w:val="FFFFFF" w:themeColor="background1"/>
                        <w:sz w:val="48"/>
                        <w:szCs w:val="48"/>
                        <w14:shadow w14:blurRad="50800" w14:dist="50800" w14:dir="5400000" w14:sx="0" w14:sy="0" w14:kx="0" w14:ky="0" w14:algn="ctr">
                          <w14:schemeClr w14:val="accent2">
                            <w14:lumMod w14:val="60000"/>
                            <w14:lumOff w14:val="40000"/>
                          </w14:schemeClr>
                        </w14:shadow>
                      </w:rPr>
                      <w:t>書面報告</w:t>
                    </w:r>
                  </w:sdtContent>
                </w:sdt>
              </w:p>
            </w:tc>
          </w:tr>
          <w:tr w:rsidR="008D5A16" w:rsidTr="009E5FB1">
            <w:trPr>
              <w:jc w:val="center"/>
            </w:trPr>
            <w:tc>
              <w:tcPr>
                <w:tcW w:w="940" w:type="pct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</w:tcPr>
              <w:p w:rsidR="008547D1" w:rsidRDefault="008547D1">
                <w:pPr>
                  <w:pStyle w:val="af9"/>
                  <w:rPr>
                    <w:color w:val="FFFFFF" w:themeColor="background1"/>
                    <w:sz w:val="36"/>
                    <w:szCs w:val="36"/>
                  </w:rPr>
                </w:pPr>
              </w:p>
            </w:tc>
            <w:tc>
              <w:tcPr>
                <w:tcW w:w="406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top w:w="432" w:type="dxa"/>
                  <w:left w:w="216" w:type="dxa"/>
                  <w:right w:w="432" w:type="dxa"/>
                </w:tcMar>
              </w:tcPr>
              <w:p w:rsidR="009D4125" w:rsidRDefault="009D4125">
                <w:pPr>
                  <w:pStyle w:val="af9"/>
                  <w:spacing w:line="360" w:lineRule="auto"/>
                  <w:rPr>
                    <w:rFonts w:asciiTheme="majorHAnsi" w:eastAsiaTheme="majorEastAsia" w:hAnsiTheme="majorHAnsi" w:cstheme="majorBidi"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組別：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________________</w:t>
                </w:r>
                <w:r w:rsidR="008C4867" w:rsidRPr="00BB1ED0">
                  <w:rPr>
                    <w:rFonts w:ascii="Times New Roman" w:eastAsiaTheme="majorEastAsia" w:hAnsi="Times New Roman"/>
                    <w:sz w:val="28"/>
                    <w:szCs w:val="26"/>
                  </w:rPr>
                  <w:t>4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______________________</w:t>
                </w:r>
              </w:p>
              <w:p w:rsidR="009D4125" w:rsidRDefault="009D4125">
                <w:pPr>
                  <w:pStyle w:val="af9"/>
                  <w:spacing w:line="360" w:lineRule="auto"/>
                  <w:rPr>
                    <w:rFonts w:asciiTheme="majorHAnsi" w:eastAsiaTheme="majorEastAsia" w:hAnsiTheme="majorHAnsi" w:cstheme="majorBidi"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題目：</w:t>
                </w:r>
                <w:r w:rsidR="00BB1ED0"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________</w:t>
                </w:r>
                <w:r w:rsidR="00BB1ED0" w:rsidRPr="00BB1ED0">
                  <w:rPr>
                    <w:rFonts w:ascii="Times New Roman" w:eastAsiaTheme="majorEastAsia" w:hAnsi="Times New Roman"/>
                    <w:sz w:val="28"/>
                    <w:szCs w:val="26"/>
                  </w:rPr>
                  <w:t>Scary Fight</w:t>
                </w:r>
                <w:r w:rsidR="00BB1ED0" w:rsidRPr="00BB1ED0">
                  <w:rPr>
                    <w:rFonts w:ascii="Times New Roman" w:eastAsiaTheme="majorEastAsia" w:hAnsi="Times New Roman"/>
                    <w:sz w:val="28"/>
                    <w:szCs w:val="26"/>
                  </w:rPr>
                  <w:t>：</w:t>
                </w:r>
                <w:r w:rsidR="00BB1ED0" w:rsidRPr="00BB1ED0">
                  <w:rPr>
                    <w:rFonts w:ascii="標楷體" w:eastAsia="標楷體" w:hAnsi="標楷體" w:cstheme="majorBidi" w:hint="eastAsia"/>
                    <w:sz w:val="28"/>
                    <w:szCs w:val="26"/>
                  </w:rPr>
                  <w:t>放火燒</w:t>
                </w:r>
                <w:proofErr w:type="gramStart"/>
                <w:r w:rsidR="00BB1ED0" w:rsidRPr="00BB1ED0">
                  <w:rPr>
                    <w:rFonts w:ascii="標楷體" w:eastAsia="標楷體" w:hAnsi="標楷體" w:cstheme="majorBidi" w:hint="eastAsia"/>
                    <w:sz w:val="28"/>
                    <w:szCs w:val="26"/>
                  </w:rPr>
                  <w:t>完聖粉</w:t>
                </w:r>
                <w:proofErr w:type="gramEnd"/>
                <w:r w:rsidR="00BB1ED0"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_______</w:t>
                </w:r>
              </w:p>
              <w:p w:rsidR="009D4125" w:rsidRDefault="009D4125">
                <w:pPr>
                  <w:pStyle w:val="af9"/>
                  <w:spacing w:line="360" w:lineRule="auto"/>
                  <w:rPr>
                    <w:rFonts w:asciiTheme="majorHAnsi" w:eastAsiaTheme="majorEastAsia" w:hAnsiTheme="majorHAnsi" w:cstheme="majorBidi"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組員：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  <w:r w:rsidR="00BB1ED0" w:rsidRPr="00BB1ED0">
                  <w:rPr>
                    <w:rFonts w:ascii="標楷體" w:eastAsia="標楷體" w:hAnsi="標楷體" w:cstheme="majorBidi" w:hint="eastAsia"/>
                    <w:sz w:val="28"/>
                    <w:szCs w:val="26"/>
                  </w:rPr>
                  <w:t>黃彥穎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學號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  <w:r w:rsidR="00BB1ED0" w:rsidRPr="00BB1ED0">
                  <w:rPr>
                    <w:rFonts w:ascii="Times New Roman" w:eastAsiaTheme="majorEastAsia" w:hAnsi="Times New Roman"/>
                    <w:sz w:val="28"/>
                    <w:szCs w:val="26"/>
                  </w:rPr>
                  <w:t>105590026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</w:p>
              <w:p w:rsidR="009D4125" w:rsidRDefault="009D4125">
                <w:pPr>
                  <w:pStyle w:val="af9"/>
                  <w:spacing w:line="360" w:lineRule="auto"/>
                  <w:rPr>
                    <w:rFonts w:asciiTheme="majorHAnsi" w:eastAsiaTheme="majorEastAsia" w:hAnsiTheme="majorHAnsi" w:cstheme="majorBidi"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 xml:space="preserve">　　　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  <w:proofErr w:type="gramStart"/>
                <w:r w:rsidR="00BB1ED0" w:rsidRPr="00BB1ED0">
                  <w:rPr>
                    <w:rFonts w:ascii="標楷體" w:eastAsia="標楷體" w:hAnsi="標楷體" w:cstheme="majorBidi" w:hint="eastAsia"/>
                    <w:sz w:val="28"/>
                    <w:szCs w:val="26"/>
                  </w:rPr>
                  <w:t>陳哲葦</w:t>
                </w:r>
                <w:proofErr w:type="gramEnd"/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______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學號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  <w:r w:rsidR="00BB1ED0" w:rsidRPr="00BB1ED0">
                  <w:rPr>
                    <w:rFonts w:ascii="Times New Roman" w:eastAsiaTheme="majorEastAsia" w:hAnsi="Times New Roman"/>
                    <w:sz w:val="28"/>
                    <w:szCs w:val="26"/>
                  </w:rPr>
                  <w:t>105590030</w:t>
                </w: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____</w:t>
                </w:r>
              </w:p>
              <w:p w:rsidR="008547D1" w:rsidRPr="00472DBC" w:rsidRDefault="009D4125" w:rsidP="00472DBC">
                <w:pPr>
                  <w:pStyle w:val="af9"/>
                  <w:spacing w:line="360" w:lineRule="auto"/>
                  <w:rPr>
                    <w:rFonts w:asciiTheme="majorHAnsi" w:eastAsiaTheme="majorEastAsia" w:hAnsiTheme="majorHAnsi" w:cstheme="majorBidi"/>
                    <w:sz w:val="26"/>
                    <w:szCs w:val="26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26"/>
                    <w:szCs w:val="26"/>
                  </w:rPr>
                  <w:t>指導老師：陳偉凱</w:t>
                </w:r>
              </w:p>
            </w:tc>
          </w:tr>
        </w:tbl>
        <w:p w:rsidR="00BB1ED0" w:rsidRDefault="00866C26">
          <w:pPr>
            <w:spacing w:after="200" w:line="276" w:lineRule="auto"/>
          </w:pPr>
        </w:p>
      </w:sdtContent>
    </w:sdt>
    <w:p w:rsidR="00290D39" w:rsidRPr="00290D39" w:rsidRDefault="00290D39" w:rsidP="008C2D21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290D39">
        <w:rPr>
          <w:rFonts w:ascii="標楷體" w:eastAsia="標楷體" w:hAnsi="標楷體" w:hint="eastAsia"/>
          <w:b/>
          <w:sz w:val="40"/>
          <w:szCs w:val="40"/>
        </w:rPr>
        <w:lastRenderedPageBreak/>
        <w:t>目錄</w:t>
      </w:r>
    </w:p>
    <w:p w:rsidR="00290D39" w:rsidRPr="001C21DE" w:rsidRDefault="00290D39" w:rsidP="008C2D21">
      <w:pPr>
        <w:pStyle w:val="11"/>
        <w:tabs>
          <w:tab w:val="right" w:leader="dot" w:pos="9628"/>
        </w:tabs>
        <w:jc w:val="both"/>
        <w:rPr>
          <w:rFonts w:ascii="Times New Roman" w:eastAsia="標楷體" w:hAnsi="Times New Roman"/>
          <w:noProof/>
          <w:color w:val="auto"/>
          <w:sz w:val="24"/>
          <w:szCs w:val="24"/>
        </w:rPr>
      </w:pPr>
      <w:r w:rsidRPr="001C21DE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1C21DE">
        <w:rPr>
          <w:rFonts w:ascii="Times New Roman" w:hAnsi="Times New Roman"/>
          <w:sz w:val="24"/>
          <w:szCs w:val="24"/>
        </w:rPr>
        <w:instrText xml:space="preserve"> TOC \t "</w:instrText>
      </w:r>
      <w:r w:rsidRPr="001C21DE">
        <w:rPr>
          <w:rFonts w:ascii="Times New Roman" w:hAnsi="Times New Roman"/>
          <w:sz w:val="24"/>
          <w:szCs w:val="24"/>
        </w:rPr>
        <w:instrText>第一階層</w:instrText>
      </w:r>
      <w:r w:rsidRPr="001C21DE">
        <w:rPr>
          <w:rFonts w:ascii="Times New Roman" w:hAnsi="Times New Roman"/>
          <w:sz w:val="24"/>
          <w:szCs w:val="24"/>
        </w:rPr>
        <w:instrText>,1,</w:instrText>
      </w:r>
      <w:r w:rsidRPr="001C21DE">
        <w:rPr>
          <w:rFonts w:ascii="Times New Roman" w:hAnsi="Times New Roman"/>
          <w:sz w:val="24"/>
          <w:szCs w:val="24"/>
        </w:rPr>
        <w:instrText>第二階層</w:instrText>
      </w:r>
      <w:r w:rsidRPr="001C21DE">
        <w:rPr>
          <w:rFonts w:ascii="Times New Roman" w:hAnsi="Times New Roman"/>
          <w:sz w:val="24"/>
          <w:szCs w:val="24"/>
        </w:rPr>
        <w:instrText xml:space="preserve">,2" </w:instrText>
      </w:r>
      <w:r w:rsidRPr="001C21DE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壹、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 xml:space="preserve"> 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簡介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ab/>
      </w:r>
      <w:r w:rsidR="00D401EF"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1</w:t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一、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動機：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D401EF" w:rsidRPr="001C21DE">
        <w:rPr>
          <w:rFonts w:ascii="Times New Roman" w:eastAsia="標楷體" w:hAnsi="Times New Roman"/>
          <w:b/>
          <w:noProof/>
          <w:sz w:val="24"/>
          <w:szCs w:val="24"/>
        </w:rPr>
        <w:t>1</w:t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二、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1C21DE" w:rsidRPr="001C21DE">
        <w:rPr>
          <w:rFonts w:ascii="Times New Roman" w:eastAsia="標楷體" w:hAnsi="Times New Roman"/>
          <w:b/>
          <w:noProof/>
          <w:sz w:val="24"/>
          <w:szCs w:val="24"/>
        </w:rPr>
        <w:t>目的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D401EF" w:rsidRPr="001C21DE">
        <w:rPr>
          <w:rFonts w:ascii="Times New Roman" w:eastAsia="標楷體" w:hAnsi="Times New Roman"/>
          <w:b/>
          <w:noProof/>
          <w:sz w:val="24"/>
          <w:szCs w:val="24"/>
        </w:rPr>
        <w:t>1</w:t>
      </w:r>
    </w:p>
    <w:p w:rsidR="00D401EF" w:rsidRPr="001C21DE" w:rsidRDefault="00D401EF" w:rsidP="00D401EF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三、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1C21DE" w:rsidRPr="001C21DE">
        <w:rPr>
          <w:rFonts w:ascii="Times New Roman" w:eastAsia="標楷體" w:hAnsi="Times New Roman"/>
          <w:b/>
          <w:noProof/>
          <w:sz w:val="24"/>
          <w:szCs w:val="24"/>
        </w:rPr>
        <w:t>分工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  <w:t>1</w:t>
      </w:r>
    </w:p>
    <w:p w:rsidR="001C21DE" w:rsidRPr="001C21DE" w:rsidRDefault="00D401EF" w:rsidP="001C21DE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四、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1C21DE" w:rsidRPr="001C21DE">
        <w:rPr>
          <w:rFonts w:ascii="Times New Roman" w:eastAsia="標楷體" w:hAnsi="Times New Roman"/>
          <w:b/>
          <w:noProof/>
          <w:sz w:val="24"/>
          <w:szCs w:val="24"/>
        </w:rPr>
        <w:t>指導老師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="008F58B2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b/>
          <w:noProof/>
          <w:sz w:val="24"/>
          <w:szCs w:val="24"/>
        </w:rPr>
        <w:t>2</w:t>
      </w:r>
    </w:p>
    <w:p w:rsidR="001C21DE" w:rsidRPr="001C21DE" w:rsidRDefault="001C21DE" w:rsidP="001C21DE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五、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作者：</w:t>
      </w:r>
      <w:r w:rsidR="008F58B2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b/>
          <w:noProof/>
          <w:sz w:val="24"/>
          <w:szCs w:val="24"/>
        </w:rPr>
        <w:t>2</w:t>
      </w:r>
    </w:p>
    <w:p w:rsidR="00290D39" w:rsidRPr="001C21DE" w:rsidRDefault="00290D39" w:rsidP="008C2D21">
      <w:pPr>
        <w:pStyle w:val="11"/>
        <w:tabs>
          <w:tab w:val="right" w:leader="dot" w:pos="9628"/>
        </w:tabs>
        <w:jc w:val="both"/>
        <w:rPr>
          <w:rFonts w:ascii="Times New Roman" w:eastAsia="標楷體" w:hAnsi="Times New Roman"/>
          <w:noProof/>
          <w:color w:val="auto"/>
          <w:sz w:val="24"/>
          <w:szCs w:val="24"/>
        </w:rPr>
      </w:pP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貳、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 xml:space="preserve"> 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遊戲介紹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noProof/>
          <w:color w:val="auto"/>
          <w:sz w:val="24"/>
          <w:szCs w:val="24"/>
        </w:rPr>
        <w:t>3</w:t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一、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遊戲說明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b/>
          <w:noProof/>
          <w:sz w:val="24"/>
          <w:szCs w:val="24"/>
        </w:rPr>
        <w:t>3</w:t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二、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遊戲圖形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b/>
          <w:noProof/>
          <w:sz w:val="24"/>
          <w:szCs w:val="24"/>
        </w:rPr>
        <w:t>4</w:t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三、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遊戲音效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F58B2">
        <w:rPr>
          <w:rFonts w:ascii="Times New Roman" w:eastAsia="標楷體" w:hAnsi="Times New Roman" w:hint="eastAsia"/>
          <w:b/>
          <w:noProof/>
          <w:sz w:val="24"/>
          <w:szCs w:val="24"/>
        </w:rPr>
        <w:t>8</w:t>
      </w:r>
    </w:p>
    <w:p w:rsidR="00290D39" w:rsidRPr="001C21DE" w:rsidRDefault="00290D39" w:rsidP="008C2D21">
      <w:pPr>
        <w:pStyle w:val="11"/>
        <w:tabs>
          <w:tab w:val="right" w:leader="dot" w:pos="9628"/>
        </w:tabs>
        <w:jc w:val="both"/>
        <w:rPr>
          <w:rFonts w:ascii="Times New Roman" w:eastAsia="標楷體" w:hAnsi="Times New Roman"/>
          <w:noProof/>
          <w:color w:val="auto"/>
          <w:sz w:val="24"/>
          <w:szCs w:val="24"/>
        </w:rPr>
      </w:pP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參、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 xml:space="preserve"> </w:t>
      </w:r>
      <w:r w:rsidR="008C2D21"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程式設計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一、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程式架構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二、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程式類別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三、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程式技術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11"/>
        <w:tabs>
          <w:tab w:val="right" w:leader="dot" w:pos="9628"/>
        </w:tabs>
        <w:jc w:val="both"/>
        <w:rPr>
          <w:rFonts w:ascii="Times New Roman" w:eastAsia="標楷體" w:hAnsi="Times New Roman"/>
          <w:noProof/>
          <w:color w:val="auto"/>
          <w:sz w:val="24"/>
          <w:szCs w:val="24"/>
        </w:rPr>
      </w:pP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肆、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 xml:space="preserve"> </w:t>
      </w:r>
      <w:r w:rsidR="008C2D21"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>結語</w:t>
      </w:r>
      <w:r w:rsidRPr="001C21DE">
        <w:rPr>
          <w:rFonts w:ascii="Times New Roman" w:eastAsia="標楷體" w:hAnsi="Times New Roman"/>
          <w:noProof/>
          <w:color w:val="auto"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一、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問題與解決方法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二、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時間表（不含上課時間）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三、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貢獻比例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290D39" w:rsidRPr="001C21DE" w:rsidRDefault="00290D39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四、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="008C2D21" w:rsidRPr="001C21DE">
        <w:rPr>
          <w:rFonts w:ascii="Times New Roman" w:eastAsia="標楷體" w:hAnsi="Times New Roman"/>
          <w:b/>
          <w:noProof/>
          <w:sz w:val="24"/>
          <w:szCs w:val="24"/>
        </w:rPr>
        <w:t>檢核表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8C2D21" w:rsidRPr="001C21DE" w:rsidRDefault="008C2D21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五、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收獲：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</w:p>
    <w:p w:rsidR="008C2D21" w:rsidRPr="001C21DE" w:rsidRDefault="008C2D21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六、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心得：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  <w:t>8</w:t>
      </w:r>
    </w:p>
    <w:p w:rsidR="008C2D21" w:rsidRPr="001C21DE" w:rsidRDefault="008C2D21" w:rsidP="008C2D21">
      <w:pPr>
        <w:pStyle w:val="23"/>
        <w:tabs>
          <w:tab w:val="left" w:pos="1440"/>
          <w:tab w:val="right" w:leader="dot" w:pos="9628"/>
        </w:tabs>
        <w:jc w:val="both"/>
        <w:rPr>
          <w:rFonts w:ascii="Times New Roman" w:eastAsia="標楷體" w:hAnsi="Times New Roman"/>
          <w:b/>
          <w:noProof/>
          <w:sz w:val="24"/>
          <w:szCs w:val="24"/>
        </w:rPr>
      </w:pPr>
      <w:r w:rsidRPr="001C21DE">
        <w:rPr>
          <w:rFonts w:ascii="Times New Roman" w:eastAsia="標楷體" w:hAnsi="Times New Roman"/>
          <w:b/>
          <w:noProof/>
          <w:sz w:val="24"/>
          <w:szCs w:val="24"/>
        </w:rPr>
        <w:t>七、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>對於本課程的建議：</w:t>
      </w:r>
      <w:r w:rsidRPr="001C21DE">
        <w:rPr>
          <w:rFonts w:ascii="Times New Roman" w:eastAsia="標楷體" w:hAnsi="Times New Roman"/>
          <w:b/>
          <w:noProof/>
          <w:sz w:val="24"/>
          <w:szCs w:val="24"/>
        </w:rPr>
        <w:tab/>
        <w:t>8</w:t>
      </w:r>
    </w:p>
    <w:p w:rsidR="008C2D21" w:rsidRDefault="00290D39" w:rsidP="008C2D21">
      <w:pPr>
        <w:spacing w:after="200" w:line="276" w:lineRule="auto"/>
        <w:jc w:val="both"/>
        <w:rPr>
          <w:b/>
          <w:sz w:val="24"/>
          <w:szCs w:val="24"/>
        </w:rPr>
      </w:pPr>
      <w:r w:rsidRPr="001C21DE">
        <w:rPr>
          <w:rFonts w:ascii="Times New Roman" w:hAnsi="Times New Roman"/>
          <w:b/>
          <w:sz w:val="24"/>
          <w:szCs w:val="24"/>
        </w:rPr>
        <w:fldChar w:fldCharType="end"/>
      </w:r>
    </w:p>
    <w:p w:rsidR="00322FA6" w:rsidRDefault="008C2D21">
      <w:pPr>
        <w:spacing w:after="200" w:line="276" w:lineRule="auto"/>
        <w:rPr>
          <w:b/>
          <w:sz w:val="24"/>
          <w:szCs w:val="24"/>
        </w:rPr>
        <w:sectPr w:rsidR="00322FA6">
          <w:footerReference w:type="even" r:id="rId13"/>
          <w:footerReference w:type="default" r:id="rId14"/>
          <w:pgSz w:w="11907" w:h="16839"/>
          <w:pgMar w:top="1148" w:right="1050" w:bottom="1148" w:left="1050" w:header="708" w:footer="708" w:gutter="0"/>
          <w:pgNumType w:start="0"/>
          <w:cols w:space="720"/>
          <w:titlePg/>
          <w:docGrid w:linePitch="360"/>
        </w:sectPr>
      </w:pPr>
      <w:r>
        <w:rPr>
          <w:b/>
          <w:sz w:val="24"/>
          <w:szCs w:val="24"/>
        </w:rPr>
        <w:br w:type="page"/>
      </w:r>
    </w:p>
    <w:p w:rsidR="008547D1" w:rsidRPr="00290D39" w:rsidRDefault="00BB1ED0" w:rsidP="008C2D21">
      <w:pPr>
        <w:pStyle w:val="af8"/>
        <w:numPr>
          <w:ilvl w:val="0"/>
          <w:numId w:val="24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290D39">
        <w:rPr>
          <w:rFonts w:ascii="標楷體" w:eastAsia="標楷體" w:hAnsi="標楷體" w:hint="eastAsia"/>
          <w:b/>
          <w:sz w:val="28"/>
          <w:szCs w:val="28"/>
        </w:rPr>
        <w:lastRenderedPageBreak/>
        <w:t>簡介</w:t>
      </w:r>
    </w:p>
    <w:p w:rsidR="007F4081" w:rsidRPr="00096D46" w:rsidRDefault="00BB1ED0" w:rsidP="00463320">
      <w:pPr>
        <w:pStyle w:val="af8"/>
        <w:numPr>
          <w:ilvl w:val="0"/>
          <w:numId w:val="25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動機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9D0734" w:rsidRPr="000666AF" w:rsidRDefault="009D0734" w:rsidP="009D0734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剛開始我們在決定要做什麼類型的遊戲時，花了不少時間在討論，也玩了很多小遊戲來尋找想法，最後便找到了這個小時候也很常玩的遊戲：紫色恐怖，因為以前</w:t>
      </w:r>
      <w:proofErr w:type="gramStart"/>
      <w:r>
        <w:rPr>
          <w:rFonts w:ascii="標楷體" w:eastAsia="標楷體" w:hAnsi="標楷體" w:hint="eastAsia"/>
          <w:sz w:val="24"/>
          <w:szCs w:val="28"/>
        </w:rPr>
        <w:t>蠻愛</w:t>
      </w:r>
      <w:proofErr w:type="gramEnd"/>
      <w:r>
        <w:rPr>
          <w:rFonts w:ascii="標楷體" w:eastAsia="標楷體" w:hAnsi="標楷體" w:hint="eastAsia"/>
          <w:sz w:val="24"/>
          <w:szCs w:val="28"/>
        </w:rPr>
        <w:t>玩這種類型的遊戲，剛好能藉由這次程式設計的課程，設計一個屬於我們的紫色恐怖。決定了遊戲後，再來就要思考要在什麼樣的環境下，W</w:t>
      </w:r>
      <w:r>
        <w:rPr>
          <w:rFonts w:ascii="標楷體" w:eastAsia="標楷體" w:hAnsi="標楷體"/>
          <w:sz w:val="24"/>
          <w:szCs w:val="28"/>
        </w:rPr>
        <w:t>indows</w:t>
      </w:r>
      <w:r>
        <w:rPr>
          <w:rFonts w:ascii="標楷體" w:eastAsia="標楷體" w:hAnsi="標楷體" w:hint="eastAsia"/>
          <w:sz w:val="24"/>
          <w:szCs w:val="28"/>
        </w:rPr>
        <w:t>和網頁是跟原本的遊戲方式比較相近，不過我們想說既然都要做了，不如就換個方式做吧，所以最後我們選擇了A</w:t>
      </w:r>
      <w:r>
        <w:rPr>
          <w:rFonts w:ascii="標楷體" w:eastAsia="標楷體" w:hAnsi="標楷體"/>
          <w:sz w:val="24"/>
          <w:szCs w:val="28"/>
        </w:rPr>
        <w:t>ndroid</w:t>
      </w:r>
      <w:r>
        <w:rPr>
          <w:rFonts w:ascii="標楷體" w:eastAsia="標楷體" w:hAnsi="標楷體" w:hint="eastAsia"/>
          <w:sz w:val="24"/>
          <w:szCs w:val="28"/>
        </w:rPr>
        <w:t>來實做這款遊戲，算是一種新的遊戲體驗。</w:t>
      </w:r>
    </w:p>
    <w:p w:rsidR="00ED2AF7" w:rsidRPr="009D0734" w:rsidRDefault="00ED2AF7" w:rsidP="00ED2AF7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4"/>
          <w:szCs w:val="28"/>
        </w:rPr>
      </w:pPr>
    </w:p>
    <w:p w:rsidR="00D401EF" w:rsidRDefault="00D401EF" w:rsidP="00D401EF">
      <w:pPr>
        <w:pStyle w:val="af8"/>
        <w:numPr>
          <w:ilvl w:val="0"/>
          <w:numId w:val="25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 w:hint="eastAsia"/>
          <w:b/>
          <w:sz w:val="24"/>
          <w:szCs w:val="28"/>
        </w:rPr>
        <w:t>目的：</w:t>
      </w:r>
    </w:p>
    <w:p w:rsidR="009D0734" w:rsidRPr="00552699" w:rsidRDefault="009D0734" w:rsidP="009D0734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透過一學期的製作遊戲，首要目標不外乎是完成一個像樣的遊戲，二來是讓我們更能夠學會如何團隊合作，不在是像以往的作業是各自做各自的，埋頭幹自己的，在一個團隊，更要學會如何討論並把自己的想法表達出來、並從中統整出完整的脈絡，其重要性並不亞於自身的程式能力，提早學習、並適應未來出社會的工作方式，也是相當重要。</w:t>
      </w:r>
    </w:p>
    <w:p w:rsidR="001C21DE" w:rsidRPr="009D0734" w:rsidRDefault="001C21DE" w:rsidP="001C21DE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</w:p>
    <w:p w:rsidR="00BB1ED0" w:rsidRDefault="00BB1ED0" w:rsidP="00463320">
      <w:pPr>
        <w:pStyle w:val="af8"/>
        <w:numPr>
          <w:ilvl w:val="0"/>
          <w:numId w:val="25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分工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D401EF" w:rsidRDefault="00ED2AF7" w:rsidP="004C3B9D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 w:rsidRPr="00ED2AF7">
        <w:rPr>
          <w:rFonts w:ascii="標楷體" w:eastAsia="標楷體" w:hAnsi="標楷體" w:hint="eastAsia"/>
          <w:sz w:val="24"/>
          <w:szCs w:val="28"/>
        </w:rPr>
        <w:t>由於</w:t>
      </w:r>
      <w:proofErr w:type="gramStart"/>
      <w:r w:rsidRPr="00ED2AF7">
        <w:rPr>
          <w:rFonts w:ascii="標楷體" w:eastAsia="標楷體" w:hAnsi="標楷體" w:hint="eastAsia"/>
          <w:sz w:val="24"/>
          <w:szCs w:val="28"/>
          <w:u w:val="single"/>
        </w:rPr>
        <w:t>陳哲葦</w:t>
      </w:r>
      <w:r w:rsidRPr="00ED2AF7">
        <w:rPr>
          <w:rFonts w:ascii="標楷體" w:eastAsia="標楷體" w:hAnsi="標楷體" w:hint="eastAsia"/>
          <w:sz w:val="24"/>
          <w:szCs w:val="28"/>
        </w:rPr>
        <w:t>對於</w:t>
      </w:r>
      <w:proofErr w:type="gramEnd"/>
      <w:r w:rsidRPr="00ED2AF7">
        <w:rPr>
          <w:rFonts w:ascii="標楷體" w:eastAsia="標楷體" w:hAnsi="標楷體" w:hint="eastAsia"/>
          <w:sz w:val="24"/>
          <w:szCs w:val="28"/>
        </w:rPr>
        <w:t>「紫色恐怖」這款遊戲較為熟悉，因此大部分的</w:t>
      </w:r>
      <w:r w:rsidR="00D401EF">
        <w:rPr>
          <w:rFonts w:ascii="標楷體" w:eastAsia="標楷體" w:hAnsi="標楷體" w:hint="eastAsia"/>
          <w:sz w:val="24"/>
          <w:szCs w:val="28"/>
        </w:rPr>
        <w:t>角色</w:t>
      </w:r>
      <w:r w:rsidRPr="00ED2AF7">
        <w:rPr>
          <w:rFonts w:ascii="標楷體" w:eastAsia="標楷體" w:hAnsi="標楷體" w:hint="eastAsia"/>
          <w:sz w:val="24"/>
          <w:szCs w:val="28"/>
        </w:rPr>
        <w:t>功能</w:t>
      </w:r>
      <w:r w:rsidR="00D401EF">
        <w:rPr>
          <w:rFonts w:ascii="標楷體" w:eastAsia="標楷體" w:hAnsi="標楷體" w:hint="eastAsia"/>
          <w:sz w:val="24"/>
          <w:szCs w:val="28"/>
        </w:rPr>
        <w:t>以及遊戲方式</w:t>
      </w:r>
      <w:r w:rsidRPr="00ED2AF7">
        <w:rPr>
          <w:rFonts w:ascii="標楷體" w:eastAsia="標楷體" w:hAnsi="標楷體" w:hint="eastAsia"/>
          <w:sz w:val="24"/>
          <w:szCs w:val="28"/>
        </w:rPr>
        <w:t>由他設計，</w:t>
      </w:r>
      <w:r w:rsidR="00D401EF">
        <w:rPr>
          <w:rFonts w:ascii="標楷體" w:eastAsia="標楷體" w:hAnsi="標楷體" w:hint="eastAsia"/>
          <w:sz w:val="24"/>
          <w:szCs w:val="28"/>
        </w:rPr>
        <w:t>再進行討論；</w:t>
      </w:r>
      <w:r w:rsidRPr="00ED2AF7">
        <w:rPr>
          <w:rFonts w:ascii="標楷體" w:eastAsia="標楷體" w:hAnsi="標楷體" w:hint="eastAsia"/>
          <w:sz w:val="24"/>
          <w:szCs w:val="28"/>
          <w:u w:val="single"/>
        </w:rPr>
        <w:t>黃彥穎</w:t>
      </w:r>
      <w:r w:rsidR="00D401EF">
        <w:rPr>
          <w:rFonts w:ascii="標楷體" w:eastAsia="標楷體" w:hAnsi="標楷體" w:hint="eastAsia"/>
          <w:sz w:val="24"/>
          <w:szCs w:val="28"/>
        </w:rPr>
        <w:t>則主要為圖形美化輔助</w:t>
      </w:r>
      <w:r w:rsidR="001C21DE">
        <w:rPr>
          <w:rFonts w:ascii="標楷體" w:eastAsia="標楷體" w:hAnsi="標楷體" w:hint="eastAsia"/>
          <w:sz w:val="24"/>
          <w:szCs w:val="28"/>
        </w:rPr>
        <w:t>以及期末報告</w:t>
      </w:r>
      <w:r w:rsidR="00D401EF">
        <w:rPr>
          <w:rFonts w:ascii="標楷體" w:eastAsia="標楷體" w:hAnsi="標楷體" w:hint="eastAsia"/>
          <w:sz w:val="24"/>
          <w:szCs w:val="28"/>
        </w:rPr>
        <w:t>。</w:t>
      </w:r>
    </w:p>
    <w:p w:rsidR="00D401EF" w:rsidRDefault="00D401EF" w:rsidP="004C3B9D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</w:p>
    <w:p w:rsidR="00D401EF" w:rsidRPr="00D401EF" w:rsidRDefault="00ED2AF7" w:rsidP="00D401EF">
      <w:pPr>
        <w:spacing w:after="200" w:line="360" w:lineRule="auto"/>
        <w:ind w:left="240" w:firstLine="720"/>
        <w:jc w:val="both"/>
        <w:rPr>
          <w:rFonts w:ascii="標楷體" w:eastAsia="標楷體" w:hAnsi="標楷體"/>
          <w:sz w:val="24"/>
          <w:szCs w:val="28"/>
        </w:rPr>
      </w:pPr>
      <w:r w:rsidRPr="00D401EF">
        <w:rPr>
          <w:rFonts w:ascii="標楷體" w:eastAsia="標楷體" w:hAnsi="標楷體" w:hint="eastAsia"/>
          <w:sz w:val="24"/>
          <w:szCs w:val="28"/>
          <w:u w:val="single"/>
        </w:rPr>
        <w:t>黃彥穎</w:t>
      </w:r>
      <w:r w:rsidR="00D401EF" w:rsidRPr="00D401EF">
        <w:rPr>
          <w:rFonts w:ascii="標楷體" w:eastAsia="標楷體" w:hAnsi="標楷體" w:hint="eastAsia"/>
          <w:sz w:val="24"/>
          <w:szCs w:val="28"/>
        </w:rPr>
        <w:t>：</w:t>
      </w:r>
      <w:r w:rsidRPr="00D401EF">
        <w:rPr>
          <w:rFonts w:ascii="標楷體" w:eastAsia="標楷體" w:hAnsi="標楷體" w:hint="eastAsia"/>
          <w:sz w:val="24"/>
          <w:szCs w:val="28"/>
        </w:rPr>
        <w:t>主角滑行</w:t>
      </w:r>
      <w:r w:rsidR="004C3B9D" w:rsidRPr="00D401EF">
        <w:rPr>
          <w:rFonts w:ascii="標楷體" w:eastAsia="標楷體" w:hAnsi="標楷體" w:hint="eastAsia"/>
          <w:sz w:val="24"/>
          <w:szCs w:val="28"/>
        </w:rPr>
        <w:t>、起始畫面換頁</w:t>
      </w:r>
      <w:r w:rsidR="00D401EF" w:rsidRPr="00D401EF">
        <w:rPr>
          <w:rFonts w:ascii="標楷體" w:eastAsia="標楷體" w:hAnsi="標楷體" w:hint="eastAsia"/>
          <w:sz w:val="24"/>
          <w:szCs w:val="28"/>
        </w:rPr>
        <w:t>以及王關進場動畫</w:t>
      </w:r>
      <w:r w:rsidR="00D401EF">
        <w:rPr>
          <w:rFonts w:ascii="標楷體" w:eastAsia="標楷體" w:hAnsi="標楷體" w:hint="eastAsia"/>
          <w:sz w:val="24"/>
          <w:szCs w:val="28"/>
        </w:rPr>
        <w:t>。</w:t>
      </w:r>
    </w:p>
    <w:p w:rsidR="004C3B9D" w:rsidRDefault="00D401EF" w:rsidP="00D401EF">
      <w:pPr>
        <w:spacing w:after="200" w:line="360" w:lineRule="auto"/>
        <w:ind w:left="240" w:firstLine="720"/>
        <w:jc w:val="both"/>
        <w:rPr>
          <w:rFonts w:ascii="標楷體" w:eastAsia="標楷體" w:hAnsi="標楷體"/>
          <w:sz w:val="24"/>
          <w:szCs w:val="28"/>
        </w:rPr>
      </w:pPr>
      <w:proofErr w:type="gramStart"/>
      <w:r w:rsidRPr="00D401EF">
        <w:rPr>
          <w:rFonts w:ascii="標楷體" w:eastAsia="標楷體" w:hAnsi="標楷體" w:hint="eastAsia"/>
          <w:sz w:val="24"/>
          <w:szCs w:val="28"/>
          <w:u w:val="single"/>
        </w:rPr>
        <w:t>陳哲葦</w:t>
      </w:r>
      <w:proofErr w:type="gramEnd"/>
      <w:r w:rsidRPr="00D401EF">
        <w:rPr>
          <w:rFonts w:ascii="標楷體" w:eastAsia="標楷體" w:hAnsi="標楷體" w:hint="eastAsia"/>
          <w:sz w:val="24"/>
          <w:szCs w:val="28"/>
          <w:u w:val="single"/>
        </w:rPr>
        <w:t>：</w:t>
      </w:r>
      <w:r w:rsidR="00ED2AF7" w:rsidRPr="00D401EF">
        <w:rPr>
          <w:rFonts w:ascii="標楷體" w:eastAsia="標楷體" w:hAnsi="標楷體" w:hint="eastAsia"/>
          <w:sz w:val="24"/>
          <w:szCs w:val="28"/>
        </w:rPr>
        <w:t>主角攻擊、移動</w:t>
      </w:r>
      <w:r w:rsidR="004C3B9D" w:rsidRPr="00D401EF">
        <w:rPr>
          <w:rFonts w:ascii="標楷體" w:eastAsia="標楷體" w:hAnsi="標楷體" w:hint="eastAsia"/>
          <w:sz w:val="24"/>
          <w:szCs w:val="28"/>
        </w:rPr>
        <w:t>、屬性判斷</w:t>
      </w:r>
      <w:r w:rsidR="00ED2AF7" w:rsidRPr="00D401EF">
        <w:rPr>
          <w:rFonts w:ascii="標楷體" w:eastAsia="標楷體" w:hAnsi="標楷體" w:hint="eastAsia"/>
          <w:sz w:val="24"/>
          <w:szCs w:val="28"/>
        </w:rPr>
        <w:t>以及怪物行為、</w:t>
      </w:r>
      <w:proofErr w:type="gramStart"/>
      <w:r w:rsidR="00ED2AF7" w:rsidRPr="00D401EF">
        <w:rPr>
          <w:rFonts w:ascii="標楷體" w:eastAsia="標楷體" w:hAnsi="標楷體" w:hint="eastAsia"/>
          <w:sz w:val="24"/>
          <w:szCs w:val="28"/>
        </w:rPr>
        <w:t>進關轉場</w:t>
      </w:r>
      <w:proofErr w:type="gramEnd"/>
      <w:r w:rsidR="00ED2AF7" w:rsidRPr="00D401EF">
        <w:rPr>
          <w:rFonts w:ascii="標楷體" w:eastAsia="標楷體" w:hAnsi="標楷體"/>
          <w:sz w:val="24"/>
          <w:szCs w:val="28"/>
        </w:rPr>
        <w:t>…</w:t>
      </w:r>
      <w:proofErr w:type="gramStart"/>
      <w:r w:rsidR="00ED2AF7" w:rsidRPr="00D401EF">
        <w:rPr>
          <w:rFonts w:ascii="標楷體" w:eastAsia="標楷體" w:hAnsi="標楷體"/>
          <w:sz w:val="24"/>
          <w:szCs w:val="28"/>
        </w:rPr>
        <w:t>…</w:t>
      </w:r>
      <w:proofErr w:type="gramEnd"/>
      <w:r w:rsidR="00ED2AF7" w:rsidRPr="00D401EF">
        <w:rPr>
          <w:rFonts w:ascii="標楷體" w:eastAsia="標楷體" w:hAnsi="標楷體" w:hint="eastAsia"/>
          <w:sz w:val="24"/>
          <w:szCs w:val="28"/>
        </w:rPr>
        <w:t>等。</w:t>
      </w:r>
    </w:p>
    <w:p w:rsidR="00866C26" w:rsidRDefault="00866C26">
      <w:pPr>
        <w:spacing w:after="200" w:line="276" w:lineRule="auto"/>
        <w:rPr>
          <w:rFonts w:ascii="Times New Roman" w:eastAsia="標楷體" w:hAnsi="Times New Roman"/>
          <w:sz w:val="24"/>
          <w:szCs w:val="28"/>
        </w:rPr>
      </w:pPr>
      <w:r>
        <w:rPr>
          <w:rFonts w:ascii="Times New Roman" w:eastAsia="標楷體" w:hAnsi="Times New Roman"/>
          <w:sz w:val="24"/>
          <w:szCs w:val="28"/>
        </w:rPr>
        <w:br w:type="page"/>
      </w:r>
    </w:p>
    <w:p w:rsidR="001A6663" w:rsidRPr="001A6663" w:rsidRDefault="001A6663" w:rsidP="001A6663">
      <w:pPr>
        <w:spacing w:after="200" w:line="360" w:lineRule="auto"/>
        <w:ind w:left="240" w:firstLine="720"/>
        <w:jc w:val="both"/>
        <w:rPr>
          <w:rFonts w:ascii="標楷體" w:eastAsia="標楷體" w:hAnsi="標楷體"/>
          <w:sz w:val="24"/>
          <w:szCs w:val="28"/>
        </w:rPr>
      </w:pPr>
      <w:r w:rsidRPr="001A6663">
        <w:rPr>
          <w:rFonts w:ascii="Times New Roman" w:eastAsia="標楷體" w:hAnsi="Times New Roman"/>
          <w:sz w:val="24"/>
          <w:szCs w:val="28"/>
        </w:rPr>
        <w:lastRenderedPageBreak/>
        <w:t>Git commit</w:t>
      </w:r>
      <w:r w:rsidRPr="001A6663">
        <w:rPr>
          <w:rFonts w:ascii="標楷體" w:eastAsia="標楷體" w:hAnsi="標楷體" w:hint="eastAsia"/>
          <w:sz w:val="24"/>
          <w:szCs w:val="28"/>
        </w:rPr>
        <w:t>情況</w:t>
      </w:r>
      <w:r w:rsidR="000D3F8B">
        <w:rPr>
          <w:rFonts w:ascii="標楷體" w:eastAsia="標楷體" w:hAnsi="標楷體" w:hint="eastAsia"/>
          <w:sz w:val="24"/>
          <w:szCs w:val="28"/>
        </w:rPr>
        <w:t>：</w:t>
      </w:r>
    </w:p>
    <w:p w:rsidR="00C86CDA" w:rsidRPr="00D401EF" w:rsidRDefault="00C86CDA" w:rsidP="00C86CDA">
      <w:pPr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noProof/>
          <w:sz w:val="24"/>
          <w:szCs w:val="28"/>
        </w:rPr>
        <w:drawing>
          <wp:inline distT="0" distB="0" distL="0" distR="0">
            <wp:extent cx="5599430" cy="1170720"/>
            <wp:effectExtent l="0" t="0" r="127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822" cy="11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8"/>
        </w:rPr>
        <w:drawing>
          <wp:inline distT="0" distB="0" distL="0" distR="0">
            <wp:extent cx="5599430" cy="1127655"/>
            <wp:effectExtent l="0" t="0" r="127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081" cy="11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8"/>
        </w:rPr>
        <w:drawing>
          <wp:inline distT="0" distB="0" distL="0" distR="0">
            <wp:extent cx="5599509" cy="1150620"/>
            <wp:effectExtent l="0" t="0" r="127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342" cy="115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8"/>
        </w:rPr>
        <w:drawing>
          <wp:inline distT="0" distB="0" distL="0" distR="0">
            <wp:extent cx="5600700" cy="1395178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29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8"/>
        </w:rPr>
        <w:drawing>
          <wp:inline distT="0" distB="0" distL="0" distR="0">
            <wp:extent cx="5562600" cy="739638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123" cy="7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9D" w:rsidRPr="004C3B9D" w:rsidRDefault="004C3B9D" w:rsidP="004C3B9D">
      <w:p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/>
          <w:b/>
          <w:sz w:val="24"/>
          <w:szCs w:val="28"/>
        </w:rPr>
        <w:tab/>
      </w:r>
      <w:r>
        <w:rPr>
          <w:rFonts w:ascii="標楷體" w:eastAsia="標楷體" w:hAnsi="標楷體"/>
          <w:b/>
          <w:sz w:val="24"/>
          <w:szCs w:val="28"/>
        </w:rPr>
        <w:tab/>
      </w:r>
    </w:p>
    <w:p w:rsidR="00ED2AF7" w:rsidRDefault="00ED2AF7" w:rsidP="00463320">
      <w:pPr>
        <w:pStyle w:val="af8"/>
        <w:numPr>
          <w:ilvl w:val="0"/>
          <w:numId w:val="25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 w:hint="eastAsia"/>
          <w:b/>
          <w:sz w:val="24"/>
          <w:szCs w:val="28"/>
        </w:rPr>
        <w:t>指導老師：</w:t>
      </w:r>
    </w:p>
    <w:p w:rsidR="00ED2AF7" w:rsidRDefault="00ED2AF7" w:rsidP="00ED2AF7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陳偉凱 老師</w:t>
      </w:r>
    </w:p>
    <w:p w:rsidR="00ED2AF7" w:rsidRPr="00ED2AF7" w:rsidRDefault="00ED2AF7" w:rsidP="00ED2AF7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</w:p>
    <w:p w:rsidR="00ED2AF7" w:rsidRDefault="00ED2AF7" w:rsidP="00463320">
      <w:pPr>
        <w:pStyle w:val="af8"/>
        <w:numPr>
          <w:ilvl w:val="0"/>
          <w:numId w:val="25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 w:hint="eastAsia"/>
          <w:b/>
          <w:sz w:val="24"/>
          <w:szCs w:val="28"/>
        </w:rPr>
        <w:t>作者：</w:t>
      </w:r>
    </w:p>
    <w:p w:rsidR="00ED2AF7" w:rsidRPr="00ED2AF7" w:rsidRDefault="00ED2AF7" w:rsidP="00ED2AF7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Times New Roman" w:eastAsia="標楷體" w:hAnsi="Times New Roman" w:hint="eastAsia"/>
          <w:sz w:val="24"/>
          <w:szCs w:val="28"/>
        </w:rPr>
        <w:t xml:space="preserve">105590026 </w:t>
      </w:r>
      <w:r>
        <w:rPr>
          <w:rFonts w:ascii="標楷體" w:eastAsia="標楷體" w:hAnsi="標楷體" w:hint="eastAsia"/>
          <w:sz w:val="24"/>
          <w:szCs w:val="28"/>
        </w:rPr>
        <w:t>四資二 黃彥穎</w:t>
      </w:r>
    </w:p>
    <w:p w:rsidR="000C77D5" w:rsidRPr="00866C26" w:rsidRDefault="00ED2AF7" w:rsidP="00866C26">
      <w:pPr>
        <w:pStyle w:val="af8"/>
        <w:spacing w:after="200" w:line="360" w:lineRule="auto"/>
        <w:ind w:left="960"/>
        <w:jc w:val="both"/>
        <w:rPr>
          <w:rFonts w:ascii="Times New Roman" w:eastAsia="標楷體" w:hAnsi="Times New Roman"/>
          <w:sz w:val="24"/>
          <w:szCs w:val="28"/>
        </w:rPr>
      </w:pPr>
      <w:r>
        <w:rPr>
          <w:rFonts w:ascii="Times New Roman" w:eastAsia="標楷體" w:hAnsi="Times New Roman" w:hint="eastAsia"/>
          <w:sz w:val="24"/>
          <w:szCs w:val="28"/>
        </w:rPr>
        <w:t xml:space="preserve">105590030 </w:t>
      </w:r>
      <w:r>
        <w:rPr>
          <w:rFonts w:ascii="Times New Roman" w:eastAsia="標楷體" w:hAnsi="Times New Roman" w:hint="eastAsia"/>
          <w:sz w:val="24"/>
          <w:szCs w:val="28"/>
        </w:rPr>
        <w:t>四資二</w:t>
      </w:r>
      <w:r>
        <w:rPr>
          <w:rFonts w:ascii="Times New Roman" w:eastAsia="標楷體" w:hAnsi="Times New Roman" w:hint="eastAsia"/>
          <w:sz w:val="24"/>
          <w:szCs w:val="28"/>
        </w:rPr>
        <w:t xml:space="preserve">  </w:t>
      </w:r>
      <w:r>
        <w:rPr>
          <w:rFonts w:ascii="Times New Roman" w:eastAsia="標楷體" w:hAnsi="Times New Roman" w:hint="eastAsia"/>
          <w:sz w:val="24"/>
          <w:szCs w:val="28"/>
        </w:rPr>
        <w:t>陳哲葦</w:t>
      </w:r>
    </w:p>
    <w:p w:rsidR="00BB1ED0" w:rsidRPr="00290D39" w:rsidRDefault="00BB1ED0" w:rsidP="00463320">
      <w:pPr>
        <w:pStyle w:val="af8"/>
        <w:numPr>
          <w:ilvl w:val="0"/>
          <w:numId w:val="24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290D39">
        <w:rPr>
          <w:rFonts w:ascii="標楷體" w:eastAsia="標楷體" w:hAnsi="標楷體" w:hint="eastAsia"/>
          <w:b/>
          <w:sz w:val="28"/>
          <w:szCs w:val="28"/>
        </w:rPr>
        <w:lastRenderedPageBreak/>
        <w:t>遊戲介紹</w:t>
      </w:r>
    </w:p>
    <w:p w:rsidR="00BB1ED0" w:rsidRPr="00096D46" w:rsidRDefault="00BB1ED0" w:rsidP="00463320">
      <w:pPr>
        <w:pStyle w:val="af8"/>
        <w:numPr>
          <w:ilvl w:val="0"/>
          <w:numId w:val="26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遊戲說明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D74FDF" w:rsidRDefault="00203496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 w:rsidRPr="00203496">
        <w:rPr>
          <w:rFonts w:ascii="Times New Roman" w:eastAsia="微軟正黑體" w:hAnsi="Times New Roman"/>
          <w:sz w:val="24"/>
          <w:szCs w:val="28"/>
        </w:rPr>
        <w:t>「</w:t>
      </w:r>
      <w:r w:rsidRPr="00203496">
        <w:rPr>
          <w:rFonts w:ascii="Times New Roman" w:eastAsia="微軟正黑體" w:hAnsi="Times New Roman"/>
          <w:sz w:val="24"/>
          <w:szCs w:val="28"/>
        </w:rPr>
        <w:t>Scary Fight</w:t>
      </w:r>
      <w:r w:rsidR="005C1A9A">
        <w:rPr>
          <w:rFonts w:ascii="標楷體" w:eastAsia="標楷體" w:hAnsi="標楷體" w:hint="eastAsia"/>
          <w:sz w:val="24"/>
          <w:szCs w:val="28"/>
        </w:rPr>
        <w:t>：放火燒</w:t>
      </w:r>
      <w:proofErr w:type="gramStart"/>
      <w:r w:rsidR="005C1A9A">
        <w:rPr>
          <w:rFonts w:ascii="標楷體" w:eastAsia="標楷體" w:hAnsi="標楷體" w:hint="eastAsia"/>
          <w:sz w:val="24"/>
          <w:szCs w:val="28"/>
        </w:rPr>
        <w:t>完聖粉</w:t>
      </w:r>
      <w:proofErr w:type="gramEnd"/>
      <w:r w:rsidRPr="00203496">
        <w:rPr>
          <w:rFonts w:ascii="Times New Roman" w:eastAsia="微軟正黑體" w:hAnsi="Times New Roman"/>
          <w:sz w:val="24"/>
          <w:szCs w:val="28"/>
        </w:rPr>
        <w:t>」</w:t>
      </w:r>
      <w:r>
        <w:rPr>
          <w:rFonts w:ascii="標楷體" w:eastAsia="標楷體" w:hAnsi="標楷體" w:hint="eastAsia"/>
          <w:sz w:val="24"/>
          <w:szCs w:val="28"/>
        </w:rPr>
        <w:t>這款遊戲是一個橫向卷軸遊戲，主要有三個關卡，必須將當前關卡的怪物殺完才可前往下一關，第三關是</w:t>
      </w:r>
      <w:r w:rsidR="005C1A9A">
        <w:rPr>
          <w:rFonts w:ascii="標楷體" w:eastAsia="標楷體" w:hAnsi="標楷體" w:hint="eastAsia"/>
          <w:sz w:val="24"/>
          <w:szCs w:val="28"/>
        </w:rPr>
        <w:t>機器王關，擊敗機器</w:t>
      </w:r>
      <w:r>
        <w:rPr>
          <w:rFonts w:ascii="標楷體" w:eastAsia="標楷體" w:hAnsi="標楷體" w:hint="eastAsia"/>
          <w:sz w:val="24"/>
          <w:szCs w:val="28"/>
        </w:rPr>
        <w:t>王即可</w:t>
      </w:r>
      <w:r w:rsidR="00D74FDF">
        <w:rPr>
          <w:rFonts w:ascii="標楷體" w:eastAsia="標楷體" w:hAnsi="標楷體" w:hint="eastAsia"/>
          <w:sz w:val="24"/>
          <w:szCs w:val="28"/>
        </w:rPr>
        <w:t>勝利，若無法活著擊敗</w:t>
      </w:r>
      <w:r w:rsidR="005C1A9A">
        <w:rPr>
          <w:rFonts w:ascii="標楷體" w:eastAsia="標楷體" w:hAnsi="標楷體" w:hint="eastAsia"/>
          <w:sz w:val="24"/>
          <w:szCs w:val="28"/>
        </w:rPr>
        <w:t>機器</w:t>
      </w:r>
      <w:r w:rsidR="00D74FDF">
        <w:rPr>
          <w:rFonts w:ascii="標楷體" w:eastAsia="標楷體" w:hAnsi="標楷體" w:hint="eastAsia"/>
          <w:sz w:val="24"/>
          <w:szCs w:val="28"/>
        </w:rPr>
        <w:t>王，則遊戲失敗</w:t>
      </w:r>
      <w:r>
        <w:rPr>
          <w:rFonts w:ascii="標楷體" w:eastAsia="標楷體" w:hAnsi="標楷體" w:hint="eastAsia"/>
          <w:sz w:val="24"/>
          <w:szCs w:val="28"/>
        </w:rPr>
        <w:t>。</w:t>
      </w:r>
      <w:r w:rsidR="00D74FDF" w:rsidRPr="00D74FDF">
        <w:rPr>
          <w:rFonts w:ascii="標楷體" w:eastAsia="標楷體" w:hAnsi="標楷體" w:hint="eastAsia"/>
          <w:sz w:val="24"/>
          <w:szCs w:val="28"/>
        </w:rPr>
        <w:t>主角都市忍者必須使用武功擊敗侵襲</w:t>
      </w:r>
      <w:r w:rsidR="00D74FDF" w:rsidRPr="005C1A9A">
        <w:rPr>
          <w:rFonts w:ascii="標楷體" w:eastAsia="標楷體" w:hAnsi="標楷體" w:hint="eastAsia"/>
          <w:sz w:val="24"/>
          <w:szCs w:val="28"/>
          <w:u w:val="single"/>
        </w:rPr>
        <w:t>沙鹿市</w:t>
      </w:r>
      <w:r w:rsidR="00D74FDF" w:rsidRPr="00D74FDF">
        <w:rPr>
          <w:rFonts w:ascii="標楷體" w:eastAsia="標楷體" w:hAnsi="標楷體" w:hint="eastAsia"/>
          <w:sz w:val="24"/>
          <w:szCs w:val="28"/>
        </w:rPr>
        <w:t>夜晚寧靜的殭屍以及</w:t>
      </w:r>
      <w:r w:rsidR="00D74FDF" w:rsidRPr="005C1A9A">
        <w:rPr>
          <w:rFonts w:ascii="標楷體" w:eastAsia="標楷體" w:hAnsi="標楷體" w:hint="eastAsia"/>
          <w:sz w:val="24"/>
          <w:szCs w:val="28"/>
        </w:rPr>
        <w:t>機器王</w:t>
      </w:r>
      <w:r w:rsidR="00D74FDF" w:rsidRPr="00D74FDF">
        <w:rPr>
          <w:rFonts w:ascii="標楷體" w:eastAsia="標楷體" w:hAnsi="標楷體" w:hint="eastAsia"/>
          <w:sz w:val="24"/>
          <w:szCs w:val="28"/>
        </w:rPr>
        <w:t>，並且不能死亡。</w:t>
      </w:r>
    </w:p>
    <w:p w:rsidR="005A4567" w:rsidRDefault="005A4567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在第一關以及第二關各有兩隻殭屍，必須殺完所有殭屍才能前往下一關卡。在第一關殺死所有殭屍時，會掉落補血藥水以及苦無，提供補血以及使用技能</w:t>
      </w:r>
      <w:r w:rsidRPr="00980EDE">
        <w:rPr>
          <w:rFonts w:ascii="Times New Roman" w:eastAsia="標楷體" w:hAnsi="Times New Roman"/>
          <w:sz w:val="24"/>
          <w:szCs w:val="28"/>
        </w:rPr>
        <w:t>S</w:t>
      </w:r>
      <w:r>
        <w:rPr>
          <w:rFonts w:ascii="標楷體" w:eastAsia="標楷體" w:hAnsi="標楷體" w:hint="eastAsia"/>
          <w:sz w:val="24"/>
          <w:szCs w:val="28"/>
        </w:rPr>
        <w:t>，而完成第二關後則會掉落衝擊波以及補血藥水</w:t>
      </w:r>
      <w:r w:rsidR="00980EDE">
        <w:rPr>
          <w:rFonts w:ascii="標楷體" w:eastAsia="標楷體" w:hAnsi="標楷體" w:hint="eastAsia"/>
          <w:sz w:val="24"/>
          <w:szCs w:val="28"/>
        </w:rPr>
        <w:t>，撿到衝擊波後即可使用雙擊</w:t>
      </w:r>
      <w:r w:rsidR="00980EDE" w:rsidRPr="00980EDE">
        <w:rPr>
          <w:rFonts w:ascii="Times New Roman" w:eastAsia="標楷體" w:hAnsi="Times New Roman"/>
          <w:sz w:val="24"/>
          <w:szCs w:val="28"/>
        </w:rPr>
        <w:t>A</w:t>
      </w:r>
      <w:r w:rsidR="00980EDE">
        <w:rPr>
          <w:rFonts w:ascii="標楷體" w:eastAsia="標楷體" w:hAnsi="標楷體" w:hint="eastAsia"/>
          <w:sz w:val="24"/>
          <w:szCs w:val="28"/>
        </w:rPr>
        <w:t>產生衝擊波。</w:t>
      </w:r>
    </w:p>
    <w:p w:rsidR="00980EDE" w:rsidRDefault="00980EDE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第三關則是機器王關，一進到關卡會先有一段機器王進場動畫，機器王的攻擊方式有兩種，方別為遠距離以及近距離：</w:t>
      </w:r>
    </w:p>
    <w:p w:rsidR="00980EDE" w:rsidRDefault="00980EDE" w:rsidP="00980EDE">
      <w:pPr>
        <w:pStyle w:val="af8"/>
        <w:numPr>
          <w:ilvl w:val="0"/>
          <w:numId w:val="29"/>
        </w:numPr>
        <w:spacing w:after="200" w:line="360" w:lineRule="auto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遠距離攻擊：當都市忍者以及機器王平行時，機器王會發射衝擊波攻擊都市忍者。</w:t>
      </w:r>
    </w:p>
    <w:p w:rsidR="00980EDE" w:rsidRDefault="00980EDE" w:rsidP="00980EDE">
      <w:pPr>
        <w:pStyle w:val="af8"/>
        <w:numPr>
          <w:ilvl w:val="0"/>
          <w:numId w:val="29"/>
        </w:numPr>
        <w:spacing w:after="200" w:line="360" w:lineRule="auto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近距離攻擊：當都市忍者與機器王距離較近時，機器王則使用近距離揮刀攻擊。</w:t>
      </w:r>
    </w:p>
    <w:p w:rsidR="001C21DE" w:rsidRPr="00980EDE" w:rsidRDefault="001C21DE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</w:p>
    <w:p w:rsidR="00D74FDF" w:rsidRDefault="00D74FDF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 w:hint="eastAsia"/>
          <w:sz w:val="24"/>
          <w:szCs w:val="28"/>
        </w:rPr>
        <w:t>都市忍者技能：</w:t>
      </w:r>
    </w:p>
    <w:tbl>
      <w:tblPr>
        <w:tblStyle w:val="aff0"/>
        <w:tblW w:w="0" w:type="auto"/>
        <w:tblInd w:w="960" w:type="dxa"/>
        <w:tblLook w:val="04A0" w:firstRow="1" w:lastRow="0" w:firstColumn="1" w:lastColumn="0" w:noHBand="0" w:noVBand="1"/>
      </w:tblPr>
      <w:tblGrid>
        <w:gridCol w:w="595"/>
        <w:gridCol w:w="3260"/>
        <w:gridCol w:w="4982"/>
      </w:tblGrid>
      <w:tr w:rsidR="00D74FDF" w:rsidTr="001A139C">
        <w:tc>
          <w:tcPr>
            <w:tcW w:w="595" w:type="dxa"/>
          </w:tcPr>
          <w:p w:rsidR="00D74FDF" w:rsidRDefault="00D74FDF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  <w:tc>
          <w:tcPr>
            <w:tcW w:w="3260" w:type="dxa"/>
          </w:tcPr>
          <w:p w:rsidR="00D74FDF" w:rsidRDefault="00D74FDF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技能使用方法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技能說明</w:t>
            </w:r>
          </w:p>
        </w:tc>
      </w:tr>
      <w:tr w:rsidR="00D74FDF" w:rsidTr="001A139C">
        <w:tc>
          <w:tcPr>
            <w:tcW w:w="595" w:type="dxa"/>
          </w:tcPr>
          <w:p w:rsidR="00D74FDF" w:rsidRPr="005A4567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1</w:t>
            </w:r>
          </w:p>
        </w:tc>
        <w:tc>
          <w:tcPr>
            <w:tcW w:w="3260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單擊按鍵</w:t>
            </w:r>
            <w:r w:rsidRPr="005A4567">
              <w:rPr>
                <w:rFonts w:ascii="Times New Roman" w:eastAsia="標楷體" w:hAnsi="Times New Roman" w:cs="Times New Roman"/>
                <w:szCs w:val="28"/>
              </w:rPr>
              <w:t>A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揮刀普通攻擊</w:t>
            </w:r>
          </w:p>
        </w:tc>
      </w:tr>
      <w:tr w:rsidR="00D74FDF" w:rsidTr="001A139C">
        <w:tc>
          <w:tcPr>
            <w:tcW w:w="595" w:type="dxa"/>
            <w:vAlign w:val="center"/>
          </w:tcPr>
          <w:p w:rsidR="00D74FDF" w:rsidRPr="005A4567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2</w:t>
            </w:r>
          </w:p>
        </w:tc>
        <w:tc>
          <w:tcPr>
            <w:tcW w:w="3260" w:type="dxa"/>
            <w:vAlign w:val="center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雙擊按鍵</w:t>
            </w:r>
            <w:r w:rsidRPr="005A4567">
              <w:rPr>
                <w:rFonts w:ascii="Times New Roman" w:eastAsia="標楷體" w:hAnsi="Times New Roman" w:cs="Times New Roman"/>
                <w:szCs w:val="28"/>
              </w:rPr>
              <w:t>A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揮刀並產生衝擊波，造成怪物傷害並使其後退</w:t>
            </w:r>
          </w:p>
        </w:tc>
      </w:tr>
      <w:tr w:rsidR="00D74FDF" w:rsidTr="001A139C">
        <w:tc>
          <w:tcPr>
            <w:tcW w:w="595" w:type="dxa"/>
          </w:tcPr>
          <w:p w:rsidR="00D74FDF" w:rsidRPr="005A4567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3</w:t>
            </w:r>
          </w:p>
        </w:tc>
        <w:tc>
          <w:tcPr>
            <w:tcW w:w="3260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單擊按鍵</w:t>
            </w:r>
            <w:r w:rsidRPr="005A4567">
              <w:rPr>
                <w:rFonts w:ascii="Times New Roman" w:eastAsia="標楷體" w:hAnsi="Times New Roman" w:cs="Times New Roman"/>
                <w:szCs w:val="28"/>
              </w:rPr>
              <w:t>S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發射苦無遠距離攻擊</w:t>
            </w:r>
          </w:p>
        </w:tc>
      </w:tr>
      <w:tr w:rsidR="00D74FDF" w:rsidTr="001A139C">
        <w:tc>
          <w:tcPr>
            <w:tcW w:w="595" w:type="dxa"/>
          </w:tcPr>
          <w:p w:rsidR="00D74FDF" w:rsidRPr="005A4567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4</w:t>
            </w:r>
          </w:p>
        </w:tc>
        <w:tc>
          <w:tcPr>
            <w:tcW w:w="3260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方向鍵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移動忍者上下左右</w:t>
            </w:r>
          </w:p>
        </w:tc>
      </w:tr>
      <w:tr w:rsidR="00D74FDF" w:rsidTr="001A139C">
        <w:tc>
          <w:tcPr>
            <w:tcW w:w="595" w:type="dxa"/>
          </w:tcPr>
          <w:p w:rsidR="00D74FDF" w:rsidRPr="005A4567" w:rsidRDefault="001A139C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5</w:t>
            </w:r>
          </w:p>
        </w:tc>
        <w:tc>
          <w:tcPr>
            <w:tcW w:w="3260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連擊左、右方向鍵</w:t>
            </w:r>
          </w:p>
        </w:tc>
        <w:tc>
          <w:tcPr>
            <w:tcW w:w="4982" w:type="dxa"/>
          </w:tcPr>
          <w:p w:rsidR="00D74FDF" w:rsidRDefault="001A139C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proofErr w:type="gramStart"/>
            <w:r>
              <w:rPr>
                <w:rFonts w:ascii="標楷體" w:eastAsia="標楷體" w:hAnsi="標楷體" w:hint="eastAsia"/>
                <w:szCs w:val="28"/>
              </w:rPr>
              <w:t>使忍者</w:t>
            </w:r>
            <w:proofErr w:type="gramEnd"/>
            <w:r>
              <w:rPr>
                <w:rFonts w:ascii="標楷體" w:eastAsia="標楷體" w:hAnsi="標楷體" w:hint="eastAsia"/>
                <w:szCs w:val="28"/>
              </w:rPr>
              <w:t>向左、右滑行</w:t>
            </w:r>
          </w:p>
        </w:tc>
      </w:tr>
      <w:tr w:rsidR="005A4567" w:rsidTr="001A139C">
        <w:tc>
          <w:tcPr>
            <w:tcW w:w="595" w:type="dxa"/>
          </w:tcPr>
          <w:p w:rsidR="005A4567" w:rsidRPr="005A4567" w:rsidRDefault="005A4567" w:rsidP="001A139C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5A4567">
              <w:rPr>
                <w:rFonts w:ascii="Times New Roman" w:eastAsia="標楷體" w:hAnsi="Times New Roman" w:cs="Times New Roman"/>
                <w:szCs w:val="28"/>
              </w:rPr>
              <w:t>6</w:t>
            </w:r>
          </w:p>
        </w:tc>
        <w:tc>
          <w:tcPr>
            <w:tcW w:w="3260" w:type="dxa"/>
          </w:tcPr>
          <w:p w:rsidR="005A4567" w:rsidRDefault="005A4567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proofErr w:type="gramStart"/>
            <w:r>
              <w:rPr>
                <w:rFonts w:ascii="標楷體" w:eastAsia="標楷體" w:hAnsi="標楷體" w:hint="eastAsia"/>
                <w:szCs w:val="28"/>
              </w:rPr>
              <w:t>方向鍵下</w:t>
            </w:r>
            <w:proofErr w:type="gramEnd"/>
            <w:r w:rsidRPr="005A4567">
              <w:rPr>
                <w:rFonts w:ascii="Times New Roman" w:eastAsia="標楷體" w:hAnsi="Times New Roman" w:cs="Times New Roman"/>
                <w:szCs w:val="28"/>
              </w:rPr>
              <w:t>+A+S</w:t>
            </w:r>
          </w:p>
        </w:tc>
        <w:tc>
          <w:tcPr>
            <w:tcW w:w="4982" w:type="dxa"/>
          </w:tcPr>
          <w:p w:rsidR="005A4567" w:rsidRDefault="005A4567" w:rsidP="001A139C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密技：直接殺光此關怪物</w:t>
            </w:r>
          </w:p>
        </w:tc>
      </w:tr>
    </w:tbl>
    <w:p w:rsidR="00D74FDF" w:rsidRPr="00D74FDF" w:rsidRDefault="00D74FDF" w:rsidP="00D74FDF">
      <w:pPr>
        <w:pStyle w:val="af8"/>
        <w:spacing w:after="200" w:line="360" w:lineRule="auto"/>
        <w:ind w:left="960" w:firstLine="480"/>
        <w:jc w:val="both"/>
        <w:rPr>
          <w:rFonts w:ascii="標楷體" w:eastAsia="標楷體" w:hAnsi="標楷體"/>
          <w:sz w:val="24"/>
          <w:szCs w:val="28"/>
        </w:rPr>
      </w:pPr>
    </w:p>
    <w:p w:rsidR="00D74FDF" w:rsidRDefault="00D81D33" w:rsidP="00D74FDF">
      <w:pPr>
        <w:spacing w:after="200" w:line="276" w:lineRule="auto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tbl>
      <w:tblPr>
        <w:tblStyle w:val="aff0"/>
        <w:tblpPr w:leftFromText="180" w:rightFromText="180" w:vertAnchor="page" w:horzAnchor="margin" w:tblpY="1651"/>
        <w:tblW w:w="9720" w:type="dxa"/>
        <w:tblLayout w:type="fixed"/>
        <w:tblLook w:val="04A0" w:firstRow="1" w:lastRow="0" w:firstColumn="1" w:lastColumn="0" w:noHBand="0" w:noVBand="1"/>
      </w:tblPr>
      <w:tblGrid>
        <w:gridCol w:w="4860"/>
        <w:gridCol w:w="4860"/>
      </w:tblGrid>
      <w:tr w:rsidR="005C1A9A" w:rsidTr="005C1A9A">
        <w:trPr>
          <w:trHeight w:val="148"/>
        </w:trPr>
        <w:tc>
          <w:tcPr>
            <w:tcW w:w="4860" w:type="dxa"/>
          </w:tcPr>
          <w:p w:rsidR="005C1A9A" w:rsidRPr="00D81D33" w:rsidRDefault="005C1A9A" w:rsidP="005C1A9A">
            <w:pPr>
              <w:pStyle w:val="af8"/>
              <w:spacing w:after="0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lastRenderedPageBreak/>
              <w:t>遊戲起始畫面</w:t>
            </w:r>
          </w:p>
        </w:tc>
        <w:tc>
          <w:tcPr>
            <w:tcW w:w="4860" w:type="dxa"/>
          </w:tcPr>
          <w:p w:rsidR="005C1A9A" w:rsidRPr="00D81D33" w:rsidRDefault="005C1A9A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D81D33">
              <w:rPr>
                <w:rFonts w:ascii="Times New Roman" w:eastAsia="標楷體" w:hAnsi="Times New Roman" w:cs="Times New Roman"/>
                <w:szCs w:val="28"/>
              </w:rPr>
              <w:t>Help</w:t>
            </w:r>
          </w:p>
        </w:tc>
      </w:tr>
      <w:tr w:rsidR="005C1A9A" w:rsidTr="005C1A9A">
        <w:trPr>
          <w:trHeight w:val="2874"/>
        </w:trPr>
        <w:tc>
          <w:tcPr>
            <w:tcW w:w="4860" w:type="dxa"/>
          </w:tcPr>
          <w:p w:rsidR="005C1A9A" w:rsidRDefault="005C1A9A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93568" behindDoc="0" locked="0" layoutInCell="1" allowOverlap="1" wp14:anchorId="2EE72F31" wp14:editId="760A2D2F">
                  <wp:simplePos x="0" y="0"/>
                  <wp:positionH relativeFrom="margin">
                    <wp:posOffset>38735</wp:posOffset>
                  </wp:positionH>
                  <wp:positionV relativeFrom="margin">
                    <wp:posOffset>635</wp:posOffset>
                  </wp:positionV>
                  <wp:extent cx="2979420" cy="1796415"/>
                  <wp:effectExtent l="0" t="0" r="0" b="0"/>
                  <wp:wrapSquare wrapText="bothSides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擷取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420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60" w:type="dxa"/>
          </w:tcPr>
          <w:p w:rsidR="005C1A9A" w:rsidRDefault="005C1A9A" w:rsidP="005C1A9A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7F7461BA" wp14:editId="2ED60DF0">
                  <wp:extent cx="3017720" cy="1796415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擷取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431" cy="181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5C1A9A">
        <w:trPr>
          <w:trHeight w:val="155"/>
        </w:trPr>
        <w:tc>
          <w:tcPr>
            <w:tcW w:w="4860" w:type="dxa"/>
          </w:tcPr>
          <w:p w:rsidR="0029598B" w:rsidRPr="00D81D33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noProof/>
                <w:sz w:val="28"/>
                <w:szCs w:val="28"/>
              </w:rPr>
            </w:pPr>
            <w:r w:rsidRPr="0029598B">
              <w:rPr>
                <w:rFonts w:ascii="Times New Roman" w:eastAsia="標楷體" w:hAnsi="Times New Roman" w:cs="Times New Roman" w:hint="eastAsia"/>
                <w:noProof/>
                <w:szCs w:val="28"/>
              </w:rPr>
              <w:t>He</w:t>
            </w:r>
            <w:r w:rsidRPr="0029598B">
              <w:rPr>
                <w:rFonts w:ascii="Times New Roman" w:eastAsia="標楷體" w:hAnsi="Times New Roman" w:cs="Times New Roman"/>
                <w:noProof/>
                <w:szCs w:val="28"/>
              </w:rPr>
              <w:t>lp-</w:t>
            </w:r>
            <w:r w:rsidRPr="0029598B">
              <w:rPr>
                <w:rFonts w:ascii="Times New Roman" w:eastAsia="標楷體" w:hAnsi="Times New Roman" w:cs="Times New Roman" w:hint="eastAsia"/>
                <w:noProof/>
                <w:szCs w:val="28"/>
              </w:rPr>
              <w:t>密技</w:t>
            </w:r>
          </w:p>
        </w:tc>
        <w:tc>
          <w:tcPr>
            <w:tcW w:w="4860" w:type="dxa"/>
          </w:tcPr>
          <w:p w:rsidR="0029598B" w:rsidRPr="00D81D33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Cs w:val="28"/>
              </w:rPr>
              <w:t>角</w:t>
            </w:r>
            <w:r w:rsidRPr="00D81D33">
              <w:rPr>
                <w:rFonts w:ascii="標楷體" w:eastAsia="標楷體" w:hAnsi="標楷體" w:hint="eastAsia"/>
                <w:noProof/>
                <w:szCs w:val="28"/>
              </w:rPr>
              <w:t>色</w:t>
            </w:r>
            <w:r w:rsidRPr="00D81D33">
              <w:rPr>
                <w:rFonts w:ascii="Times New Roman" w:eastAsia="標楷體" w:hAnsi="Times New Roman" w:cs="Times New Roman"/>
                <w:noProof/>
                <w:szCs w:val="28"/>
              </w:rPr>
              <w:t>Attack</w:t>
            </w:r>
          </w:p>
        </w:tc>
      </w:tr>
      <w:tr w:rsidR="0029598B" w:rsidTr="005C1A9A">
        <w:trPr>
          <w:trHeight w:val="2874"/>
        </w:trPr>
        <w:tc>
          <w:tcPr>
            <w:tcW w:w="4860" w:type="dxa"/>
          </w:tcPr>
          <w:p w:rsidR="0029598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>
                  <wp:extent cx="2948940" cy="1768475"/>
                  <wp:effectExtent l="0" t="0" r="3810" b="317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help_info_2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76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9598B" w:rsidRDefault="0029598B" w:rsidP="005C1A9A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041B09D7" wp14:editId="1C551EE7">
                  <wp:extent cx="2962275" cy="1771650"/>
                  <wp:effectExtent l="0" t="0" r="9525" b="0"/>
                  <wp:docPr id="37" name="圖片 37" descr="擷取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擷取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5C1A9A">
        <w:trPr>
          <w:trHeight w:val="259"/>
        </w:trPr>
        <w:tc>
          <w:tcPr>
            <w:tcW w:w="4860" w:type="dxa"/>
          </w:tcPr>
          <w:p w:rsidR="0029598B" w:rsidRPr="006D470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D81D33">
              <w:rPr>
                <w:rFonts w:ascii="Times New Roman" w:eastAsia="標楷體" w:hAnsi="Times New Roman" w:cs="Times New Roman"/>
                <w:noProof/>
                <w:szCs w:val="28"/>
              </w:rPr>
              <w:t>About</w:t>
            </w:r>
          </w:p>
        </w:tc>
        <w:tc>
          <w:tcPr>
            <w:tcW w:w="4860" w:type="dxa"/>
          </w:tcPr>
          <w:p w:rsidR="0029598B" w:rsidRPr="006D470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角色滑行</w:t>
            </w:r>
          </w:p>
        </w:tc>
      </w:tr>
      <w:tr w:rsidR="0029598B" w:rsidTr="005C1A9A">
        <w:trPr>
          <w:trHeight w:val="2263"/>
        </w:trPr>
        <w:tc>
          <w:tcPr>
            <w:tcW w:w="4860" w:type="dxa"/>
          </w:tcPr>
          <w:p w:rsidR="0029598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268D7BA0" wp14:editId="1CCC6CB6">
                  <wp:extent cx="2967990" cy="1768475"/>
                  <wp:effectExtent l="0" t="0" r="3810" b="3175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擷取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176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9598B" w:rsidRDefault="0029598B" w:rsidP="005C1A9A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6E40A6A8" wp14:editId="41466042">
                  <wp:extent cx="2794000" cy="1676400"/>
                  <wp:effectExtent l="0" t="0" r="635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擷取6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210" cy="1676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5C1A9A">
        <w:trPr>
          <w:trHeight w:val="259"/>
        </w:trPr>
        <w:tc>
          <w:tcPr>
            <w:tcW w:w="4860" w:type="dxa"/>
          </w:tcPr>
          <w:p w:rsidR="0029598B" w:rsidRPr="006D470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角色雙擊</w:t>
            </w:r>
            <w:r w:rsidRPr="006D470B">
              <w:rPr>
                <w:rFonts w:ascii="Times New Roman" w:eastAsia="標楷體" w:hAnsi="Times New Roman" w:cs="Times New Roman"/>
                <w:noProof/>
                <w:szCs w:val="28"/>
              </w:rPr>
              <w:t>A</w:t>
            </w: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遠</w:t>
            </w:r>
            <w:r>
              <w:rPr>
                <w:rFonts w:ascii="標楷體" w:eastAsia="標楷體" w:hAnsi="標楷體" w:hint="eastAsia"/>
                <w:noProof/>
                <w:szCs w:val="28"/>
              </w:rPr>
              <w:t>攻</w:t>
            </w:r>
          </w:p>
        </w:tc>
        <w:tc>
          <w:tcPr>
            <w:tcW w:w="4860" w:type="dxa"/>
          </w:tcPr>
          <w:p w:rsidR="0029598B" w:rsidRPr="006D470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角色</w:t>
            </w:r>
            <w:r w:rsidRPr="006D470B">
              <w:rPr>
                <w:rFonts w:ascii="Times New Roman" w:eastAsia="標楷體" w:hAnsi="Times New Roman" w:cs="Times New Roman"/>
                <w:noProof/>
                <w:szCs w:val="28"/>
              </w:rPr>
              <w:t>Smite</w:t>
            </w:r>
          </w:p>
        </w:tc>
      </w:tr>
      <w:tr w:rsidR="0029598B" w:rsidTr="005A4567">
        <w:trPr>
          <w:trHeight w:val="2731"/>
        </w:trPr>
        <w:tc>
          <w:tcPr>
            <w:tcW w:w="4860" w:type="dxa"/>
          </w:tcPr>
          <w:p w:rsidR="0029598B" w:rsidRDefault="0029598B" w:rsidP="005C1A9A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58ED2823" wp14:editId="1D29ACB2">
                  <wp:extent cx="2865120" cy="1692467"/>
                  <wp:effectExtent l="0" t="0" r="0" b="317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擷取5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20" cy="171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9598B" w:rsidRDefault="0029598B" w:rsidP="005C1A9A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72416" behindDoc="1" locked="0" layoutInCell="1" allowOverlap="1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8627</wp:posOffset>
                  </wp:positionV>
                  <wp:extent cx="2854955" cy="1684020"/>
                  <wp:effectExtent l="0" t="0" r="3175" b="0"/>
                  <wp:wrapNone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擷取7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55" cy="168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BB1ED0" w:rsidRPr="00096D46" w:rsidRDefault="00BB1ED0" w:rsidP="00096D46">
      <w:pPr>
        <w:pStyle w:val="af8"/>
        <w:numPr>
          <w:ilvl w:val="0"/>
          <w:numId w:val="26"/>
        </w:numPr>
        <w:spacing w:after="200" w:line="360" w:lineRule="auto"/>
        <w:jc w:val="both"/>
        <w:rPr>
          <w:rFonts w:ascii="標楷體" w:eastAsia="標楷體" w:hAnsi="標楷體"/>
          <w:b/>
          <w:sz w:val="22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遊戲圖形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tbl>
      <w:tblPr>
        <w:tblStyle w:val="aff0"/>
        <w:tblpPr w:leftFromText="180" w:rightFromText="180" w:vertAnchor="page" w:horzAnchor="margin" w:tblpY="1651"/>
        <w:tblW w:w="0" w:type="auto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720"/>
      </w:tblGrid>
      <w:tr w:rsidR="005C1A9A" w:rsidTr="005C1A9A">
        <w:trPr>
          <w:trHeight w:val="2940"/>
        </w:trPr>
        <w:tc>
          <w:tcPr>
            <w:tcW w:w="9720" w:type="dxa"/>
          </w:tcPr>
          <w:p w:rsidR="005C1A9A" w:rsidRDefault="005C1A9A" w:rsidP="005C1A9A">
            <w:pPr>
              <w:ind w:left="-5"/>
            </w:pPr>
            <w:r>
              <w:br w:type="page"/>
            </w:r>
          </w:p>
        </w:tc>
      </w:tr>
    </w:tbl>
    <w:tbl>
      <w:tblPr>
        <w:tblStyle w:val="aff0"/>
        <w:tblW w:w="978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90"/>
        <w:gridCol w:w="4891"/>
      </w:tblGrid>
      <w:tr w:rsidR="0029598B" w:rsidTr="00AF5583">
        <w:trPr>
          <w:trHeight w:val="58"/>
        </w:trPr>
        <w:tc>
          <w:tcPr>
            <w:tcW w:w="4890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lastRenderedPageBreak/>
              <w:t>角色被攻擊動畫</w:t>
            </w:r>
          </w:p>
        </w:tc>
        <w:tc>
          <w:tcPr>
            <w:tcW w:w="4891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角色進關畫面</w:t>
            </w:r>
          </w:p>
        </w:tc>
      </w:tr>
      <w:tr w:rsidR="0029598B" w:rsidTr="005A4567">
        <w:trPr>
          <w:trHeight w:val="3069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017FBBEE" wp14:editId="1C595D6C">
                  <wp:extent cx="2967990" cy="1768475"/>
                  <wp:effectExtent l="0" t="0" r="3810" b="3175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擷取9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176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0128" behindDoc="1" locked="0" layoutInCell="1" allowOverlap="1" wp14:anchorId="5BE448F9" wp14:editId="5FD051EB">
                  <wp:simplePos x="0" y="0"/>
                  <wp:positionH relativeFrom="column">
                    <wp:posOffset>-31115</wp:posOffset>
                  </wp:positionH>
                  <wp:positionV relativeFrom="paragraph">
                    <wp:posOffset>-17780</wp:posOffset>
                  </wp:positionV>
                  <wp:extent cx="2944248" cy="1764030"/>
                  <wp:effectExtent l="0" t="0" r="8890" b="7620"/>
                  <wp:wrapNone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擷取8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248" cy="176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9598B" w:rsidTr="00AF5583">
        <w:trPr>
          <w:trHeight w:val="152"/>
        </w:trPr>
        <w:tc>
          <w:tcPr>
            <w:tcW w:w="4890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王關畫面</w:t>
            </w:r>
          </w:p>
        </w:tc>
        <w:tc>
          <w:tcPr>
            <w:tcW w:w="4891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王關警告動畫</w:t>
            </w:r>
          </w:p>
        </w:tc>
      </w:tr>
      <w:tr w:rsidR="0029598B" w:rsidTr="005A4567">
        <w:trPr>
          <w:trHeight w:val="3199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5DCA95CC" wp14:editId="3FE19BDC">
                  <wp:extent cx="2967990" cy="1770380"/>
                  <wp:effectExtent l="0" t="0" r="3810" b="127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擷取11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49B0A612" wp14:editId="18DFDDE7">
                  <wp:extent cx="2968625" cy="1731010"/>
                  <wp:effectExtent l="0" t="0" r="3175" b="254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擷取10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173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AF5583">
        <w:trPr>
          <w:trHeight w:val="58"/>
        </w:trPr>
        <w:tc>
          <w:tcPr>
            <w:tcW w:w="4890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王近距離攻擊</w:t>
            </w:r>
          </w:p>
        </w:tc>
        <w:tc>
          <w:tcPr>
            <w:tcW w:w="4891" w:type="dxa"/>
          </w:tcPr>
          <w:p w:rsidR="0029598B" w:rsidRPr="006D470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6D470B">
              <w:rPr>
                <w:rFonts w:ascii="標楷體" w:eastAsia="標楷體" w:hAnsi="標楷體" w:hint="eastAsia"/>
                <w:noProof/>
                <w:szCs w:val="28"/>
              </w:rPr>
              <w:t>王遠距離攻擊</w:t>
            </w:r>
          </w:p>
        </w:tc>
      </w:tr>
      <w:tr w:rsidR="0029598B" w:rsidTr="0029598B">
        <w:trPr>
          <w:trHeight w:val="2593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6C55E880" wp14:editId="36C55A75">
                  <wp:extent cx="2967990" cy="1746250"/>
                  <wp:effectExtent l="0" t="0" r="3810" b="635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擷取1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174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inline distT="0" distB="0" distL="0" distR="0" wp14:anchorId="5A1E0106" wp14:editId="4C1A293B">
                  <wp:extent cx="2968625" cy="1762125"/>
                  <wp:effectExtent l="0" t="0" r="317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擷取12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8D09A3">
        <w:trPr>
          <w:trHeight w:val="20"/>
        </w:trPr>
        <w:tc>
          <w:tcPr>
            <w:tcW w:w="4890" w:type="dxa"/>
            <w:vAlign w:val="center"/>
          </w:tcPr>
          <w:p w:rsidR="0029598B" w:rsidRPr="006D470B" w:rsidRDefault="0029598B" w:rsidP="00AF5583">
            <w:pPr>
              <w:pStyle w:val="af8"/>
              <w:spacing w:after="0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w:t>失敗畫面</w:t>
            </w:r>
          </w:p>
        </w:tc>
        <w:tc>
          <w:tcPr>
            <w:tcW w:w="4891" w:type="dxa"/>
          </w:tcPr>
          <w:p w:rsidR="0029598B" w:rsidRPr="009B2271" w:rsidRDefault="0029598B" w:rsidP="00AF5583">
            <w:pPr>
              <w:pStyle w:val="af8"/>
              <w:spacing w:after="0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  <w:szCs w:val="28"/>
              </w:rPr>
              <w:t>獲勝畫面</w:t>
            </w:r>
          </w:p>
        </w:tc>
      </w:tr>
      <w:tr w:rsidR="0029598B" w:rsidTr="005A4567">
        <w:trPr>
          <w:trHeight w:val="3109"/>
        </w:trPr>
        <w:tc>
          <w:tcPr>
            <w:tcW w:w="4890" w:type="dxa"/>
          </w:tcPr>
          <w:p w:rsidR="0029598B" w:rsidRDefault="0029598B" w:rsidP="005A4567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665830A7" wp14:editId="604F6B68">
                  <wp:extent cx="2980409" cy="167640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35429615_1051695354994675_336727832598151168_n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434" cy="168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7A11C5BF" wp14:editId="16DC23EE">
                  <wp:extent cx="3007003" cy="1691640"/>
                  <wp:effectExtent l="0" t="0" r="3175" b="381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35416844_1051695338328010_7897908622087159808_n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31" cy="1701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AF5583">
        <w:trPr>
          <w:trHeight w:val="132"/>
        </w:trPr>
        <w:tc>
          <w:tcPr>
            <w:tcW w:w="4890" w:type="dxa"/>
            <w:vAlign w:val="center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Cs w:val="28"/>
              </w:rPr>
              <w:lastRenderedPageBreak/>
              <w:t>角</w:t>
            </w:r>
            <w:r w:rsidRPr="00957E7E">
              <w:rPr>
                <w:rFonts w:ascii="標楷體" w:eastAsia="標楷體" w:hAnsi="標楷體" w:hint="eastAsia"/>
                <w:noProof/>
                <w:szCs w:val="28"/>
              </w:rPr>
              <w:t>色移動素材</w:t>
            </w:r>
          </w:p>
        </w:tc>
        <w:tc>
          <w:tcPr>
            <w:tcW w:w="4891" w:type="dxa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9B2271">
              <w:rPr>
                <w:rFonts w:ascii="標楷體" w:eastAsia="標楷體" w:hAnsi="標楷體" w:hint="eastAsia"/>
                <w:noProof/>
                <w:szCs w:val="28"/>
              </w:rPr>
              <w:t>遊戲</w:t>
            </w:r>
            <w:r w:rsidRPr="009B2271">
              <w:rPr>
                <w:rFonts w:ascii="Times New Roman" w:eastAsia="標楷體" w:hAnsi="Times New Roman" w:cs="Times New Roman"/>
                <w:noProof/>
                <w:szCs w:val="28"/>
              </w:rPr>
              <w:t>Icon</w:t>
            </w:r>
          </w:p>
        </w:tc>
      </w:tr>
      <w:tr w:rsidR="0029598B" w:rsidTr="005A4567">
        <w:trPr>
          <w:trHeight w:val="2950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3200" behindDoc="0" locked="0" layoutInCell="1" allowOverlap="1" wp14:anchorId="07ACC8C6" wp14:editId="0A9EFC78">
                  <wp:simplePos x="0" y="0"/>
                  <wp:positionH relativeFrom="margin">
                    <wp:posOffset>464820</wp:posOffset>
                  </wp:positionH>
                  <wp:positionV relativeFrom="margin">
                    <wp:posOffset>4445</wp:posOffset>
                  </wp:positionV>
                  <wp:extent cx="2000250" cy="2000250"/>
                  <wp:effectExtent l="0" t="0" r="0" b="0"/>
                  <wp:wrapSquare wrapText="bothSides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3488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5A4567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73440" behindDoc="1" locked="0" layoutInCell="1" allowOverlap="1">
                  <wp:simplePos x="0" y="0"/>
                  <wp:positionH relativeFrom="column">
                    <wp:posOffset>624840</wp:posOffset>
                  </wp:positionH>
                  <wp:positionV relativeFrom="paragraph">
                    <wp:posOffset>20320</wp:posOffset>
                  </wp:positionV>
                  <wp:extent cx="1714500" cy="1714500"/>
                  <wp:effectExtent l="0" t="0" r="0" b="0"/>
                  <wp:wrapNone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con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9598B" w:rsidTr="008D09A3">
        <w:trPr>
          <w:trHeight w:val="58"/>
        </w:trPr>
        <w:tc>
          <w:tcPr>
            <w:tcW w:w="4890" w:type="dxa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957E7E">
              <w:rPr>
                <w:rFonts w:ascii="標楷體" w:eastAsia="標楷體" w:hAnsi="標楷體" w:hint="eastAsia"/>
                <w:noProof/>
                <w:szCs w:val="28"/>
              </w:rPr>
              <w:t>角色攻擊素材</w:t>
            </w:r>
          </w:p>
        </w:tc>
        <w:tc>
          <w:tcPr>
            <w:tcW w:w="4891" w:type="dxa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957E7E">
              <w:rPr>
                <w:rFonts w:ascii="標楷體" w:eastAsia="標楷體" w:hAnsi="標楷體" w:hint="eastAsia"/>
                <w:noProof/>
                <w:szCs w:val="28"/>
              </w:rPr>
              <w:t>障礙物-垃圾桶</w:t>
            </w:r>
          </w:p>
        </w:tc>
      </w:tr>
      <w:tr w:rsidR="0029598B" w:rsidTr="008D09A3">
        <w:trPr>
          <w:trHeight w:val="2950"/>
        </w:trPr>
        <w:tc>
          <w:tcPr>
            <w:tcW w:w="4890" w:type="dxa"/>
            <w:vAlign w:val="center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4224" behindDoc="0" locked="0" layoutInCell="1" allowOverlap="1" wp14:anchorId="226407F3" wp14:editId="7291AAD9">
                  <wp:simplePos x="0" y="0"/>
                  <wp:positionH relativeFrom="margin">
                    <wp:posOffset>544195</wp:posOffset>
                  </wp:positionH>
                  <wp:positionV relativeFrom="margin">
                    <wp:posOffset>-93980</wp:posOffset>
                  </wp:positionV>
                  <wp:extent cx="1981200" cy="1981200"/>
                  <wp:effectExtent l="0" t="0" r="0" b="0"/>
                  <wp:wrapSquare wrapText="bothSides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3511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1" w:type="dxa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1152" behindDoc="0" locked="0" layoutInCell="1" allowOverlap="1" wp14:anchorId="104F1B1A" wp14:editId="45CF6167">
                  <wp:simplePos x="0" y="0"/>
                  <wp:positionH relativeFrom="margin">
                    <wp:posOffset>1036320</wp:posOffset>
                  </wp:positionH>
                  <wp:positionV relativeFrom="margin">
                    <wp:posOffset>3175</wp:posOffset>
                  </wp:positionV>
                  <wp:extent cx="1123950" cy="2040890"/>
                  <wp:effectExtent l="0" t="0" r="0" b="0"/>
                  <wp:wrapSquare wrapText="bothSides"/>
                  <wp:docPr id="61" name="圖片 61" descr="C:\Users\黃彥穎\AppData\Local\Microsoft\Windows\INetCache\Content.Word\recyle_b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黃彥穎\AppData\Local\Microsoft\Windows\INetCache\Content.Word\recyle_b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9598B" w:rsidTr="00AF5583">
        <w:trPr>
          <w:trHeight w:val="211"/>
        </w:trPr>
        <w:tc>
          <w:tcPr>
            <w:tcW w:w="4890" w:type="dxa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957E7E">
              <w:rPr>
                <w:rFonts w:ascii="標楷體" w:eastAsia="標楷體" w:hAnsi="標楷體" w:hint="eastAsia"/>
                <w:noProof/>
                <w:szCs w:val="28"/>
              </w:rPr>
              <w:t>障礙物-街燈</w:t>
            </w:r>
          </w:p>
        </w:tc>
        <w:tc>
          <w:tcPr>
            <w:tcW w:w="4891" w:type="dxa"/>
          </w:tcPr>
          <w:p w:rsidR="0029598B" w:rsidRPr="00957E7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957E7E">
              <w:rPr>
                <w:rFonts w:ascii="標楷體" w:eastAsia="標楷體" w:hAnsi="標楷體" w:hint="eastAsia"/>
                <w:noProof/>
                <w:szCs w:val="28"/>
              </w:rPr>
              <w:t>障礙物-電話亭</w:t>
            </w:r>
          </w:p>
        </w:tc>
      </w:tr>
      <w:tr w:rsidR="0029598B" w:rsidTr="005A4567">
        <w:trPr>
          <w:trHeight w:val="2897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0C18DD78" wp14:editId="30F50628">
                  <wp:extent cx="955497" cy="1889760"/>
                  <wp:effectExtent l="0" t="0" r="0" b="0"/>
                  <wp:docPr id="199" name="圖片 199" descr="C:\Users\黃彥穎\AppData\Local\Microsoft\Windows\INetCache\Content.Word\street_ligh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黃彥穎\AppData\Local\Microsoft\Windows\INetCache\Content.Word\street_ligh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030" cy="194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5A4567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74464" behindDoc="1" locked="0" layoutInCell="1" allowOverlap="1">
                  <wp:simplePos x="0" y="0"/>
                  <wp:positionH relativeFrom="column">
                    <wp:posOffset>1120140</wp:posOffset>
                  </wp:positionH>
                  <wp:positionV relativeFrom="paragraph">
                    <wp:posOffset>-635</wp:posOffset>
                  </wp:positionV>
                  <wp:extent cx="730092" cy="1668780"/>
                  <wp:effectExtent l="0" t="0" r="0" b="7620"/>
                  <wp:wrapNone/>
                  <wp:docPr id="62" name="圖片 62" descr="C:\Users\黃彥穎\AppData\Local\Microsoft\Windows\INetCache\Content.Word\telephone_boo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黃彥穎\AppData\Local\Microsoft\Windows\INetCache\Content.Word\telephone_boo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092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9598B" w:rsidTr="00AF5583">
        <w:trPr>
          <w:trHeight w:val="102"/>
        </w:trPr>
        <w:tc>
          <w:tcPr>
            <w:tcW w:w="4890" w:type="dxa"/>
          </w:tcPr>
          <w:p w:rsidR="0029598B" w:rsidRPr="00B82748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B82748">
              <w:rPr>
                <w:rFonts w:ascii="標楷體" w:eastAsia="標楷體" w:hAnsi="標楷體" w:hint="eastAsia"/>
                <w:noProof/>
                <w:szCs w:val="28"/>
              </w:rPr>
              <w:t>障礙物-三角錐</w:t>
            </w:r>
          </w:p>
        </w:tc>
        <w:tc>
          <w:tcPr>
            <w:tcW w:w="4891" w:type="dxa"/>
          </w:tcPr>
          <w:p w:rsidR="0029598B" w:rsidRPr="00B82748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 w:rsidRPr="00B82748">
              <w:rPr>
                <w:rFonts w:ascii="標楷體" w:eastAsia="標楷體" w:hAnsi="標楷體" w:hint="eastAsia"/>
                <w:noProof/>
                <w:szCs w:val="28"/>
              </w:rPr>
              <w:t>障礙物-垃圾桶</w:t>
            </w:r>
          </w:p>
        </w:tc>
      </w:tr>
      <w:tr w:rsidR="0029598B" w:rsidTr="005A4567">
        <w:trPr>
          <w:trHeight w:val="3254"/>
        </w:trPr>
        <w:tc>
          <w:tcPr>
            <w:tcW w:w="4890" w:type="dxa"/>
            <w:vAlign w:val="center"/>
          </w:tcPr>
          <w:p w:rsidR="0029598B" w:rsidRDefault="0029598B" w:rsidP="005A4567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5248" behindDoc="0" locked="0" layoutInCell="1" allowOverlap="1" wp14:anchorId="6FA7F814" wp14:editId="19E4FF0B">
                  <wp:simplePos x="0" y="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409700" cy="1558925"/>
                  <wp:effectExtent l="0" t="0" r="0" b="3175"/>
                  <wp:wrapSquare wrapText="bothSides"/>
                  <wp:docPr id="200" name="圖片 200" descr="C:\Users\黃彥穎\AppData\Local\Microsoft\Windows\INetCache\Content.Word\traffic_c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黃彥穎\AppData\Local\Microsoft\Windows\INetCache\Content.Word\traffic_c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5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5A4567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2176" behindDoc="0" locked="0" layoutInCell="1" allowOverlap="1" wp14:anchorId="57FE13A8" wp14:editId="4944FECE">
                  <wp:simplePos x="4770120" y="753618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112520" cy="1720286"/>
                  <wp:effectExtent l="0" t="0" r="0" b="0"/>
                  <wp:wrapSquare wrapText="bothSides"/>
                  <wp:docPr id="63" name="圖片 63" descr="C:\Users\黃彥穎\AppData\Local\Microsoft\Windows\INetCache\Content.Word\trash_c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黃彥穎\AppData\Local\Microsoft\Windows\INetCache\Content.Word\trash_c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720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9598B" w:rsidTr="00AF5583">
        <w:trPr>
          <w:trHeight w:val="274"/>
        </w:trPr>
        <w:tc>
          <w:tcPr>
            <w:tcW w:w="4890" w:type="dxa"/>
          </w:tcPr>
          <w:p w:rsidR="0029598B" w:rsidRPr="00B82748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B82748">
              <w:rPr>
                <w:rFonts w:ascii="標楷體" w:eastAsia="標楷體" w:hAnsi="標楷體" w:hint="eastAsia"/>
                <w:noProof/>
                <w:szCs w:val="28"/>
              </w:rPr>
              <w:lastRenderedPageBreak/>
              <w:t>障礙物-跑車</w:t>
            </w:r>
          </w:p>
        </w:tc>
        <w:tc>
          <w:tcPr>
            <w:tcW w:w="4891" w:type="dxa"/>
          </w:tcPr>
          <w:p w:rsidR="0029598B" w:rsidRPr="00B82748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B82748">
              <w:rPr>
                <w:rFonts w:ascii="標楷體" w:eastAsia="標楷體" w:hAnsi="標楷體" w:hint="eastAsia"/>
                <w:noProof/>
                <w:szCs w:val="28"/>
              </w:rPr>
              <w:t>障礙物-地板破裂</w:t>
            </w:r>
          </w:p>
        </w:tc>
      </w:tr>
      <w:tr w:rsidR="0029598B" w:rsidTr="008D09A3">
        <w:trPr>
          <w:trHeight w:val="2937"/>
        </w:trPr>
        <w:tc>
          <w:tcPr>
            <w:tcW w:w="4890" w:type="dxa"/>
            <w:vAlign w:val="center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555E3F2E" wp14:editId="1BAAACF1">
                  <wp:extent cx="3007360" cy="845820"/>
                  <wp:effectExtent l="0" t="0" r="2540" b="0"/>
                  <wp:docPr id="201" name="圖片 201" descr="C:\Users\黃彥穎\AppData\Local\Microsoft\Windows\INetCache\Content.Word\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黃彥穎\AppData\Local\Microsoft\Windows\INetCache\Content.Word\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3879" cy="850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0A87E6DC" wp14:editId="1AB03C19">
                  <wp:extent cx="2484120" cy="1532619"/>
                  <wp:effectExtent l="0" t="0" r="0" b="0"/>
                  <wp:docPr id="192" name="圖片 192" descr="C:\Users\黃彥穎\AppData\Local\Microsoft\Windows\INetCache\Content.Word\brok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黃彥穎\AppData\Local\Microsoft\Windows\INetCache\Content.Word\brok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490" cy="154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AF5583">
        <w:trPr>
          <w:trHeight w:val="118"/>
        </w:trPr>
        <w:tc>
          <w:tcPr>
            <w:tcW w:w="4890" w:type="dxa"/>
          </w:tcPr>
          <w:p w:rsidR="0029598B" w:rsidRPr="00DD0A6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DD0A6E">
              <w:rPr>
                <w:rFonts w:ascii="標楷體" w:eastAsia="標楷體" w:hAnsi="標楷體" w:hint="eastAsia"/>
                <w:noProof/>
                <w:szCs w:val="28"/>
              </w:rPr>
              <w:t>起始畫面按鍵</w:t>
            </w:r>
          </w:p>
        </w:tc>
        <w:tc>
          <w:tcPr>
            <w:tcW w:w="4891" w:type="dxa"/>
          </w:tcPr>
          <w:p w:rsidR="0029598B" w:rsidRPr="00DD0A6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Cs w:val="28"/>
              </w:rPr>
              <w:t>王關警告</w:t>
            </w:r>
          </w:p>
        </w:tc>
      </w:tr>
      <w:tr w:rsidR="0029598B" w:rsidTr="005A4567">
        <w:trPr>
          <w:trHeight w:val="2633"/>
        </w:trPr>
        <w:tc>
          <w:tcPr>
            <w:tcW w:w="4890" w:type="dxa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71392" behindDoc="1" locked="0" layoutInCell="1" allowOverlap="1" wp14:anchorId="4ECB3435" wp14:editId="649EC6C5">
                  <wp:simplePos x="0" y="0"/>
                  <wp:positionH relativeFrom="column">
                    <wp:posOffset>1512570</wp:posOffset>
                  </wp:positionH>
                  <wp:positionV relativeFrom="paragraph">
                    <wp:posOffset>815975</wp:posOffset>
                  </wp:positionV>
                  <wp:extent cx="1524000" cy="381000"/>
                  <wp:effectExtent l="0" t="0" r="0" b="0"/>
                  <wp:wrapNone/>
                  <wp:docPr id="18" name="圖片 18" descr="C:\Users\黃彥穎\AppData\Local\Microsoft\Windows\INetCache\Content.Word\menu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黃彥穎\AppData\Local\Microsoft\Windows\INetCache\Content.Word\menu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70368" behindDoc="1" locked="0" layoutInCell="1" allowOverlap="1" wp14:anchorId="3A3C5486" wp14:editId="3783742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815975</wp:posOffset>
                  </wp:positionV>
                  <wp:extent cx="1508760" cy="365760"/>
                  <wp:effectExtent l="0" t="0" r="0" b="0"/>
                  <wp:wrapNone/>
                  <wp:docPr id="19" name="圖片 19" descr="C:\Users\黃彥穎\AppData\Local\Microsoft\Windows\INetCache\Content.Word\exit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黃彥穎\AppData\Local\Microsoft\Windows\INetCache\Content.Word\exit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8320" behindDoc="1" locked="0" layoutInCell="1" allowOverlap="1" wp14:anchorId="490C6725" wp14:editId="7BDDC1E4">
                  <wp:simplePos x="0" y="0"/>
                  <wp:positionH relativeFrom="column">
                    <wp:posOffset>1512570</wp:posOffset>
                  </wp:positionH>
                  <wp:positionV relativeFrom="paragraph">
                    <wp:posOffset>412115</wp:posOffset>
                  </wp:positionV>
                  <wp:extent cx="1508760" cy="365760"/>
                  <wp:effectExtent l="0" t="0" r="0" b="0"/>
                  <wp:wrapNone/>
                  <wp:docPr id="20" name="圖片 20" descr="C:\Users\黃彥穎\AppData\Local\Microsoft\Windows\INetCache\Content.Word\help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黃彥穎\AppData\Local\Microsoft\Windows\INetCache\Content.Word\help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7296" behindDoc="1" locked="0" layoutInCell="1" allowOverlap="1" wp14:anchorId="056444AA" wp14:editId="72AAD28B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412115</wp:posOffset>
                  </wp:positionV>
                  <wp:extent cx="1508760" cy="365760"/>
                  <wp:effectExtent l="0" t="0" r="0" b="0"/>
                  <wp:wrapNone/>
                  <wp:docPr id="22" name="圖片 22" descr="C:\Users\黃彥穎\AppData\Local\Microsoft\Windows\INetCache\Content.Word\about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黃彥穎\AppData\Local\Microsoft\Windows\INetCache\Content.Word\about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6272" behindDoc="1" locked="0" layoutInCell="1" allowOverlap="1" wp14:anchorId="1E5C25D2" wp14:editId="50239E90">
                  <wp:simplePos x="0" y="0"/>
                  <wp:positionH relativeFrom="margin">
                    <wp:posOffset>-26670</wp:posOffset>
                  </wp:positionH>
                  <wp:positionV relativeFrom="margin">
                    <wp:posOffset>635</wp:posOffset>
                  </wp:positionV>
                  <wp:extent cx="1508760" cy="365760"/>
                  <wp:effectExtent l="0" t="0" r="0" b="0"/>
                  <wp:wrapNone/>
                  <wp:docPr id="24" name="圖片 24" descr="C:\Users\黃彥穎\AppData\Local\Microsoft\Windows\INetCache\Content.Word\start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黃彥穎\AppData\Local\Microsoft\Windows\INetCache\Content.Word\start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769344" behindDoc="1" locked="0" layoutInCell="1" allowOverlap="1" wp14:anchorId="0186D9C6" wp14:editId="2D5D4424">
                  <wp:simplePos x="0" y="0"/>
                  <wp:positionH relativeFrom="column">
                    <wp:posOffset>1494790</wp:posOffset>
                  </wp:positionH>
                  <wp:positionV relativeFrom="paragraph">
                    <wp:posOffset>635</wp:posOffset>
                  </wp:positionV>
                  <wp:extent cx="1508760" cy="365760"/>
                  <wp:effectExtent l="0" t="0" r="0" b="0"/>
                  <wp:wrapNone/>
                  <wp:docPr id="26" name="圖片 26" descr="C:\Users\黃彥穎\AppData\Local\Microsoft\Windows\INetCache\Content.Word\next_press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黃彥穎\AppData\Local\Microsoft\Windows\INetCache\Content.Word\next_press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Cs w:val="28"/>
              </w:rPr>
              <w:drawing>
                <wp:inline distT="0" distB="0" distL="0" distR="0" wp14:anchorId="164351F8" wp14:editId="2FAC5E21">
                  <wp:extent cx="2011680" cy="1127760"/>
                  <wp:effectExtent l="0" t="0" r="0" b="0"/>
                  <wp:docPr id="6" name="圖片 6" descr="C:\Users\黃彥穎\AppData\Local\Microsoft\Windows\INetCache\Content.Word\war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黃彥穎\AppData\Local\Microsoft\Windows\INetCache\Content.Word\war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B" w:rsidTr="00AF5583">
        <w:trPr>
          <w:trHeight w:val="286"/>
        </w:trPr>
        <w:tc>
          <w:tcPr>
            <w:tcW w:w="4890" w:type="dxa"/>
          </w:tcPr>
          <w:p w:rsidR="0029598B" w:rsidRPr="00DD0A6E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DD0A6E">
              <w:rPr>
                <w:rFonts w:ascii="標楷體" w:eastAsia="標楷體" w:hAnsi="標楷體" w:hint="eastAsia"/>
                <w:noProof/>
                <w:szCs w:val="28"/>
              </w:rPr>
              <w:t>遊戲中按鍵</w:t>
            </w:r>
          </w:p>
        </w:tc>
        <w:tc>
          <w:tcPr>
            <w:tcW w:w="4891" w:type="dxa"/>
          </w:tcPr>
          <w:p w:rsidR="0029598B" w:rsidRPr="00203496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 w:val="28"/>
                <w:szCs w:val="28"/>
              </w:rPr>
            </w:pPr>
            <w:r w:rsidRPr="00203496">
              <w:rPr>
                <w:rFonts w:ascii="標楷體" w:eastAsia="標楷體" w:hAnsi="標楷體" w:hint="eastAsia"/>
                <w:noProof/>
                <w:szCs w:val="28"/>
              </w:rPr>
              <w:t>血條</w:t>
            </w:r>
          </w:p>
        </w:tc>
      </w:tr>
      <w:tr w:rsidR="0029598B" w:rsidTr="008D09A3">
        <w:trPr>
          <w:trHeight w:val="2352"/>
        </w:trPr>
        <w:tc>
          <w:tcPr>
            <w:tcW w:w="4890" w:type="dxa"/>
            <w:shd w:val="clear" w:color="auto" w:fill="D9D9D9" w:themeFill="background1" w:themeFillShade="D9"/>
            <w:vAlign w:val="center"/>
          </w:tcPr>
          <w:p w:rsidR="0029598B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>
              <w:rPr>
                <w:rFonts w:ascii="標楷體" w:eastAsia="標楷體" w:hAnsi="標楷體"/>
                <w:noProof/>
                <w:szCs w:val="28"/>
              </w:rPr>
              <w:drawing>
                <wp:inline distT="0" distB="0" distL="0" distR="0" wp14:anchorId="4709B739" wp14:editId="5AC6D222">
                  <wp:extent cx="571500" cy="571500"/>
                  <wp:effectExtent l="0" t="0" r="0" b="0"/>
                  <wp:docPr id="33" name="圖片 33" descr="C:\Users\黃彥穎\AppData\Local\Microsoft\Windows\INetCache\Content.Word\up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黃彥穎\AppData\Local\Microsoft\Windows\INetCache\Content.Word\up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66C26">
              <w:rPr>
                <w:rFonts w:ascii="標楷體" w:eastAsia="標楷體" w:hAnsi="標楷體" w:cs="Times New Roman"/>
                <w:noProof/>
                <w:sz w:val="23"/>
                <w:szCs w:val="28"/>
              </w:rPr>
              <w:pict w14:anchorId="39AF691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.45pt;height:45.45pt">
                  <v:imagedata r:id="rId54" o:title="right_2"/>
                </v:shape>
              </w:pict>
            </w:r>
            <w:r>
              <w:rPr>
                <w:rFonts w:ascii="標楷體" w:eastAsia="標楷體" w:hAnsi="標楷體"/>
                <w:noProof/>
                <w:szCs w:val="28"/>
              </w:rPr>
              <w:drawing>
                <wp:inline distT="0" distB="0" distL="0" distR="0" wp14:anchorId="187846AF" wp14:editId="593C635E">
                  <wp:extent cx="571500" cy="571500"/>
                  <wp:effectExtent l="0" t="0" r="0" b="0"/>
                  <wp:docPr id="202" name="圖片 202" descr="C:\Users\黃彥穎\AppData\Local\Microsoft\Windows\INetCache\Content.Word\left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黃彥穎\AppData\Local\Microsoft\Windows\INetCache\Content.Word\left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66C26">
              <w:rPr>
                <w:rFonts w:ascii="標楷體" w:eastAsia="標楷體" w:hAnsi="標楷體" w:cs="Times New Roman"/>
                <w:noProof/>
                <w:sz w:val="23"/>
                <w:szCs w:val="28"/>
              </w:rPr>
              <w:pict w14:anchorId="1960719A">
                <v:shape id="_x0000_i1026" type="#_x0000_t75" style="width:45.45pt;height:45.45pt">
                  <v:imagedata r:id="rId56" o:title="down_2"/>
                </v:shape>
              </w:pict>
            </w:r>
          </w:p>
          <w:p w:rsidR="0029598B" w:rsidRDefault="00866C26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cs="Times New Roman"/>
                <w:noProof/>
                <w:sz w:val="23"/>
                <w:szCs w:val="28"/>
              </w:rPr>
              <w:pict w14:anchorId="23F2E249">
                <v:shape id="_x0000_i1027" type="#_x0000_t75" style="width:58.3pt;height:58.3pt">
                  <v:imagedata r:id="rId57" o:title="s_2"/>
                </v:shape>
              </w:pict>
            </w:r>
            <w:r w:rsidR="0029598B">
              <w:rPr>
                <w:rFonts w:ascii="標楷體" w:eastAsia="標楷體" w:hAnsi="標楷體"/>
                <w:noProof/>
                <w:szCs w:val="28"/>
              </w:rPr>
              <w:drawing>
                <wp:inline distT="0" distB="0" distL="0" distR="0" wp14:anchorId="7CBCE509" wp14:editId="75AB8CF1">
                  <wp:extent cx="678180" cy="678180"/>
                  <wp:effectExtent l="0" t="0" r="7620" b="7620"/>
                  <wp:docPr id="203" name="圖片 203" descr="C:\Users\黃彥穎\AppData\Local\Microsoft\Windows\INetCache\Content.Word\a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黃彥穎\AppData\Local\Microsoft\Windows\INetCache\Content.Word\a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18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</w:tcPr>
          <w:p w:rsidR="0029598B" w:rsidRDefault="00866C26" w:rsidP="00AF5583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 w:cs="Times New Roman"/>
                <w:b/>
                <w:noProof/>
                <w:sz w:val="28"/>
                <w:szCs w:val="28"/>
              </w:rPr>
              <w:pict w14:anchorId="3EA70904">
                <v:shape id="_x0000_i1028" type="#_x0000_t75" style="width:234.85pt;height:23.15pt">
                  <v:imagedata r:id="rId59" o:title="king_hp009"/>
                </v:shape>
              </w:pict>
            </w:r>
            <w:r w:rsidR="005A4567"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>
                  <wp:extent cx="2270760" cy="487680"/>
                  <wp:effectExtent l="0" t="0" r="0" b="7620"/>
                  <wp:docPr id="204" name="圖片 204" descr="hp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hp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6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cs="Times New Roman"/>
                <w:b/>
                <w:noProof/>
                <w:sz w:val="28"/>
                <w:szCs w:val="28"/>
              </w:rPr>
              <w:pict w14:anchorId="2911A171">
                <v:shape id="_x0000_i1029" type="#_x0000_t75" style="width:176.55pt;height:36.85pt">
                  <v:imagedata r:id="rId61" o:title="mhp_03"/>
                </v:shape>
              </w:pict>
            </w:r>
            <w:r>
              <w:rPr>
                <w:rFonts w:ascii="標楷體" w:eastAsia="標楷體" w:hAnsi="標楷體" w:cs="Times New Roman"/>
                <w:b/>
                <w:noProof/>
                <w:sz w:val="28"/>
                <w:szCs w:val="28"/>
              </w:rPr>
              <w:pict w14:anchorId="246B2E5D">
                <v:shape id="_x0000_i1030" type="#_x0000_t75" style="width:162pt;height:35.15pt">
                  <v:imagedata r:id="rId62" o:title="fmhp_01"/>
                </v:shape>
              </w:pict>
            </w:r>
          </w:p>
        </w:tc>
      </w:tr>
      <w:tr w:rsidR="0029598B" w:rsidTr="00AF5583">
        <w:trPr>
          <w:trHeight w:val="363"/>
        </w:trPr>
        <w:tc>
          <w:tcPr>
            <w:tcW w:w="4890" w:type="dxa"/>
          </w:tcPr>
          <w:p w:rsidR="0029598B" w:rsidRPr="00AF5583" w:rsidRDefault="0029598B" w:rsidP="00ED2EB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Cs w:val="28"/>
              </w:rPr>
              <w:t>掉落物-道具</w:t>
            </w:r>
          </w:p>
        </w:tc>
        <w:tc>
          <w:tcPr>
            <w:tcW w:w="4891" w:type="dxa"/>
          </w:tcPr>
          <w:p w:rsidR="0029598B" w:rsidRPr="00AF5583" w:rsidRDefault="0029598B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noProof/>
                <w:szCs w:val="28"/>
              </w:rPr>
            </w:pPr>
            <w:r>
              <w:rPr>
                <w:rFonts w:ascii="標楷體" w:eastAsia="標楷體" w:hAnsi="標楷體" w:hint="eastAsia"/>
                <w:noProof/>
                <w:szCs w:val="28"/>
              </w:rPr>
              <w:t>字卡提醒</w:t>
            </w:r>
          </w:p>
        </w:tc>
      </w:tr>
      <w:tr w:rsidR="0029598B" w:rsidTr="005A4567">
        <w:trPr>
          <w:trHeight w:val="3406"/>
        </w:trPr>
        <w:tc>
          <w:tcPr>
            <w:tcW w:w="4890" w:type="dxa"/>
            <w:shd w:val="clear" w:color="auto" w:fill="D9D9D9" w:themeFill="background1" w:themeFillShade="D9"/>
            <w:vAlign w:val="center"/>
          </w:tcPr>
          <w:p w:rsidR="0029598B" w:rsidRDefault="0029598B" w:rsidP="00ED2EB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7694F323" wp14:editId="4B407A87">
                  <wp:extent cx="698413" cy="952381"/>
                  <wp:effectExtent l="0" t="0" r="6985" b="63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blood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413" cy="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03A96DC8" wp14:editId="15E531E1">
                  <wp:extent cx="952381" cy="190476"/>
                  <wp:effectExtent l="0" t="0" r="635" b="63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kunai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14B73C43" wp14:editId="548FA0AB">
                  <wp:extent cx="600000" cy="1047619"/>
                  <wp:effectExtent l="0" t="0" r="0" b="63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hockwave1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00" cy="10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1" w:type="dxa"/>
            <w:vAlign w:val="center"/>
          </w:tcPr>
          <w:p w:rsidR="0029598B" w:rsidRDefault="0029598B" w:rsidP="00ED2EBB">
            <w:pPr>
              <w:pStyle w:val="af8"/>
              <w:spacing w:after="200" w:line="360" w:lineRule="auto"/>
              <w:ind w:left="0"/>
              <w:jc w:val="center"/>
              <w:rPr>
                <w:rFonts w:ascii="標楷體" w:eastAsia="標楷體" w:hAnsi="標楷體"/>
                <w:b/>
                <w:noProof/>
                <w:sz w:val="28"/>
                <w:szCs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3EAEA26C" wp14:editId="4C99DA88">
                  <wp:extent cx="2968625" cy="314325"/>
                  <wp:effectExtent l="0" t="0" r="3175" b="952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ard1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b/>
                <w:noProof/>
                <w:sz w:val="28"/>
                <w:szCs w:val="28"/>
              </w:rPr>
              <w:drawing>
                <wp:inline distT="0" distB="0" distL="0" distR="0" wp14:anchorId="45617051" wp14:editId="461EB642">
                  <wp:extent cx="2968625" cy="288290"/>
                  <wp:effectExtent l="0" t="0" r="3175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card2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28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1ED0" w:rsidRPr="00096D46" w:rsidRDefault="00BB1ED0" w:rsidP="00463320">
      <w:pPr>
        <w:pStyle w:val="af8"/>
        <w:numPr>
          <w:ilvl w:val="0"/>
          <w:numId w:val="26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lastRenderedPageBreak/>
        <w:t>遊戲音效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tbl>
      <w:tblPr>
        <w:tblStyle w:val="aff0"/>
        <w:tblW w:w="0" w:type="auto"/>
        <w:tblInd w:w="480" w:type="dxa"/>
        <w:tblLook w:val="04A0" w:firstRow="1" w:lastRow="0" w:firstColumn="1" w:lastColumn="0" w:noHBand="0" w:noVBand="1"/>
      </w:tblPr>
      <w:tblGrid>
        <w:gridCol w:w="1656"/>
        <w:gridCol w:w="7661"/>
      </w:tblGrid>
      <w:tr w:rsidR="00980EDE" w:rsidTr="008E0737">
        <w:tc>
          <w:tcPr>
            <w:tcW w:w="1642" w:type="dxa"/>
            <w:vAlign w:val="center"/>
          </w:tcPr>
          <w:p w:rsidR="00980EDE" w:rsidRPr="00980EDE" w:rsidRDefault="00980EDE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 w:rsidRPr="00980EDE">
              <w:rPr>
                <w:rFonts w:ascii="標楷體" w:eastAsia="標楷體" w:hAnsi="標楷體" w:hint="eastAsia"/>
                <w:szCs w:val="28"/>
              </w:rPr>
              <w:t>音樂檔名</w:t>
            </w:r>
          </w:p>
        </w:tc>
        <w:tc>
          <w:tcPr>
            <w:tcW w:w="7675" w:type="dxa"/>
            <w:vAlign w:val="center"/>
          </w:tcPr>
          <w:p w:rsidR="00980EDE" w:rsidRPr="00980EDE" w:rsidRDefault="00980EDE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 w:rsidRPr="00980EDE">
              <w:rPr>
                <w:rFonts w:ascii="標楷體" w:eastAsia="標楷體" w:hAnsi="標楷體" w:hint="eastAsia"/>
                <w:szCs w:val="28"/>
              </w:rPr>
              <w:t>備註</w:t>
            </w:r>
          </w:p>
        </w:tc>
      </w:tr>
      <w:tr w:rsidR="00980EDE" w:rsidTr="008E0737">
        <w:tc>
          <w:tcPr>
            <w:tcW w:w="1642" w:type="dxa"/>
            <w:vAlign w:val="center"/>
          </w:tcPr>
          <w:p w:rsidR="00980EDE" w:rsidRPr="00980EDE" w:rsidRDefault="008E0737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n</w:t>
            </w:r>
            <w:r>
              <w:rPr>
                <w:rFonts w:ascii="標楷體" w:eastAsia="標楷體" w:hAnsi="標楷體"/>
                <w:szCs w:val="28"/>
              </w:rPr>
              <w:t>tut.mp3</w:t>
            </w:r>
          </w:p>
        </w:tc>
        <w:tc>
          <w:tcPr>
            <w:tcW w:w="7675" w:type="dxa"/>
            <w:vAlign w:val="center"/>
          </w:tcPr>
          <w:p w:rsidR="00980EDE" w:rsidRPr="00980EDE" w:rsidRDefault="008E0737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為本遊戲的背景音樂，使用「紫色恐怖」原始背景音樂。</w:t>
            </w:r>
          </w:p>
        </w:tc>
      </w:tr>
      <w:tr w:rsidR="00980EDE" w:rsidTr="008E0737">
        <w:tc>
          <w:tcPr>
            <w:tcW w:w="1642" w:type="dxa"/>
            <w:vAlign w:val="center"/>
          </w:tcPr>
          <w:p w:rsidR="00980EDE" w:rsidRPr="00980EDE" w:rsidRDefault="008E0737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/>
                <w:szCs w:val="28"/>
              </w:rPr>
              <w:t>Winmedio.mp3</w:t>
            </w:r>
          </w:p>
        </w:tc>
        <w:tc>
          <w:tcPr>
            <w:tcW w:w="7675" w:type="dxa"/>
            <w:vAlign w:val="center"/>
          </w:tcPr>
          <w:p w:rsidR="00980EDE" w:rsidRPr="00980EDE" w:rsidRDefault="008E0737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獲勝時播放音樂。</w:t>
            </w:r>
          </w:p>
        </w:tc>
      </w:tr>
      <w:tr w:rsidR="008D09A3" w:rsidTr="008E0737">
        <w:tc>
          <w:tcPr>
            <w:tcW w:w="1642" w:type="dxa"/>
            <w:vAlign w:val="center"/>
          </w:tcPr>
          <w:p w:rsidR="008D09A3" w:rsidRDefault="008D09A3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/>
                <w:szCs w:val="28"/>
              </w:rPr>
              <w:t>King_bgm.mp3</w:t>
            </w:r>
          </w:p>
        </w:tc>
        <w:tc>
          <w:tcPr>
            <w:tcW w:w="7675" w:type="dxa"/>
            <w:vAlign w:val="center"/>
          </w:tcPr>
          <w:p w:rsidR="008D09A3" w:rsidRDefault="008D09A3" w:rsidP="008E0737">
            <w:pPr>
              <w:spacing w:after="100" w:afterAutospacing="1" w:line="360" w:lineRule="auto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機器王關的專屬音樂。</w:t>
            </w:r>
          </w:p>
        </w:tc>
      </w:tr>
    </w:tbl>
    <w:p w:rsidR="00BB1ED0" w:rsidRPr="00290D39" w:rsidRDefault="00BB1ED0" w:rsidP="00980EDE">
      <w:pPr>
        <w:spacing w:after="200" w:line="360" w:lineRule="auto"/>
        <w:ind w:left="480"/>
        <w:rPr>
          <w:rFonts w:ascii="標楷體" w:eastAsia="標楷體" w:hAnsi="標楷體"/>
          <w:b/>
          <w:sz w:val="28"/>
          <w:szCs w:val="28"/>
        </w:rPr>
      </w:pPr>
    </w:p>
    <w:p w:rsidR="000C77D5" w:rsidRDefault="000C77D5" w:rsidP="008E0737">
      <w:pPr>
        <w:spacing w:after="200" w:line="276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BB1ED0" w:rsidRPr="00290D39" w:rsidRDefault="00BB1ED0" w:rsidP="00463320">
      <w:pPr>
        <w:pStyle w:val="af8"/>
        <w:numPr>
          <w:ilvl w:val="0"/>
          <w:numId w:val="24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290D39">
        <w:rPr>
          <w:rFonts w:ascii="標楷體" w:eastAsia="標楷體" w:hAnsi="標楷體" w:hint="eastAsia"/>
          <w:b/>
          <w:sz w:val="28"/>
          <w:szCs w:val="28"/>
        </w:rPr>
        <w:lastRenderedPageBreak/>
        <w:t>程式設計</w:t>
      </w:r>
    </w:p>
    <w:p w:rsidR="00BB1ED0" w:rsidRDefault="00866C26" w:rsidP="00463320">
      <w:pPr>
        <w:pStyle w:val="af8"/>
        <w:numPr>
          <w:ilvl w:val="0"/>
          <w:numId w:val="27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/>
          <w:b/>
          <w:noProof/>
          <w:sz w:val="24"/>
          <w:szCs w:val="28"/>
        </w:rPr>
        <w:drawing>
          <wp:anchor distT="0" distB="0" distL="114300" distR="114300" simplePos="0" relativeHeight="251775488" behindDoc="1" locked="0" layoutInCell="1" allowOverlap="1">
            <wp:simplePos x="0" y="0"/>
            <wp:positionH relativeFrom="column">
              <wp:posOffset>572770</wp:posOffset>
            </wp:positionH>
            <wp:positionV relativeFrom="paragraph">
              <wp:posOffset>204470</wp:posOffset>
            </wp:positionV>
            <wp:extent cx="5347868" cy="8392160"/>
            <wp:effectExtent l="0" t="0" r="5715" b="0"/>
            <wp:wrapNone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未命名-1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8" b="38160"/>
                    <a:stretch/>
                  </pic:blipFill>
                  <pic:spPr bwMode="auto">
                    <a:xfrm>
                      <a:off x="0" y="0"/>
                      <a:ext cx="5354234" cy="840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ED0" w:rsidRPr="00096D46">
        <w:rPr>
          <w:rFonts w:ascii="標楷體" w:eastAsia="標楷體" w:hAnsi="標楷體" w:hint="eastAsia"/>
          <w:b/>
          <w:sz w:val="24"/>
          <w:szCs w:val="28"/>
        </w:rPr>
        <w:t>程式架構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7D7059" w:rsidRDefault="007D7059" w:rsidP="00F043C6">
      <w:pPr>
        <w:pStyle w:val="af8"/>
        <w:spacing w:after="200" w:line="360" w:lineRule="auto"/>
        <w:ind w:left="1680"/>
        <w:jc w:val="both"/>
        <w:rPr>
          <w:rFonts w:ascii="標楷體" w:eastAsia="標楷體" w:hAnsi="標楷體"/>
          <w:b/>
          <w:sz w:val="24"/>
          <w:szCs w:val="28"/>
        </w:rPr>
      </w:pPr>
    </w:p>
    <w:p w:rsidR="00866C26" w:rsidRDefault="00866C26" w:rsidP="00866C26">
      <w:pPr>
        <w:pStyle w:val="af8"/>
        <w:spacing w:after="200" w:line="360" w:lineRule="auto"/>
        <w:ind w:left="960"/>
        <w:jc w:val="both"/>
        <w:rPr>
          <w:rFonts w:ascii="標楷體" w:eastAsia="標楷體" w:hAnsi="標楷體" w:hint="eastAsia"/>
          <w:b/>
          <w:sz w:val="24"/>
          <w:szCs w:val="28"/>
        </w:rPr>
      </w:pPr>
    </w:p>
    <w:p w:rsidR="00866C26" w:rsidRDefault="00866C26">
      <w:pPr>
        <w:spacing w:after="200" w:line="276" w:lineRule="auto"/>
        <w:rPr>
          <w:rFonts w:ascii="標楷體" w:eastAsia="標楷體" w:hAnsi="標楷體"/>
          <w:b/>
          <w:sz w:val="24"/>
          <w:szCs w:val="28"/>
        </w:rPr>
      </w:pPr>
      <w:r>
        <w:rPr>
          <w:rFonts w:ascii="標楷體" w:eastAsia="標楷體" w:hAnsi="標楷體"/>
          <w:b/>
          <w:sz w:val="24"/>
          <w:szCs w:val="28"/>
        </w:rPr>
        <w:br w:type="page"/>
      </w:r>
    </w:p>
    <w:p w:rsidR="00BB1ED0" w:rsidRPr="00096D46" w:rsidRDefault="00BB1ED0" w:rsidP="00463320">
      <w:pPr>
        <w:pStyle w:val="af8"/>
        <w:numPr>
          <w:ilvl w:val="0"/>
          <w:numId w:val="27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lastRenderedPageBreak/>
        <w:t>程式類別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tbl>
      <w:tblPr>
        <w:tblStyle w:val="aff0"/>
        <w:tblW w:w="0" w:type="auto"/>
        <w:tblInd w:w="960" w:type="dxa"/>
        <w:tblLook w:val="04A0" w:firstRow="1" w:lastRow="0" w:firstColumn="1" w:lastColumn="0" w:noHBand="0" w:noVBand="1"/>
      </w:tblPr>
      <w:tblGrid>
        <w:gridCol w:w="1445"/>
        <w:gridCol w:w="1843"/>
        <w:gridCol w:w="5549"/>
      </w:tblGrid>
      <w:tr w:rsidR="00795C4D" w:rsidTr="00096D46">
        <w:tc>
          <w:tcPr>
            <w:tcW w:w="1445" w:type="dxa"/>
          </w:tcPr>
          <w:p w:rsidR="00795C4D" w:rsidRPr="00795C4D" w:rsidRDefault="00795C4D" w:rsidP="00795C4D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類別名稱</w:t>
            </w:r>
          </w:p>
        </w:tc>
        <w:tc>
          <w:tcPr>
            <w:tcW w:w="1843" w:type="dxa"/>
          </w:tcPr>
          <w:p w:rsidR="00795C4D" w:rsidRPr="00795C4D" w:rsidRDefault="00795C4D" w:rsidP="00795C4D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795C4D">
              <w:rPr>
                <w:rFonts w:ascii="Times New Roman" w:eastAsia="標楷體" w:hAnsi="Times New Roman" w:cs="Times New Roman"/>
                <w:szCs w:val="28"/>
              </w:rPr>
              <w:t>.java</w:t>
            </w:r>
            <w:r>
              <w:rPr>
                <w:rFonts w:ascii="標楷體" w:eastAsia="標楷體" w:hAnsi="標楷體" w:hint="eastAsia"/>
                <w:szCs w:val="28"/>
              </w:rPr>
              <w:t>檔行數</w:t>
            </w:r>
          </w:p>
        </w:tc>
        <w:tc>
          <w:tcPr>
            <w:tcW w:w="5549" w:type="dxa"/>
          </w:tcPr>
          <w:p w:rsidR="00795C4D" w:rsidRPr="00795C4D" w:rsidRDefault="00795C4D" w:rsidP="00795C4D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說明</w:t>
            </w:r>
          </w:p>
        </w:tc>
      </w:tr>
      <w:tr w:rsidR="00795C4D" w:rsidRPr="000C77D5" w:rsidTr="00096D46">
        <w:tc>
          <w:tcPr>
            <w:tcW w:w="1445" w:type="dxa"/>
            <w:vAlign w:val="center"/>
          </w:tcPr>
          <w:p w:rsidR="00795C4D" w:rsidRPr="000C77D5" w:rsidRDefault="00795C4D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0C77D5">
              <w:rPr>
                <w:rFonts w:ascii="Times New Roman" w:eastAsia="標楷體" w:hAnsi="Times New Roman" w:cs="Times New Roman"/>
                <w:szCs w:val="28"/>
              </w:rPr>
              <w:t>Monster</w:t>
            </w:r>
          </w:p>
        </w:tc>
        <w:tc>
          <w:tcPr>
            <w:tcW w:w="1843" w:type="dxa"/>
            <w:vAlign w:val="center"/>
          </w:tcPr>
          <w:p w:rsidR="00795C4D" w:rsidRPr="000C77D5" w:rsidRDefault="000C77D5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0C77D5">
              <w:rPr>
                <w:rFonts w:ascii="Times New Roman" w:eastAsia="標楷體" w:hAnsi="Times New Roman" w:cs="Times New Roman"/>
                <w:szCs w:val="28"/>
              </w:rPr>
              <w:t>3</w:t>
            </w:r>
            <w:r w:rsidR="000D3F8B">
              <w:rPr>
                <w:rFonts w:ascii="Times New Roman" w:eastAsia="標楷體" w:hAnsi="Times New Roman" w:cs="Times New Roman" w:hint="eastAsia"/>
                <w:szCs w:val="28"/>
              </w:rPr>
              <w:t>9</w:t>
            </w:r>
            <w:r w:rsidR="000C5329">
              <w:rPr>
                <w:rFonts w:ascii="Times New Roman" w:eastAsia="標楷體" w:hAnsi="Times New Roman" w:cs="Times New Roman" w:hint="eastAsia"/>
                <w:szCs w:val="28"/>
              </w:rPr>
              <w:t>8</w:t>
            </w:r>
          </w:p>
        </w:tc>
        <w:tc>
          <w:tcPr>
            <w:tcW w:w="5549" w:type="dxa"/>
          </w:tcPr>
          <w:p w:rsidR="00795C4D" w:rsidRPr="00795C4D" w:rsidRDefault="000C77D5" w:rsidP="00795C4D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所有怪物行為（移動、攻擊</w:t>
            </w:r>
            <w:r>
              <w:rPr>
                <w:rFonts w:ascii="標楷體" w:eastAsia="標楷體" w:hAnsi="標楷體"/>
                <w:szCs w:val="28"/>
              </w:rPr>
              <w:t>…</w:t>
            </w:r>
            <w:proofErr w:type="gramStart"/>
            <w:r>
              <w:rPr>
                <w:rFonts w:ascii="標楷體" w:eastAsia="標楷體" w:hAnsi="標楷體"/>
                <w:szCs w:val="28"/>
              </w:rPr>
              <w:t>…</w:t>
            </w:r>
            <w:proofErr w:type="gramEnd"/>
            <w:r>
              <w:rPr>
                <w:rFonts w:ascii="標楷體" w:eastAsia="標楷體" w:hAnsi="標楷體" w:hint="eastAsia"/>
                <w:szCs w:val="28"/>
              </w:rPr>
              <w:t>等）以及怪物屬性（血量、方向判定）</w:t>
            </w:r>
          </w:p>
        </w:tc>
      </w:tr>
      <w:tr w:rsidR="00795C4D" w:rsidTr="00096D46">
        <w:tc>
          <w:tcPr>
            <w:tcW w:w="1445" w:type="dxa"/>
            <w:vAlign w:val="center"/>
          </w:tcPr>
          <w:p w:rsidR="00795C4D" w:rsidRPr="000C77D5" w:rsidRDefault="00795C4D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0C77D5">
              <w:rPr>
                <w:rFonts w:ascii="Times New Roman" w:eastAsia="標楷體" w:hAnsi="Times New Roman" w:cs="Times New Roman"/>
                <w:szCs w:val="28"/>
              </w:rPr>
              <w:t>Role</w:t>
            </w:r>
          </w:p>
        </w:tc>
        <w:tc>
          <w:tcPr>
            <w:tcW w:w="1843" w:type="dxa"/>
            <w:vAlign w:val="center"/>
          </w:tcPr>
          <w:p w:rsidR="00795C4D" w:rsidRPr="000C77D5" w:rsidRDefault="000D3F8B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239</w:t>
            </w:r>
          </w:p>
        </w:tc>
        <w:tc>
          <w:tcPr>
            <w:tcW w:w="5549" w:type="dxa"/>
          </w:tcPr>
          <w:p w:rsidR="00795C4D" w:rsidRPr="00795C4D" w:rsidRDefault="000C77D5" w:rsidP="00795C4D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所有角色行為（移動、滑行、攻擊）以及</w:t>
            </w:r>
            <w:proofErr w:type="gramStart"/>
            <w:r>
              <w:rPr>
                <w:rFonts w:ascii="標楷體" w:eastAsia="標楷體" w:hAnsi="標楷體" w:hint="eastAsia"/>
                <w:szCs w:val="28"/>
              </w:rPr>
              <w:t>角色屬型</w:t>
            </w:r>
            <w:proofErr w:type="gramEnd"/>
            <w:r>
              <w:rPr>
                <w:rFonts w:ascii="標楷體" w:eastAsia="標楷體" w:hAnsi="標楷體" w:hint="eastAsia"/>
                <w:szCs w:val="28"/>
              </w:rPr>
              <w:t>（血量、方向判定）</w:t>
            </w:r>
          </w:p>
        </w:tc>
      </w:tr>
      <w:tr w:rsidR="00420F7B" w:rsidTr="00096D46">
        <w:tc>
          <w:tcPr>
            <w:tcW w:w="1445" w:type="dxa"/>
            <w:vAlign w:val="center"/>
          </w:tcPr>
          <w:p w:rsidR="00420F7B" w:rsidRPr="000C77D5" w:rsidRDefault="00420F7B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/>
                <w:szCs w:val="28"/>
              </w:rPr>
            </w:pPr>
            <w:r>
              <w:rPr>
                <w:rFonts w:ascii="Times New Roman" w:eastAsia="標楷體" w:hAnsi="Times New Roman" w:hint="eastAsia"/>
                <w:szCs w:val="28"/>
              </w:rPr>
              <w:t>Dr</w:t>
            </w:r>
            <w:r>
              <w:rPr>
                <w:rFonts w:ascii="Times New Roman" w:eastAsia="標楷體" w:hAnsi="Times New Roman"/>
                <w:szCs w:val="28"/>
              </w:rPr>
              <w:t>opItem</w:t>
            </w:r>
          </w:p>
        </w:tc>
        <w:tc>
          <w:tcPr>
            <w:tcW w:w="1843" w:type="dxa"/>
            <w:vAlign w:val="center"/>
          </w:tcPr>
          <w:p w:rsidR="00420F7B" w:rsidRPr="000C77D5" w:rsidRDefault="00420F7B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/>
                <w:szCs w:val="28"/>
              </w:rPr>
            </w:pPr>
            <w:r>
              <w:rPr>
                <w:rFonts w:ascii="Times New Roman" w:eastAsia="標楷體" w:hAnsi="Times New Roman" w:hint="eastAsia"/>
                <w:szCs w:val="28"/>
              </w:rPr>
              <w:t>4</w:t>
            </w:r>
            <w:r>
              <w:rPr>
                <w:rFonts w:ascii="Times New Roman" w:eastAsia="標楷體" w:hAnsi="Times New Roman"/>
                <w:szCs w:val="28"/>
              </w:rPr>
              <w:t>0</w:t>
            </w:r>
          </w:p>
        </w:tc>
        <w:tc>
          <w:tcPr>
            <w:tcW w:w="5549" w:type="dxa"/>
          </w:tcPr>
          <w:p w:rsidR="00420F7B" w:rsidRDefault="00420F7B" w:rsidP="00795C4D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判斷掉落物狀態</w:t>
            </w:r>
          </w:p>
        </w:tc>
      </w:tr>
      <w:tr w:rsidR="000C77D5" w:rsidTr="00096D46">
        <w:tc>
          <w:tcPr>
            <w:tcW w:w="1445" w:type="dxa"/>
            <w:vAlign w:val="center"/>
          </w:tcPr>
          <w:p w:rsidR="000C77D5" w:rsidRPr="000C77D5" w:rsidRDefault="000C77D5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/>
                <w:szCs w:val="28"/>
              </w:rPr>
            </w:pPr>
            <w:r>
              <w:rPr>
                <w:rFonts w:ascii="Times New Roman" w:eastAsia="標楷體" w:hAnsi="Times New Roman" w:hint="eastAsia"/>
                <w:szCs w:val="28"/>
              </w:rPr>
              <w:t>總行數</w:t>
            </w:r>
          </w:p>
        </w:tc>
        <w:tc>
          <w:tcPr>
            <w:tcW w:w="1843" w:type="dxa"/>
            <w:vAlign w:val="center"/>
          </w:tcPr>
          <w:p w:rsidR="000C77D5" w:rsidRPr="000C77D5" w:rsidRDefault="000D3F8B" w:rsidP="000C77D5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/>
                <w:szCs w:val="28"/>
              </w:rPr>
            </w:pPr>
            <w:r>
              <w:rPr>
                <w:rFonts w:ascii="Times New Roman" w:eastAsia="標楷體" w:hAnsi="Times New Roman" w:hint="eastAsia"/>
                <w:szCs w:val="28"/>
              </w:rPr>
              <w:t>677</w:t>
            </w:r>
          </w:p>
        </w:tc>
        <w:tc>
          <w:tcPr>
            <w:tcW w:w="5549" w:type="dxa"/>
          </w:tcPr>
          <w:p w:rsidR="000C77D5" w:rsidRDefault="000C77D5" w:rsidP="00795C4D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</w:tbl>
    <w:p w:rsidR="00795C4D" w:rsidRPr="00290D39" w:rsidRDefault="00795C4D" w:rsidP="00795C4D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8"/>
          <w:szCs w:val="28"/>
        </w:rPr>
      </w:pPr>
    </w:p>
    <w:p w:rsidR="00BB1ED0" w:rsidRDefault="00BB1ED0" w:rsidP="00463320">
      <w:pPr>
        <w:pStyle w:val="af8"/>
        <w:numPr>
          <w:ilvl w:val="0"/>
          <w:numId w:val="27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程式技術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8F58B2" w:rsidRPr="00096D46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4"/>
          <w:szCs w:val="28"/>
        </w:rPr>
      </w:pPr>
    </w:p>
    <w:p w:rsidR="000C77D5" w:rsidRDefault="000C77D5">
      <w:pPr>
        <w:spacing w:after="200" w:line="276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BB1ED0" w:rsidRPr="00290D39" w:rsidRDefault="00BB1ED0" w:rsidP="00463320">
      <w:pPr>
        <w:pStyle w:val="af8"/>
        <w:numPr>
          <w:ilvl w:val="0"/>
          <w:numId w:val="24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290D39">
        <w:rPr>
          <w:rFonts w:ascii="標楷體" w:eastAsia="標楷體" w:hAnsi="標楷體" w:hint="eastAsia"/>
          <w:b/>
          <w:sz w:val="28"/>
          <w:szCs w:val="28"/>
        </w:rPr>
        <w:lastRenderedPageBreak/>
        <w:t>結語</w:t>
      </w:r>
    </w:p>
    <w:p w:rsidR="00BB1ED0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問題與解決方法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AC6EA9" w:rsidRPr="0044776E" w:rsidRDefault="00AC6EA9" w:rsidP="0044776E">
      <w:pPr>
        <w:pStyle w:val="af8"/>
        <w:spacing w:after="200" w:line="360" w:lineRule="auto"/>
        <w:ind w:left="960" w:firstLine="480"/>
        <w:jc w:val="both"/>
        <w:rPr>
          <w:rFonts w:ascii="Times New Roman" w:eastAsia="標楷體" w:hAnsi="Times New Roman"/>
          <w:sz w:val="24"/>
          <w:szCs w:val="28"/>
        </w:rPr>
      </w:pPr>
      <w:r w:rsidRPr="0044776E">
        <w:rPr>
          <w:rFonts w:ascii="Times New Roman" w:eastAsia="標楷體" w:hAnsi="Times New Roman"/>
          <w:sz w:val="24"/>
          <w:szCs w:val="28"/>
        </w:rPr>
        <w:t>因為角色攻擊、移動時會使用</w:t>
      </w:r>
      <w:proofErr w:type="gramStart"/>
      <w:r w:rsidRPr="0044776E">
        <w:rPr>
          <w:rFonts w:ascii="Times New Roman" w:eastAsia="標楷體" w:hAnsi="Times New Roman"/>
          <w:sz w:val="24"/>
          <w:szCs w:val="28"/>
        </w:rPr>
        <w:t>到連點的</w:t>
      </w:r>
      <w:proofErr w:type="gramEnd"/>
      <w:r w:rsidRPr="0044776E">
        <w:rPr>
          <w:rFonts w:ascii="Times New Roman" w:eastAsia="標楷體" w:hAnsi="Times New Roman"/>
          <w:sz w:val="24"/>
          <w:szCs w:val="28"/>
        </w:rPr>
        <w:t>功能，但是在一開始一直無法做出此功能</w:t>
      </w:r>
      <w:r w:rsidR="0044776E" w:rsidRPr="0044776E">
        <w:rPr>
          <w:rFonts w:ascii="Times New Roman" w:eastAsia="標楷體" w:hAnsi="Times New Roman"/>
          <w:sz w:val="24"/>
          <w:szCs w:val="28"/>
        </w:rPr>
        <w:t>，後來有上尋找的解決方法，找到了可以使用</w:t>
      </w:r>
      <w:r w:rsidR="0044776E" w:rsidRPr="0044776E">
        <w:rPr>
          <w:rFonts w:ascii="Times New Roman" w:eastAsia="標楷體" w:hAnsi="Times New Roman"/>
          <w:sz w:val="24"/>
          <w:szCs w:val="28"/>
        </w:rPr>
        <w:t>Java</w:t>
      </w:r>
      <w:r w:rsidR="0044776E" w:rsidRPr="0044776E">
        <w:rPr>
          <w:rFonts w:ascii="Times New Roman" w:eastAsia="標楷體" w:hAnsi="Times New Roman"/>
          <w:sz w:val="24"/>
          <w:szCs w:val="28"/>
        </w:rPr>
        <w:t>內建的函式，取得點取的系統時間，然後再和上次點擊放開的時間點相減，如果在設定時間內</w:t>
      </w:r>
      <w:proofErr w:type="gramStart"/>
      <w:r w:rsidR="0044776E" w:rsidRPr="0044776E">
        <w:rPr>
          <w:rFonts w:ascii="Times New Roman" w:eastAsia="標楷體" w:hAnsi="Times New Roman"/>
          <w:sz w:val="24"/>
          <w:szCs w:val="28"/>
        </w:rPr>
        <w:t>就是連點</w:t>
      </w:r>
      <w:proofErr w:type="gramEnd"/>
      <w:r w:rsidR="0044776E" w:rsidRPr="0044776E">
        <w:rPr>
          <w:rFonts w:ascii="Times New Roman" w:eastAsia="標楷體" w:hAnsi="Times New Roman"/>
          <w:sz w:val="24"/>
          <w:szCs w:val="28"/>
        </w:rPr>
        <w:t>，最後才得以完成此功能。</w:t>
      </w:r>
    </w:p>
    <w:p w:rsidR="00BB1ED0" w:rsidRPr="00096D46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時間表（不含上課時間）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795C4D" w:rsidRDefault="00795C4D" w:rsidP="00A60C9B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288280" cy="3200400"/>
            <wp:effectExtent l="0" t="0" r="7620" b="0"/>
            <wp:docPr id="39" name="圖表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:rsidR="00795C4D" w:rsidRDefault="00795C4D" w:rsidP="00A60C9B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8"/>
          <w:szCs w:val="28"/>
        </w:rPr>
      </w:pPr>
    </w:p>
    <w:tbl>
      <w:tblPr>
        <w:tblStyle w:val="aff0"/>
        <w:tblW w:w="0" w:type="auto"/>
        <w:tblInd w:w="960" w:type="dxa"/>
        <w:tblLook w:val="04A0" w:firstRow="1" w:lastRow="0" w:firstColumn="1" w:lastColumn="0" w:noHBand="0" w:noVBand="1"/>
      </w:tblPr>
      <w:tblGrid>
        <w:gridCol w:w="736"/>
        <w:gridCol w:w="2126"/>
        <w:gridCol w:w="2127"/>
        <w:gridCol w:w="3544"/>
      </w:tblGrid>
      <w:tr w:rsidR="00AF5583" w:rsidTr="00ED2EBB">
        <w:tc>
          <w:tcPr>
            <w:tcW w:w="736" w:type="dxa"/>
          </w:tcPr>
          <w:p w:rsidR="00AF5583" w:rsidRPr="00AF5583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AF5583">
              <w:rPr>
                <w:rFonts w:ascii="標楷體" w:eastAsia="標楷體" w:hAnsi="標楷體" w:hint="eastAsia"/>
                <w:szCs w:val="28"/>
              </w:rPr>
              <w:t>週數</w:t>
            </w:r>
          </w:p>
        </w:tc>
        <w:tc>
          <w:tcPr>
            <w:tcW w:w="2126" w:type="dxa"/>
          </w:tcPr>
          <w:p w:rsidR="00AF5583" w:rsidRPr="00AF5583" w:rsidRDefault="00AF5583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AF5583">
              <w:rPr>
                <w:rFonts w:ascii="標楷體" w:eastAsia="標楷體" w:hAnsi="標楷體" w:hint="eastAsia"/>
                <w:szCs w:val="28"/>
              </w:rPr>
              <w:t>黃彥穎（Hours）</w:t>
            </w:r>
          </w:p>
        </w:tc>
        <w:tc>
          <w:tcPr>
            <w:tcW w:w="2127" w:type="dxa"/>
          </w:tcPr>
          <w:p w:rsidR="00AF5583" w:rsidRPr="00AF5583" w:rsidRDefault="00AF5583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proofErr w:type="gramStart"/>
            <w:r w:rsidRPr="00AF5583">
              <w:rPr>
                <w:rFonts w:ascii="標楷體" w:eastAsia="標楷體" w:hAnsi="標楷體" w:hint="eastAsia"/>
                <w:szCs w:val="28"/>
              </w:rPr>
              <w:t>陳哲葦</w:t>
            </w:r>
            <w:proofErr w:type="gramEnd"/>
            <w:r w:rsidRPr="00AF5583">
              <w:rPr>
                <w:rFonts w:ascii="標楷體" w:eastAsia="標楷體" w:hAnsi="標楷體" w:hint="eastAsia"/>
                <w:szCs w:val="28"/>
              </w:rPr>
              <w:t>（Hours）</w:t>
            </w:r>
          </w:p>
        </w:tc>
        <w:tc>
          <w:tcPr>
            <w:tcW w:w="3544" w:type="dxa"/>
          </w:tcPr>
          <w:p w:rsidR="00AF5583" w:rsidRPr="00AF5583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AF5583">
              <w:rPr>
                <w:rFonts w:ascii="標楷體" w:eastAsia="標楷體" w:hAnsi="標楷體" w:hint="eastAsia"/>
                <w:szCs w:val="28"/>
              </w:rPr>
              <w:t>總共時間（Hours）</w:t>
            </w:r>
          </w:p>
        </w:tc>
      </w:tr>
      <w:tr w:rsidR="00A15616" w:rsidTr="00ED2EBB">
        <w:tc>
          <w:tcPr>
            <w:tcW w:w="736" w:type="dxa"/>
          </w:tcPr>
          <w:p w:rsidR="00A15616" w:rsidRPr="00A60C9B" w:rsidRDefault="00A15616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0</w:t>
            </w:r>
          </w:p>
        </w:tc>
        <w:tc>
          <w:tcPr>
            <w:tcW w:w="2126" w:type="dxa"/>
          </w:tcPr>
          <w:p w:rsidR="00A15616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2127" w:type="dxa"/>
          </w:tcPr>
          <w:p w:rsidR="00A15616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3544" w:type="dxa"/>
          </w:tcPr>
          <w:p w:rsidR="00A15616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6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4.5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9.5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2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8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10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3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10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4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13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5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11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6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7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7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8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10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8</w:t>
            </w:r>
          </w:p>
        </w:tc>
        <w:tc>
          <w:tcPr>
            <w:tcW w:w="2126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</w:t>
            </w:r>
          </w:p>
        </w:tc>
        <w:tc>
          <w:tcPr>
            <w:tcW w:w="2127" w:type="dxa"/>
          </w:tcPr>
          <w:p w:rsidR="00AF5583" w:rsidRPr="00A60C9B" w:rsidRDefault="00A15616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7.5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8.5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9</w:t>
            </w:r>
          </w:p>
        </w:tc>
        <w:tc>
          <w:tcPr>
            <w:tcW w:w="2126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2127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11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10</w:t>
            </w:r>
          </w:p>
        </w:tc>
        <w:tc>
          <w:tcPr>
            <w:tcW w:w="2126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2127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10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11</w:t>
            </w:r>
          </w:p>
        </w:tc>
        <w:tc>
          <w:tcPr>
            <w:tcW w:w="2126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2127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9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12</w:t>
            </w:r>
          </w:p>
        </w:tc>
        <w:tc>
          <w:tcPr>
            <w:tcW w:w="2126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2127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9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13</w:t>
            </w:r>
          </w:p>
        </w:tc>
        <w:tc>
          <w:tcPr>
            <w:tcW w:w="2126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2127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8</w:t>
            </w:r>
          </w:p>
        </w:tc>
        <w:tc>
          <w:tcPr>
            <w:tcW w:w="3544" w:type="dxa"/>
          </w:tcPr>
          <w:p w:rsidR="00AF5583" w:rsidRPr="00A60C9B" w:rsidRDefault="00A60C9B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</w:rPr>
            </w:pPr>
            <w:r w:rsidRPr="00A60C9B">
              <w:rPr>
                <w:rFonts w:ascii="Times New Roman" w:eastAsia="標楷體" w:hAnsi="Times New Roman" w:cs="Times New Roman"/>
              </w:rPr>
              <w:t>13</w:t>
            </w:r>
          </w:p>
        </w:tc>
      </w:tr>
      <w:tr w:rsidR="00AF5583" w:rsidTr="00ED2EBB">
        <w:tc>
          <w:tcPr>
            <w:tcW w:w="736" w:type="dxa"/>
          </w:tcPr>
          <w:p w:rsidR="00AF5583" w:rsidRPr="00A60C9B" w:rsidRDefault="00AF5583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A60C9B">
              <w:rPr>
                <w:rFonts w:ascii="Times New Roman" w:eastAsia="標楷體" w:hAnsi="Times New Roman" w:cs="Times New Roman"/>
                <w:szCs w:val="28"/>
              </w:rPr>
              <w:t>14</w:t>
            </w:r>
          </w:p>
        </w:tc>
        <w:tc>
          <w:tcPr>
            <w:tcW w:w="2126" w:type="dxa"/>
          </w:tcPr>
          <w:p w:rsidR="00AF5583" w:rsidRPr="00313D8F" w:rsidRDefault="00313D8F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313D8F">
              <w:rPr>
                <w:rFonts w:ascii="Times New Roman" w:eastAsia="標楷體" w:hAnsi="Times New Roman" w:cs="Times New Roman" w:hint="eastAsia"/>
                <w:szCs w:val="28"/>
              </w:rPr>
              <w:t>8</w:t>
            </w:r>
          </w:p>
        </w:tc>
        <w:tc>
          <w:tcPr>
            <w:tcW w:w="2127" w:type="dxa"/>
          </w:tcPr>
          <w:p w:rsidR="00AF5583" w:rsidRPr="00313D8F" w:rsidRDefault="00313D8F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8</w:t>
            </w:r>
          </w:p>
        </w:tc>
        <w:tc>
          <w:tcPr>
            <w:tcW w:w="3544" w:type="dxa"/>
          </w:tcPr>
          <w:p w:rsidR="00AF5583" w:rsidRPr="00313D8F" w:rsidRDefault="00313D8F" w:rsidP="00313D8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313D8F">
              <w:rPr>
                <w:rFonts w:ascii="Times New Roman" w:eastAsia="標楷體" w:hAnsi="Times New Roman" w:cs="Times New Roman" w:hint="eastAsia"/>
                <w:szCs w:val="28"/>
              </w:rPr>
              <w:t>16</w:t>
            </w:r>
          </w:p>
        </w:tc>
      </w:tr>
      <w:tr w:rsidR="00AF5583" w:rsidTr="00ED2EBB">
        <w:tc>
          <w:tcPr>
            <w:tcW w:w="736" w:type="dxa"/>
          </w:tcPr>
          <w:p w:rsidR="00AF5583" w:rsidRPr="00AF5583" w:rsidRDefault="00313D8F" w:rsidP="00AF5583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lastRenderedPageBreak/>
              <w:t>總計</w:t>
            </w:r>
          </w:p>
        </w:tc>
        <w:tc>
          <w:tcPr>
            <w:tcW w:w="2126" w:type="dxa"/>
          </w:tcPr>
          <w:p w:rsidR="00AF5583" w:rsidRPr="00A60C9B" w:rsidRDefault="00313D8F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55.5</w:t>
            </w:r>
          </w:p>
        </w:tc>
        <w:tc>
          <w:tcPr>
            <w:tcW w:w="2127" w:type="dxa"/>
          </w:tcPr>
          <w:p w:rsidR="00AF5583" w:rsidRPr="00A60C9B" w:rsidRDefault="00313D8F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97.5</w:t>
            </w:r>
          </w:p>
        </w:tc>
        <w:tc>
          <w:tcPr>
            <w:tcW w:w="3544" w:type="dxa"/>
          </w:tcPr>
          <w:p w:rsidR="00AF5583" w:rsidRPr="00A60C9B" w:rsidRDefault="00313D8F" w:rsidP="00A60C9B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153</w:t>
            </w:r>
          </w:p>
        </w:tc>
      </w:tr>
    </w:tbl>
    <w:p w:rsidR="00ED2EBB" w:rsidRDefault="00ED2EBB">
      <w:pPr>
        <w:spacing w:after="200" w:line="276" w:lineRule="auto"/>
        <w:rPr>
          <w:rFonts w:ascii="標楷體" w:eastAsia="標楷體" w:hAnsi="標楷體"/>
          <w:b/>
          <w:sz w:val="24"/>
          <w:szCs w:val="28"/>
        </w:rPr>
      </w:pPr>
    </w:p>
    <w:p w:rsidR="00A51852" w:rsidRPr="000D3F8B" w:rsidRDefault="00BB1ED0" w:rsidP="008F58B2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ED2EBB">
        <w:rPr>
          <w:rFonts w:ascii="標楷體" w:eastAsia="標楷體" w:hAnsi="標楷體" w:hint="eastAsia"/>
          <w:b/>
          <w:sz w:val="24"/>
          <w:szCs w:val="28"/>
        </w:rPr>
        <w:t>貢獻比例</w:t>
      </w:r>
      <w:r w:rsidR="008C2D21" w:rsidRPr="00ED2EBB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0D3F8B" w:rsidRPr="000D3F8B" w:rsidRDefault="000D3F8B" w:rsidP="000D3F8B">
      <w:pPr>
        <w:pStyle w:val="af8"/>
        <w:spacing w:after="200" w:line="276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 w:rsidRPr="000D3F8B">
        <w:rPr>
          <w:rFonts w:ascii="標楷體" w:eastAsia="標楷體" w:hAnsi="標楷體" w:hint="eastAsia"/>
          <w:sz w:val="24"/>
          <w:szCs w:val="28"/>
        </w:rPr>
        <w:t>黃彥穎：50%</w:t>
      </w:r>
    </w:p>
    <w:p w:rsidR="000D3F8B" w:rsidRPr="000D3F8B" w:rsidRDefault="000D3F8B" w:rsidP="000D3F8B">
      <w:pPr>
        <w:pStyle w:val="af8"/>
        <w:spacing w:after="200" w:line="276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proofErr w:type="gramStart"/>
      <w:r w:rsidRPr="000D3F8B">
        <w:rPr>
          <w:rFonts w:ascii="標楷體" w:eastAsia="標楷體" w:hAnsi="標楷體" w:hint="eastAsia"/>
          <w:sz w:val="24"/>
          <w:szCs w:val="28"/>
        </w:rPr>
        <w:t>陳哲葦</w:t>
      </w:r>
      <w:proofErr w:type="gramEnd"/>
      <w:r w:rsidRPr="000D3F8B">
        <w:rPr>
          <w:rFonts w:ascii="標楷體" w:eastAsia="標楷體" w:hAnsi="標楷體" w:hint="eastAsia"/>
          <w:sz w:val="24"/>
          <w:szCs w:val="28"/>
        </w:rPr>
        <w:t>：50%</w:t>
      </w:r>
    </w:p>
    <w:p w:rsidR="000D3F8B" w:rsidRPr="000D3F8B" w:rsidRDefault="000D3F8B" w:rsidP="000D3F8B">
      <w:pPr>
        <w:pStyle w:val="af8"/>
        <w:spacing w:after="200" w:line="276" w:lineRule="auto"/>
        <w:ind w:left="960"/>
        <w:jc w:val="both"/>
        <w:rPr>
          <w:rFonts w:ascii="標楷體" w:eastAsia="標楷體" w:hAnsi="標楷體"/>
          <w:sz w:val="28"/>
          <w:szCs w:val="28"/>
        </w:rPr>
      </w:pPr>
      <w:r w:rsidRPr="000D3F8B">
        <w:rPr>
          <w:rFonts w:ascii="標楷體" w:eastAsia="標楷體" w:hAnsi="標楷體" w:hint="eastAsia"/>
          <w:sz w:val="24"/>
          <w:szCs w:val="28"/>
        </w:rPr>
        <w:t>合計：100%</w:t>
      </w:r>
    </w:p>
    <w:p w:rsidR="00ED2EBB" w:rsidRPr="00ED2EBB" w:rsidRDefault="00ED2EBB" w:rsidP="00ED2EBB">
      <w:pPr>
        <w:pStyle w:val="af8"/>
        <w:spacing w:after="200" w:line="276" w:lineRule="auto"/>
        <w:ind w:left="960"/>
        <w:jc w:val="both"/>
        <w:rPr>
          <w:rFonts w:ascii="標楷體" w:eastAsia="標楷體" w:hAnsi="標楷體"/>
          <w:b/>
          <w:sz w:val="28"/>
          <w:szCs w:val="28"/>
        </w:rPr>
      </w:pPr>
    </w:p>
    <w:p w:rsidR="00BB1ED0" w:rsidRPr="00096D46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檢核表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tbl>
      <w:tblPr>
        <w:tblStyle w:val="aff0"/>
        <w:tblW w:w="0" w:type="auto"/>
        <w:tblInd w:w="960" w:type="dxa"/>
        <w:tblLook w:val="04A0" w:firstRow="1" w:lastRow="0" w:firstColumn="1" w:lastColumn="0" w:noHBand="0" w:noVBand="1"/>
      </w:tblPr>
      <w:tblGrid>
        <w:gridCol w:w="453"/>
        <w:gridCol w:w="3402"/>
        <w:gridCol w:w="2772"/>
        <w:gridCol w:w="2209"/>
      </w:tblGrid>
      <w:tr w:rsidR="006D357E" w:rsidTr="00463320">
        <w:trPr>
          <w:cantSplit/>
          <w:trHeight w:val="294"/>
        </w:trPr>
        <w:tc>
          <w:tcPr>
            <w:tcW w:w="453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  <w:tc>
          <w:tcPr>
            <w:tcW w:w="340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項目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完成否</w:t>
            </w:r>
          </w:p>
        </w:tc>
        <w:tc>
          <w:tcPr>
            <w:tcW w:w="2209" w:type="dxa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無法完成的原因</w:t>
            </w:r>
          </w:p>
        </w:tc>
      </w:tr>
      <w:tr w:rsidR="006D357E" w:rsidTr="00463320">
        <w:trPr>
          <w:trHeight w:val="115"/>
        </w:trPr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1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解決</w:t>
            </w:r>
            <w:r w:rsidRPr="006D357E">
              <w:rPr>
                <w:rFonts w:ascii="Times New Roman" w:eastAsia="標楷體" w:hAnsi="Times New Roman" w:cs="Times New Roman"/>
                <w:szCs w:val="28"/>
              </w:rPr>
              <w:t>Memory leak</w:t>
            </w:r>
          </w:p>
        </w:tc>
        <w:tc>
          <w:tcPr>
            <w:tcW w:w="2772" w:type="dxa"/>
            <w:vAlign w:val="center"/>
          </w:tcPr>
          <w:p w:rsidR="006D357E" w:rsidRPr="006D357E" w:rsidRDefault="00866C26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■</w:t>
            </w:r>
            <w:r w:rsidR="006D357E" w:rsidRPr="006D357E">
              <w:rPr>
                <w:rFonts w:ascii="標楷體" w:eastAsia="標楷體" w:hAnsi="標楷體" w:hint="eastAsia"/>
                <w:szCs w:val="28"/>
              </w:rPr>
              <w:t xml:space="preserve">已完成  </w:t>
            </w:r>
            <w:r>
              <w:rPr>
                <w:rFonts w:ascii="標楷體" w:eastAsia="標楷體" w:hAnsi="標楷體" w:hint="eastAsia"/>
                <w:szCs w:val="28"/>
              </w:rPr>
              <w:t>□</w:t>
            </w:r>
            <w:r w:rsidR="006D357E" w:rsidRPr="006D357E">
              <w:rPr>
                <w:rFonts w:ascii="標楷體" w:eastAsia="標楷體" w:hAnsi="標楷體" w:hint="eastAsia"/>
                <w:szCs w:val="28"/>
              </w:rPr>
              <w:t>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2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自訂遊戲</w:t>
            </w:r>
            <w:r w:rsidRPr="006D357E">
              <w:rPr>
                <w:rFonts w:ascii="Times New Roman" w:eastAsia="標楷體" w:hAnsi="Times New Roman" w:cs="Times New Roman"/>
                <w:szCs w:val="28"/>
              </w:rPr>
              <w:t>Icon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■</w:t>
            </w:r>
            <w:r w:rsidRPr="006D357E">
              <w:rPr>
                <w:rFonts w:ascii="標楷體" w:eastAsia="標楷體" w:hAnsi="標楷體" w:hint="eastAsia"/>
                <w:szCs w:val="28"/>
              </w:rPr>
              <w:t>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3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全螢幕啟動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■</w:t>
            </w:r>
            <w:r w:rsidRPr="006D357E">
              <w:rPr>
                <w:rFonts w:ascii="標楷體" w:eastAsia="標楷體" w:hAnsi="標楷體" w:hint="eastAsia"/>
                <w:szCs w:val="28"/>
              </w:rPr>
              <w:t>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4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修改</w:t>
            </w:r>
            <w:r w:rsidRPr="006D357E">
              <w:rPr>
                <w:rFonts w:ascii="Times New Roman" w:eastAsia="標楷體" w:hAnsi="Times New Roman" w:cs="Times New Roman"/>
                <w:szCs w:val="28"/>
              </w:rPr>
              <w:t>Help→About</w:t>
            </w:r>
          </w:p>
        </w:tc>
        <w:tc>
          <w:tcPr>
            <w:tcW w:w="2772" w:type="dxa"/>
            <w:vAlign w:val="center"/>
          </w:tcPr>
          <w:p w:rsidR="006D357E" w:rsidRPr="006D357E" w:rsidRDefault="00463320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■</w:t>
            </w:r>
            <w:r w:rsidR="006D357E" w:rsidRPr="006D357E">
              <w:rPr>
                <w:rFonts w:ascii="標楷體" w:eastAsia="標楷體" w:hAnsi="標楷體" w:hint="eastAsia"/>
                <w:szCs w:val="28"/>
              </w:rPr>
              <w:t>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5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初始畫面說明按鍵及滑鼠之用法與密技</w:t>
            </w:r>
          </w:p>
        </w:tc>
        <w:tc>
          <w:tcPr>
            <w:tcW w:w="2772" w:type="dxa"/>
            <w:vAlign w:val="center"/>
          </w:tcPr>
          <w:p w:rsidR="006D357E" w:rsidRPr="006D357E" w:rsidRDefault="000D3F8B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>
              <w:rPr>
                <w:rFonts w:ascii="標楷體" w:eastAsia="標楷體" w:hAnsi="標楷體" w:hint="eastAsia"/>
                <w:szCs w:val="28"/>
              </w:rPr>
              <w:t>■</w:t>
            </w:r>
            <w:r w:rsidR="006D357E" w:rsidRPr="006D357E">
              <w:rPr>
                <w:rFonts w:ascii="標楷體" w:eastAsia="標楷體" w:hAnsi="標楷體" w:hint="eastAsia"/>
                <w:szCs w:val="28"/>
              </w:rPr>
              <w:t>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6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上傳</w:t>
            </w:r>
            <w:r w:rsidRPr="006D357E">
              <w:rPr>
                <w:rFonts w:ascii="Times New Roman" w:eastAsia="標楷體" w:hAnsi="Times New Roman" w:cs="Times New Roman"/>
                <w:szCs w:val="28"/>
              </w:rPr>
              <w:t>setup</w:t>
            </w:r>
            <w:r w:rsidRPr="006D357E">
              <w:rPr>
                <w:rFonts w:ascii="標楷體" w:eastAsia="標楷體" w:hAnsi="標楷體" w:hint="eastAsia"/>
                <w:szCs w:val="28"/>
              </w:rPr>
              <w:t>檔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□已完成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7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報告字型、點數、對齊、行距、頁碼等格式正確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□已完成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  <w:tr w:rsidR="006D357E" w:rsidTr="00463320">
        <w:tc>
          <w:tcPr>
            <w:tcW w:w="453" w:type="dxa"/>
            <w:vAlign w:val="center"/>
          </w:tcPr>
          <w:p w:rsidR="006D357E" w:rsidRPr="00463320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463320">
              <w:rPr>
                <w:rFonts w:ascii="Times New Roman" w:eastAsia="標楷體" w:hAnsi="Times New Roman" w:cs="Times New Roman"/>
                <w:szCs w:val="28"/>
              </w:rPr>
              <w:t>8</w:t>
            </w:r>
          </w:p>
        </w:tc>
        <w:tc>
          <w:tcPr>
            <w:tcW w:w="3402" w:type="dxa"/>
            <w:vAlign w:val="center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報告封面、側邊格式正確</w:t>
            </w:r>
          </w:p>
        </w:tc>
        <w:tc>
          <w:tcPr>
            <w:tcW w:w="2772" w:type="dxa"/>
            <w:vAlign w:val="center"/>
          </w:tcPr>
          <w:p w:rsidR="006D357E" w:rsidRPr="006D357E" w:rsidRDefault="006D357E" w:rsidP="000442EF">
            <w:pPr>
              <w:pStyle w:val="af8"/>
              <w:spacing w:after="100" w:afterAutospacing="1" w:line="0" w:lineRule="atLeast"/>
              <w:ind w:left="0"/>
              <w:jc w:val="center"/>
              <w:rPr>
                <w:rFonts w:ascii="標楷體" w:eastAsia="標楷體" w:hAnsi="標楷體"/>
                <w:szCs w:val="28"/>
              </w:rPr>
            </w:pPr>
            <w:r w:rsidRPr="006D357E">
              <w:rPr>
                <w:rFonts w:ascii="標楷體" w:eastAsia="標楷體" w:hAnsi="標楷體" w:hint="eastAsia"/>
                <w:szCs w:val="28"/>
              </w:rPr>
              <w:t>□已完成  □未完成</w:t>
            </w:r>
          </w:p>
        </w:tc>
        <w:tc>
          <w:tcPr>
            <w:tcW w:w="2209" w:type="dxa"/>
          </w:tcPr>
          <w:p w:rsidR="006D357E" w:rsidRPr="006D357E" w:rsidRDefault="006D357E" w:rsidP="00463320">
            <w:pPr>
              <w:pStyle w:val="af8"/>
              <w:spacing w:after="100" w:afterAutospacing="1" w:line="0" w:lineRule="atLeast"/>
              <w:ind w:left="0"/>
              <w:jc w:val="both"/>
              <w:rPr>
                <w:rFonts w:ascii="標楷體" w:eastAsia="標楷體" w:hAnsi="標楷體"/>
                <w:szCs w:val="28"/>
              </w:rPr>
            </w:pPr>
          </w:p>
        </w:tc>
      </w:tr>
    </w:tbl>
    <w:p w:rsidR="00A51852" w:rsidRPr="00290D39" w:rsidRDefault="00A51852" w:rsidP="00463320">
      <w:pPr>
        <w:pStyle w:val="af8"/>
        <w:spacing w:after="200" w:line="0" w:lineRule="atLeast"/>
        <w:ind w:left="960"/>
        <w:jc w:val="both"/>
        <w:rPr>
          <w:rFonts w:ascii="標楷體" w:eastAsia="標楷體" w:hAnsi="標楷體"/>
          <w:b/>
          <w:sz w:val="28"/>
          <w:szCs w:val="28"/>
        </w:rPr>
      </w:pPr>
      <w:bookmarkStart w:id="0" w:name="_GoBack"/>
      <w:bookmarkEnd w:id="0"/>
    </w:p>
    <w:p w:rsidR="00BB1ED0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收穫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 w:rsidRPr="008F58B2">
        <w:rPr>
          <w:rFonts w:ascii="標楷體" w:eastAsia="標楷體" w:hAnsi="標楷體" w:hint="eastAsia"/>
          <w:sz w:val="24"/>
          <w:szCs w:val="28"/>
        </w:rPr>
        <w:t>黃彥穎</w:t>
      </w:r>
      <w:r>
        <w:rPr>
          <w:rFonts w:ascii="標楷體" w:eastAsia="標楷體" w:hAnsi="標楷體" w:hint="eastAsia"/>
          <w:sz w:val="24"/>
          <w:szCs w:val="28"/>
        </w:rPr>
        <w:t>：</w:t>
      </w:r>
    </w:p>
    <w:p w:rsidR="008F58B2" w:rsidRDefault="0044776E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>
        <w:rPr>
          <w:rFonts w:ascii="標楷體" w:eastAsia="標楷體" w:hAnsi="標楷體"/>
          <w:sz w:val="24"/>
          <w:szCs w:val="28"/>
        </w:rPr>
        <w:tab/>
      </w:r>
      <w:r>
        <w:rPr>
          <w:rFonts w:ascii="標楷體" w:eastAsia="標楷體" w:hAnsi="標楷體" w:hint="eastAsia"/>
          <w:sz w:val="24"/>
          <w:szCs w:val="28"/>
        </w:rPr>
        <w:t>經過這一個學期，雖然表面上看起來是要我們完成一個遊戲，但是最重要的是讓我們學習物件導向的</w:t>
      </w:r>
      <w:r w:rsidR="000D3CC2">
        <w:rPr>
          <w:rFonts w:ascii="標楷體" w:eastAsia="標楷體" w:hAnsi="標楷體" w:hint="eastAsia"/>
          <w:sz w:val="24"/>
          <w:szCs w:val="28"/>
        </w:rPr>
        <w:t>概念，其實最難的不是撰寫程式的部分，反而是兩個人的互相搭配，這堂課不光是要我們學習程式，更要訓練我們如何團隊合作，在一個團隊中一定有每個人各自比較擅長的部份，能夠一個團隊中每個人發揮自己所長，才能發揮出這個團隊的最大效益以及能力，這才是我在這堂課中學習到最多的部分，而這學期另外一個很重要的部分就是訓練我們自學的能力，這學期全部的程式都是我們自己摸索的，因為老師都已經寫好程式框架了，所以這次的自學跟其他比起來相對簡單許多，我們只要照著老師的框架寫，基本上不會有太大的問題。</w:t>
      </w:r>
    </w:p>
    <w:p w:rsidR="000D3CC2" w:rsidRDefault="000D3CC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 w:hint="eastAsia"/>
          <w:sz w:val="24"/>
          <w:szCs w:val="28"/>
        </w:rPr>
      </w:pPr>
    </w:p>
    <w:p w:rsid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proofErr w:type="gramStart"/>
      <w:r>
        <w:rPr>
          <w:rFonts w:ascii="標楷體" w:eastAsia="標楷體" w:hAnsi="標楷體" w:hint="eastAsia"/>
          <w:sz w:val="24"/>
          <w:szCs w:val="28"/>
        </w:rPr>
        <w:t>陳哲葦</w:t>
      </w:r>
      <w:proofErr w:type="gramEnd"/>
      <w:r>
        <w:rPr>
          <w:rFonts w:ascii="標楷體" w:eastAsia="標楷體" w:hAnsi="標楷體" w:hint="eastAsia"/>
          <w:sz w:val="24"/>
          <w:szCs w:val="28"/>
        </w:rPr>
        <w:t>：</w:t>
      </w:r>
    </w:p>
    <w:p w:rsidR="008F58B2" w:rsidRP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</w:p>
    <w:p w:rsidR="00BB1ED0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心得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8F58B2" w:rsidRP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r w:rsidRPr="008F58B2">
        <w:rPr>
          <w:rFonts w:ascii="標楷體" w:eastAsia="標楷體" w:hAnsi="標楷體" w:hint="eastAsia"/>
          <w:sz w:val="24"/>
          <w:szCs w:val="28"/>
        </w:rPr>
        <w:lastRenderedPageBreak/>
        <w:t>黃彥穎：</w:t>
      </w:r>
    </w:p>
    <w:p w:rsidR="008F58B2" w:rsidRP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 w:hint="eastAsia"/>
          <w:sz w:val="24"/>
          <w:szCs w:val="28"/>
        </w:rPr>
      </w:pPr>
    </w:p>
    <w:p w:rsidR="008F58B2" w:rsidRPr="008F58B2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sz w:val="24"/>
          <w:szCs w:val="28"/>
        </w:rPr>
      </w:pPr>
      <w:proofErr w:type="gramStart"/>
      <w:r w:rsidRPr="008F58B2">
        <w:rPr>
          <w:rFonts w:ascii="標楷體" w:eastAsia="標楷體" w:hAnsi="標楷體" w:hint="eastAsia"/>
          <w:sz w:val="24"/>
          <w:szCs w:val="28"/>
        </w:rPr>
        <w:t>陳哲葦</w:t>
      </w:r>
      <w:proofErr w:type="gramEnd"/>
      <w:r w:rsidRPr="008F58B2">
        <w:rPr>
          <w:rFonts w:ascii="標楷體" w:eastAsia="標楷體" w:hAnsi="標楷體" w:hint="eastAsia"/>
          <w:sz w:val="24"/>
          <w:szCs w:val="28"/>
        </w:rPr>
        <w:t>：</w:t>
      </w:r>
    </w:p>
    <w:p w:rsidR="008F58B2" w:rsidRPr="00096D46" w:rsidRDefault="008F58B2" w:rsidP="008F58B2">
      <w:pPr>
        <w:pStyle w:val="af8"/>
        <w:spacing w:after="200" w:line="360" w:lineRule="auto"/>
        <w:ind w:left="960"/>
        <w:jc w:val="both"/>
        <w:rPr>
          <w:rFonts w:ascii="標楷體" w:eastAsia="標楷體" w:hAnsi="標楷體"/>
          <w:b/>
          <w:sz w:val="24"/>
          <w:szCs w:val="28"/>
        </w:rPr>
      </w:pPr>
    </w:p>
    <w:p w:rsidR="00BB1ED0" w:rsidRPr="00096D46" w:rsidRDefault="00BB1ED0" w:rsidP="00463320">
      <w:pPr>
        <w:pStyle w:val="af8"/>
        <w:numPr>
          <w:ilvl w:val="0"/>
          <w:numId w:val="28"/>
        </w:numPr>
        <w:spacing w:after="200" w:line="360" w:lineRule="auto"/>
        <w:jc w:val="both"/>
        <w:rPr>
          <w:rFonts w:ascii="標楷體" w:eastAsia="標楷體" w:hAnsi="標楷體"/>
          <w:b/>
          <w:sz w:val="24"/>
          <w:szCs w:val="28"/>
        </w:rPr>
      </w:pPr>
      <w:r w:rsidRPr="00096D46">
        <w:rPr>
          <w:rFonts w:ascii="標楷體" w:eastAsia="標楷體" w:hAnsi="標楷體" w:hint="eastAsia"/>
          <w:b/>
          <w:sz w:val="24"/>
          <w:szCs w:val="28"/>
        </w:rPr>
        <w:t>對於本課程的建議</w:t>
      </w:r>
      <w:r w:rsidR="008C2D21" w:rsidRPr="00096D46">
        <w:rPr>
          <w:rFonts w:ascii="標楷體" w:eastAsia="標楷體" w:hAnsi="標楷體" w:hint="eastAsia"/>
          <w:b/>
          <w:sz w:val="24"/>
          <w:szCs w:val="28"/>
        </w:rPr>
        <w:t>：</w:t>
      </w:r>
    </w:p>
    <w:p w:rsidR="00AA0929" w:rsidRDefault="00AA0929">
      <w:pPr>
        <w:spacing w:after="200" w:line="276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4120B2" w:rsidRDefault="00290D39" w:rsidP="00463320">
      <w:pPr>
        <w:pStyle w:val="af8"/>
        <w:numPr>
          <w:ilvl w:val="0"/>
          <w:numId w:val="24"/>
        </w:numPr>
        <w:spacing w:after="200" w:line="360" w:lineRule="auto"/>
        <w:jc w:val="both"/>
        <w:rPr>
          <w:rFonts w:ascii="標楷體" w:eastAsia="標楷體" w:hAnsi="標楷體"/>
          <w:b/>
          <w:sz w:val="28"/>
          <w:szCs w:val="28"/>
        </w:rPr>
      </w:pPr>
      <w:r w:rsidRPr="00290D39">
        <w:rPr>
          <w:rFonts w:ascii="標楷體" w:eastAsia="標楷體" w:hAnsi="標楷體" w:hint="eastAsia"/>
          <w:b/>
          <w:sz w:val="28"/>
          <w:szCs w:val="28"/>
        </w:rPr>
        <w:lastRenderedPageBreak/>
        <w:t>附錄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9797"/>
      </w:tblGrid>
      <w:tr w:rsidR="00AA0929" w:rsidTr="00FA2C46">
        <w:trPr>
          <w:trHeight w:val="20"/>
          <w:jc w:val="center"/>
        </w:trPr>
        <w:tc>
          <w:tcPr>
            <w:tcW w:w="9797" w:type="dxa"/>
            <w:vAlign w:val="center"/>
          </w:tcPr>
          <w:p w:rsidR="00AA0929" w:rsidRPr="00091B06" w:rsidRDefault="00091B06" w:rsidP="00FA2C46">
            <w:pPr>
              <w:spacing w:after="100" w:afterAutospacing="1" w:line="0" w:lineRule="atLeast"/>
              <w:jc w:val="center"/>
              <w:rPr>
                <w:rFonts w:ascii="Times New Roman" w:hAnsi="Times New Roman" w:cs="Times New Roman"/>
                <w:b/>
              </w:rPr>
            </w:pPr>
            <w:r w:rsidRPr="00091B06">
              <w:rPr>
                <w:rFonts w:ascii="Times New Roman" w:hAnsi="Times New Roman" w:cs="Times New Roman" w:hint="eastAsia"/>
                <w:b/>
              </w:rPr>
              <w:t>St</w:t>
            </w:r>
            <w:r w:rsidRPr="00091B06">
              <w:rPr>
                <w:rFonts w:ascii="Times New Roman" w:hAnsi="Times New Roman" w:cs="Times New Roman"/>
                <w:b/>
              </w:rPr>
              <w:t>ateRun.java</w:t>
            </w:r>
          </w:p>
        </w:tc>
      </w:tr>
      <w:tr w:rsidR="00AA0929" w:rsidTr="00FA2C46">
        <w:trPr>
          <w:jc w:val="center"/>
        </w:trPr>
        <w:tc>
          <w:tcPr>
            <w:tcW w:w="9797" w:type="dxa"/>
          </w:tcPr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package tw.edu.ntut.csie.game.state;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android.util.Log;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android.view.animation.AnimationUtils;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android.widget.Toast;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java.util.List;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java.util.Map;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tw.edu.ntut.csie.game.Game;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tw.edu.ntut.csie.game.Pointer;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tw.edu.ntut.csie.game.core.Audio;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tw.edu.ntut.csie.game.core.MovingBitmap;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tw.edu.ntut.csie.game.engine.GameEngine;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tw.edu.ntut.csie.game.extend.Animation;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tw.edu.ntut.csie.game.extend.BitmapButton;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tw.edu.ntut.csie.game.extend.Integer;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static java.lang.Thread.*;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public class StateRun extends GameState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static final int DEFAULT_SCORE_DIGITS = 4;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rightButton;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右按鈕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leftButton;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左按鈕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upButton;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downButton;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attackButton;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smiteButton;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restartButton;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BitmapButton exitButton;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_background;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道路背景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手機顯示的背景寬為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640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高為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376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_explosionLeft,_explosionRight;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_kunaiRight,_kunaiLeft;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_shockWaveRight,_shockWaveLeft;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_bulletRight,_bulletLeft;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MovingBitmap[] _mhp,_fmhp,_kingHp,_hp;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_kunaiText,_shockWaveText;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_winPhoto,_losePhoto;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補給品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DropItem _dropKunai,_dropShockWave,_dropBlood;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_map1Trashcan;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垃圾桶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_map1Telephone;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電話亭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_map1TrafficCon;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Monster _map1MonsterMan1;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Monster _map1MonsterMan2;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_map2StreeLight;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_map2RecycleBin;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_map2Car;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Monster _map2Monster1;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Monster _map2Monster2;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Monster _king;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_broke;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Role role;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nextMapGo;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進下一關的方向指示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warning;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障礙物被攻擊後消失動畫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_map1TrashCanAttacked;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_map1TrafficConAttacked;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_map1TelephoneAttacked;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_map2StreeLightAttacked;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_map2RecycleBinAttacked;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_map2CarAttacked;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Integer _scores;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Integer _test;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_grab;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_grabLeft ,  _grabRight , _grabUp , _grabDown , _grabAttack , _grabSmite,_grabRestart,_grabExit;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按鍵區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private boolean _obstacleRight,_obstacleLeft,_obstacleUp,_obstacleButton,_attackRightThing,_attackLeftThing,_attackRightMonster,_attackLeftMonster;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_monsterObstacleR, _monsterObstacleL, _monsterObstacleU, _monsterObstacleB;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_slideR, _slideL;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_oneGrabAttack,_doubleGrabAttack,_detectDoubleGrabAttack;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_kingShow,_kingMelee,_remoteAttackRight,_remoteAttackLeft;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_skillKunai,_skillShockWave;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 _bx,_by,_roleX,_roleY,_direction,_mapNumber,_backNumber,_attackTime,_simteTime,_kunaiFlyTime,_shockWaveTime;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_map1MonsterMan1X,_map1MonsterMan1Y;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_map1MonsterMan2X,_map1MonsterMan2Y;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_map2MonsterWoman1X,_map2MonsterWoman1Y;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_map2MonsterWoman2X,_map2MonsterWoman2Y;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_detectLastGrab;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showGO , reset ,_monsterBeAttacked, _roleBeAttacked, _monsterBeClear;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_monsterAttackRole;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 _diedShine,_kingDiedShine;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障礙物消失的閃爍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_kingX,_kingY;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_kingTime,_kingHpShow,_bulletFlyTime;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roleDead;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Audio _music , _winMedio,_kingBGM;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static long lastClickRightTime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static long lastClickLeftTime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StateRun(GameEngine engine)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super(engine);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initialize(Map&lt;String, Object&gt; data)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rightButton = new BitmapButton(R.drawable.right_1,R.drawable.right_2,90,275);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leftButton = new BitmapButton(R.drawable.left_1,R.drawable.left_2,-10,275);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upButton =new BitmapButton(R.drawable.up_1,R.drawable.up_2,40,225);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downButton =new BitmapButton(R.drawable.down_1,R.drawable.down_2,40,325);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attackButton =new BitmapButton(R.drawable.a,R.drawable.a_2,570,300);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smiteButton = new BitmapButton(R.drawable.s,R.drawable.s_2,510,320);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restartButton = new BitmapButton(R.drawable.final_restart,R.drawable.final_restart_pressed,50,130);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exitButton = new BitmapButton(R.drawable.final_exit,R.drawable.final_exit_pressed,350,130);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_background = new MovingBitmap(R.drawable.background);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_explosionLeft = new MovingBitmap(R.drawable.explosion_left);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_explosionRight = new MovingBitmap(R.drawable.explosion_right);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_kunaiRight  = new MovingBitmap(R.drawable.kunai);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_kunaiLeft = new MovingBitmap(R.drawable.kunai_left);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_shockWaveRight = new MovingBitmap(R.drawable.shockwave1);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_shockWaveRight.resize(_shockWaveRight.getWidth(),_shockWaveRight.getHeight() + 30);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_shockWaveLeft = new MovingBitmap(R.drawable.shockwaveleft1);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_shockWaveLeft.resize(_shockWaveLeft.getWidth(),_shockWaveLeft.getHeight() + 30);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_bulletRight = new MovingBitmap(R.drawable.bullet_000);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_bulletLeft = new MovingBitmap(R.drawable.lbullet_000);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_kunaiText = new MovingBitmap(R.drawable.card1,150,300);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_shockWaveText = new MovingBitmap(R.drawable.card2_2,150,300);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_winPhoto = new MovingBitmap(R.drawable.win);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_losePhoto = new MovingBitmap(R.drawable.lose1);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補給品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_dropBlood = new DropItem(R.drawable.blood);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_dropBlood.setType(0);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_dropKunai = new DropItem(R.drawable.kunai);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_dropKunai.setType(1);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_dropShockWave = new DropItem(R.drawable.shockwave1);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_dropShockWave.setType(2);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 = new MovingBitmap[6];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_mhp[0] = new MovingBitmap(R.drawable.mhp_00);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_mhp[1] = new MovingBitmap(R.drawable.mhp_01);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_mhp[2] = new MovingBitmap(R.drawable.mhp_02);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_mhp[3] = new MovingBitmap(R.drawable.mhp_03);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_mhp[4] = new MovingBitmap(R.drawable.mhp_04);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_mhp[5] = new MovingBitmap(R.drawable.mhp_05);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for(int i=0;i&lt;6;i++){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_mhp[i].setLocation(500,10);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 = new MovingBitmap[6];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_fmhp[0] = new MovingBitmap(R.drawable.fmhp_00);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_fmhp[1] = new MovingBitmap(R.drawable.fmhp_01);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_fmhp[2] = new MovingBitmap(R.drawable.fmhp_02);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_fmhp[3] = new MovingBitmap(R.drawable.fmhp_03);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_fmhp[4] = new MovingBitmap(R.drawable.fmhp_04);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_fmhp[5] = new MovingBitmap(R.drawable.fmhp_05);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for(int i=0;i&lt;6;i++){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_fmhp[i].setLocation(500,10);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 = new MovingBitmap[11];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_kingHp[0] = new MovingBitmap(R.drawable.king_hp000);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_kingHp[1] = new MovingBitmap(R.drawable.king_hp001);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_kingHp[2] = new MovingBitmap(R.drawable.king_hp002);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_kingHp[3] = new MovingBitmap(R.drawable.king_hp003);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_kingHp[4] = new MovingBitmap(R.drawable.king_hp004);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_kingHp[5] = new MovingBitmap(R.drawable.king_hp005);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_kingHp[6] = new MovingBitmap(R.drawable.king_hp006);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_kingHp[7] = new MovingBitmap(R.drawable.king_hp007);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_kingHp[8] = new MovingBitmap(R.drawable.king_hp008);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_kingHp[9] = new MovingBitmap(R.drawable.king_hp009);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_kingHp[10] = new MovingBitmap(R.drawable.king_hp010);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for(int i=0; i&lt;11; i++){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_kingHp[i].setLocation(250,10);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_kingHp[i].resize(400,40);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new MovingBitmap[11];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_hp[0] = new MovingBitmap(R.drawable.hp_00);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_hp[1] = new MovingBitmap(R.drawable.hp_01);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_hp[2] = new MovingBitmap(R.drawable.hp_02);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_hp[3] = new MovingBitmap(R.drawable.hp_03);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_hp[4] = new MovingBitmap(R.drawable.hp_04);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_hp[5] = new MovingBitmap(R.drawable.hp_05);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_hp[6] = new MovingBitmap(R.drawable.hp_06);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_hp[7] = new MovingBitmap(R.drawable.hp_07);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_hp[8] = new MovingBitmap(R.drawable.hp_08);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_hp[9] = new MovingBitmap(R.drawable.hp_09);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_hp[10] = new MovingBitmap(R.drawable.hp_10);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for(int i=0;i&lt;11;i++){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_hp[i].setLocation(30,10);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 = new MovingBitmap(R.drawable.trash_can,550,275);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_map1Trashcan.setAttribute("TrashCan",1);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設定障礙物名子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&amp;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血量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 = new MovingBitmap(R.drawable.telephone_booth,120,0);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_map1Telephone.setAttribute("Telephone",2);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 = new MovingBitmap(R.drawable.traffic_cone,350,150);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_map1TrafficCon.setAttribute("TrafficCon",1);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第一張地圖怪獸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 = new Monster(200,200,5,1);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_map1MonsterMan1.setRandMove(0);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_map1MonsterMan1.setMapNumber(0);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_map1MonsterMan1.setDropSkill(1);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 = new Monster(500,100,5,1);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_map1MonsterMan2.setRandMove(0);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_map1MonsterMan2.setMapNumber(0);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_map1MonsterMan2.setDropSkill(0);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 = new MovingBitmap(R.drawable.street_light,1076,0);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_map2StreeLight.setAttribute("StreeLight",2);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 = new MovingBitmap(R.drawable.recyle_bin,700,0);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_map2RecycleBin.setAttribute("RecycleBin",2);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 = new MovingBitmap(R.drawable.car,870,290);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_map2Car.setAttribute("Car",3);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 = new Monster(800,180,5,2);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_map2Monster1.setRandMove(0);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_map2Monster1.setMapNumber(1);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_map2Monster1.setDropSkill(2);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 = new Monster(1000,80,5,2);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_map2Monster2.setRandMove(0);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_map2Monster2.setMapNumber(1);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_map2Monster2.setDropSkill(0);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_broke = new MovingBitmap(R.drawable.broken,1450,185);//x1450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_broke.setHp(10);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warning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warning.addFrame(R.drawable.warning);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warning.addFrame(R.drawable.warning_2);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warning.setDelay(2);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warning.setLocation(0,0);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 = new Monster(1500,-200,10,3); //x 1500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_king.setRandMove(0);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_king.setMapNumber(2);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角色動畫區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 = new Role();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role.setHP(10);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 = new Animation();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進關箭頭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nextMapGo.setLocation(550,180);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進關箭頭座標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nextMapGo.addFrame(R.drawable.go_1);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nextMapGo.setDelay(5);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以下為障礙物消失動畫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_map1TrashCanAttacked.addFrame(R.drawable.trash_can);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_map1TrafficConAttacked.addFrame(R.drawable.traffic_cone);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_map1TelephoneAttacked.addFrame(R.drawable.telephone_booth);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_map2StreeLightAttacked.addFrame(R.drawable.street_light);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_map2RecycleBinAttacked.addFrame(R.drawable.recyle_bin);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 = new Animation();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_map2CarAttacked.addFrame(R.drawable.car);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_map2CarAttacked.addFrame(R.drawable.transparent);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_map2CarAttacked.setDelay(2);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_bx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_by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_roleX = 0;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X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_roleY = 180;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Y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_map1MonsterMan1X = _map1MonsterMan1.getX();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_map1MonsterMan1Y = _map1MonsterMan1.getY();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_map1MonsterMan2X = _map1MonsterMan2.getX();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_map1MonsterMan2Y = _map1MonsterMan2.getY();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_map2MonsterWoman1X = _map2Monster1.getX();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_map2MonsterWoman1Y = _map2Monster1.getY();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_map2MonsterWoman2X = _map2Monster2.getX();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_map2MonsterWoman2Y = _map2Monster2.getY();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_kingX = _king.getX();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_kingY = _king.getY();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_backNumber = 0;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設定進關卡後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地圖捲動次數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_mapNumber = 0;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通過了幾個關卡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_direction = 1;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角色面向哪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個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方向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為右邊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為左邊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_detectLastGrab = 1;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初始先設定為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右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3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4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showGO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reset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_monsterBeClear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_attackTime = 0;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使攻擊動畫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完整砍完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_simteTime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_diedShine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_monsterBeAttacked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_roleBeAttacked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_monsterAttackRole = 1; //1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為右邊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為左邊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先預設為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_kingTime = -1;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_kingHpShow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_bulletFlyTime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_scores = new Integer(DEFAULT_SCORE_DIGITS, _map1TrafficCon.getX(), 550, 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_test = new Integer(DEFAULT_SCORE_DIGITS, _roleX, 350, 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 = new Audio(R.raw.ntut);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_music.setRepeating(true);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_music.play();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_winMedio = new Audio(R.raw.winmedio);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_winMedio.setRepeating(true);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_kingBGM = new Audio(R.raw.king_bgm);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_kingBGM.setRepeating(true);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_grabDown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_grabSmite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_grabRestart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_grabExit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_obstacleButton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_monsterObstacleU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_attackLeftThing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_attackRightThing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_attackRightMonster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_attackLeftMonster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_oneGrabAttack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_detectDoubleGrabAttack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_kingShow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_kingMelee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_remoteAttackLeft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_remoteAttackRight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_skillKunai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_skillShockWave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//------Restart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初始化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init(){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_background.setLocation(0,0);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role.restart();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補給品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_dropBlood.setOnShow(false);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_dropKunai.setOnShow(false);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_dropShockWave.setOnShow(false);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 = new MovingBitmap(R.drawable.trash_can,550,275);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_map1Trashcan.setAttribute("TrashCan",1);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設定障礙物名子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&amp;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血量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 = new MovingBitmap(R.drawable.telephone_booth,120,0);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_map1Telephone.setAttribute("Telephone",2);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 = new MovingBitmap(R.drawable.traffic_cone,350,150);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_map1TrafficCon.setAttribute("TrafficCon",1);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_map1MonsterMan1.restart(200,200,5,1,0,0,0,1);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_map1MonsterMan2.restart(500,100,5,1,0,0,0,0);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 = new MovingBitmap(R.drawable.street_light,1076,0);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_map2StreeLight.setAttribute("StreeLight",2);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 = new MovingBitmap(R.drawable.recyle_bin,700,0);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_map2RecycleBin.setAttribute("RecycleBin",2);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 = new MovingBitmap(R.drawable.car,870,290);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_map2Car.setAttribute("Car",3);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_map2Monster1.restart(800,180,5,1,0,0,1,2);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_map2Monster2.restart(1000,80,5,1,0,0,1,0);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_broke = new MovingBitmap(R.drawable.broken,1450,185);//x1450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_broke.setHp(10);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_king.restart(1500,-200,10,1,0,0,2,-1);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_bx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_by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_roleX = 0;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X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_roleY = 180;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Y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_map1MonsterMan1X = _map1MonsterMan1.getX();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_map1MonsterMan1Y = _map1MonsterMan1.getY();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_map1MonsterMan2X = _map1MonsterMan2.getX();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_map1MonsterMan2Y = _map1MonsterMan2.getY();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_map2MonsterWoman1X = _map2Monster1.getX();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_map2MonsterWoman1Y = _map2Monster1.getY();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_map2MonsterWoman2X = _map2Monster2.getX();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_map2MonsterWoman2Y = _map2Monster2.getY();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_kingX = _king.getX();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_kingY = _king.getY();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_backNumber = 0;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設定進關卡後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地圖捲動次數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_mapNumber = 0;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通過了幾個關卡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_direction = 1;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角色面向哪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個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方向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為右邊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為左邊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_detectLastGrab = 1;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初始先設定為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右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3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4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showGO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reset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_monsterBeClear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_attackTime = 0;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使攻擊動畫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完整砍完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_simteTime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_diedShine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_monsterBeAttacked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_roleBeAttacked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_monsterAttackRole = 1; //1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為右邊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為左邊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先預設為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_kingTime = -1;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_kingHpShow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_bulletFlyTime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_music.setRepeating(true);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_music.play();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_winMedio.setRepeating(true);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_winMedio.stop();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_kingBGM.stop();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_grabDown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_grabSmite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_grabRestart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_grabExit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_obstacleButton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_monsterObstacleU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_monsterObstacleB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_attackLeftThing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_attackRightThing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_attackRightMonster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_attackLeftMonster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_oneGrabAttack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_detectDoubleGrabAttack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_kingShow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_kingMelee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_remoteAttackLeft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_remoteAttackRight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_skillKunai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_skillShockWave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DetectObstacle_LessThanRole(MovingBitmap obstacle){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if(_grabRight){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**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主要判定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- 100 &amp;&amp; _roleX &lt; obstacle.getX() + obstacle.getWidth() - 15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- 50 &amp;&amp; _roleY &lt; ((obstacle.getY() + obstacle.getHeight() + obstacle.getY()) / 2) - 42 &amp;&amp; _detectLastGrab == 1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_obstacleRight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if(_grabLeft){ 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- 100 &amp;&amp; _roleX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- 50 &amp;&amp; _roleY &lt; ((obstacle.getY() + obstacle.getHeight() + obstacle.getY()) / 2) - 42 &amp;&amp; _detectLastGrab == 2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_obstacleLeft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if(_grabUp){  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- 30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為減少右邊界避免角色有上面沒東西卻會頂到的問題，下邊界判斷應為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2 -26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為角色會頂到的邊界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&gt;obstacle.getX() - 70 &amp;&amp; _roleX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 &amp;&amp; _roleY &lt; ((obstacle.getY() + obstacle.getHeight() + obstacle.getY()) / 2) - 26 &amp;&amp; _detectLastGrab == 3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_obstacleUp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if(_grabDown){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-30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避免角色有像在漂浮的問題，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-80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為不要讓角色整個走進障礙物裡，下邊界判斷應為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- 70  &amp;&amp; _roleX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- 80  &amp;&amp; _roleY &lt; ((obstacle.getY() + obstacle.getHeight() + obstacle.getY()) / 2) - 26 &amp;&amp; _detectLastGrab == 4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_obstacleButton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_obstacleButton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 void DetectObstacle(MovingBitmap obstacle){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跟上面差不多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主要處理邊界問題，這邊處理比角色高的障礙物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if(_grabRight){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- 100 &amp;&amp; _roleX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&amp;&amp; _roleY &lt; ((obstacle.getY() + obstacle.getHeight() + obstacle.getY()) / 2) - 23 &amp;&amp; _detectLastGrab == 1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_obstacleRight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- 100 &amp;&amp; _roleX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    &amp;&amp; _roleY &gt; obstacle.getY() &amp;&amp; _roleY &lt; ((obstacle.getY() + obstacle.getHeight() + obstacle.getY()) / 2) - 23 &amp;&amp; _detectLastGrab == 2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_obstacleLeft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if(_grabUp){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&gt;obstacle.getX() - 80 &amp;&amp; _roleX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 &amp;&amp; _roleY &lt; ((obstacle.getY() + obstacle.getHeight() + obstacle.getY()) / 2) - 7 &amp;&amp; _detectLastGrab == 3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_obstacleUp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if(_grabDown){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- 80  &amp;&amp; _roleX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-80 &amp;&amp; _roleY &lt; ((obstacle.getY() + obstacle.getHeight() + obstacle.getY()) / 2) - 7 &amp;&amp; _detectLastGrab == 4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_obstacleButton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_obstacleButton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DetectObstacle_LessThanRole_broke(MovingBitmap obstacle){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if(_grabRight){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**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主要判定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- 20 &amp;&amp; _roleX &lt; obstacle.getX() + obstacle.getWidth() - 50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- 50 &amp;&amp; _roleY &lt; ((obstacle.getY() + obstacle.getHeight() + obstacle.getY()) / 2) - 42 &amp;&amp; _detectLastGrab == 1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_obstacleRight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if(_grabLeft){ 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&amp;&amp; _roleX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- 50 &amp;&amp; _roleY &lt; ((obstacle.getY() + obstacle.getHeight() + obstacle.getY()) / 2) - 42 &amp;&amp; _detectLastGrab == 2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_obstacleLeft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if(_grabUp){  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- 30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為減少右邊界避免角色有上面沒東西卻會頂到的問題，下邊界判斷應為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2 -26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為角色會頂到的邊界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&gt;obstacle.getX() &amp;&amp; _roleX &lt; obstacle.getX() + obstacle.getWidth() - 50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 &amp;&amp; _roleY &lt; ((obstacle.getY() + obstacle.getHeight() + obstacle.getY()) / 2) - 26 &amp;&amp; _detectLastGrab == 3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_obstacleUp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if(_grabDown){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-30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避免角色有像在漂浮的問題，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-80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為不要讓角色整個走進障礙物裡，下邊界判斷應為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if(_roleX &gt; obstacle.getX()   &amp;&amp; _roleX &lt; obstacle.getX() + obstacle.getWidth() - 50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_roleY &gt; obstacle.getY() - 80  &amp;&amp; _roleY &lt; ((obstacle.getY() + obstacle.getHeight() + obstacle.getY()) / 2) - 26 &amp;&amp; _detectLastGrab == 4 &amp;&amp; obstacle.getHp()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_obstacleButton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_obstacleButton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角色攻擊障礙物判定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高度小於角色的障礙物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DetectAttackThingLessThanRole(MovingBitmap thing){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thing.getX() - 130 &amp;&amp; _roleX &lt; thing.getX()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thing.getY() - 50 &amp;&amp; _roleY &lt; ((thing.getY() + thing.getHeight() + thing.getY()) / 2) - 42 /*&amp;&amp; _detectLastGrab == 1*/&amp;&amp; _direction == 1 &amp;&amp; thing.getHp()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_attackRightThing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thing.getX() + 30 &amp;&amp; _roleX &lt; thing.getX() + thing.getWidth()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thing.getY() - 50 &amp;&amp; _roleY &lt; ((thing.getY() + thing.getHeight() + thing.getY()) / 2) - 42 /*&amp;&amp; _detectLastGrab == 2*/&amp;&amp; _direction == 0 &amp;&amp; thing.getHp()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_attackLeftThing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DetectAttackThing(MovingBitmap thing){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thing.getX() - 130 &amp;&amp; _roleX &lt; thing.getX()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thing.getY() - 50 &amp;&amp; _roleY &lt; ((thing.getY() + thing.getHeight() + thing.getY()) / 2) - 23 /*&amp;&amp; _detectLastGrab == 1*/&amp;&amp; _direction == 1 &amp;&amp; thing.getHp()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_attackRightThing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thing.getX() + 30 &amp;&amp; _roleX &lt; thing.getX() + thing.getWidth()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thing.getY() - 50 &amp;&amp; _roleY &lt; ((thing.getY() + thing.getHeight() + thing.getY()) / 2) - 23 /*&amp;&amp; _detectLastGrab == 2 */&amp;&amp; _direction == 0 &amp;&amp; thing.getHp()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_attackLeftThing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角色攻擊怪獸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DetectAttackMonster(Monster _monster){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_monster.getX() - 130 &amp;&amp; _roleX &lt; _monster.getX()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_monster.getY() - 30 &amp;&amp; _roleY &lt; ((_monster.getY() + _monster.getHeight() + _monster.getY()) / 2) - 23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_direction == 1 &amp;&amp; _monster.getHP() &gt; 0 &amp;&amp; _monster.getMapNumber() == _mapNumber){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_attackRightMonster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_monsterBeAttacked = 10;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設定怪物被攻擊的動畫持續時間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_monster.getX() + 30 &amp;&amp; _roleX &lt; _monster.getX() + _monster.getWidth()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_monster.getY() - 30 &amp;&amp; _roleY &lt; ((_monster.getY() + _monster.getHeight() + _monster.getY()) / 2) - 23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_direction == 0 &amp;&amp; _monster.getHP() &gt; 0 &amp;&amp; _monster.getMapNumber() == _mapNumber){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_attackLeftMonster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_monsterBeAttacked = 10;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設定怪物被攻擊的動畫持續時間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角色的遠程攻擊到怪物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DetectRemoteAttackMonster(Monster _monster, MovingBitmap _remoteAttackRight, MovingBitmap 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if(_remoteAttackRight.getX() &gt; _monster.getX() - 55 &amp;&amp; _remoteAttackRight.getX() &lt; _monster.getX()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_remoteAttackRight.getY() + 20 &gt; _monster.getY() &amp;&amp; _remoteAttackRight.getY() &lt; ((_monster.getY()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+ _monster.getHeight() + _monster.getY()) / 2) + 30 &amp;&amp; _direction == 1 &amp;&amp; _monster.getHP() &gt; 0 &amp;&amp; _monster.getMapNumber() == _mapNumber){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_attackRightMonster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if(_remoteAttackLeft.getX() &gt; _monster.getX() + 30 &amp;&amp; _remoteAttackLeft.getX() &lt; _monster.getX() + _monster.getWidth()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_remoteAttackLeft.getY() + 20 &gt; _monster.getY() &amp;&amp; _remoteAttackLeft.getY() &lt; ((_monster.getY() + _monster.getHeight()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+ _monster.getY()) / 2) + 30  &amp;&amp; _direction == 0 &amp;&amp; _monster.getHP() &gt; 0 &amp;&amp; _monster.getMapNumber() == _mapNumber){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_attackLeftMonster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_attackLeftMonster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怪獸攻擊角色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DetectAttackRole(Monster _monster,Role _role){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- 80 &amp;&amp; _monster.getX() &lt; _role.getX()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_monster.getY() &gt; _role.getY() - 50 &amp;&amp; _monster.getY() &lt; ((_role.getY() + _role.getHeight() + _role.getY()) / 2) - 23 /*&amp;&amp; _detectLastGrab == 1*/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_monsterAttackRole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+ 30 &amp;&amp; _monster.getX() &lt; _role.getX() + _role.getWidth() - 20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_monster.getY() &gt; _role.getY() - 50 &amp;&amp; _monster.getY() &lt; ((_role.getY() + _role.getHeight() + _role.getY()) / 2) - 23 /*&amp;&amp; _detectLastGrab == 2*/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_monsterAttackRole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DetectAttackRole_king(Monster _monster,Role _role){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- 150 &amp;&amp; _monster.getX() &lt; _role.getX() - 20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&amp;&amp; _monster.getY() &gt; _role.getY() - 100 &amp;&amp; _monster.getY() &lt; ((_role.getY() + _role.getHeight() + _role.getY()) / 2) - 23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_monsterAttackRole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&amp;&amp; _monster.getX() &lt; _role.getX() + _role.getWidth() - 20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_monster.getY() &gt; _role.getY() - 100 &amp;&amp; _monster.getY() &lt; ((_role.getY() + _role.getHeight() + _role.getY()) / 2) - 23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_monsterAttackRole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- 500 &amp;&amp; _monster.getX() &lt; _role.getX() - 170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_monster.getY() &gt; _role.getY() - 100 &amp;&amp; _monster.getY() &lt; ((_role.getY() + _role.getHeight() + _role.getY()) / 2) - 50 &amp;&amp; _role.getHp() &gt; 0 &amp;&amp; _bulletFlyTime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_bulletFlyTime = 20;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_bulletRight.setLocation(_monster.getX() + 130 ,_monster.getY() + 90);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_remoteAttackRight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if(_monster.getX() &gt; _role.getX() + 150 &amp;&amp; _monster.getX() &lt; _role.getX() + 500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_monster.getY() &gt; _role.getY() - 100 &amp;&amp; _monster.getY() &lt; ((_role.getY() + _role.getHeight() + _role.getY()) / 2) - 50 &amp;&amp; _role.getHp() &gt; 0 &amp;&amp; _bulletFlyTime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_monster.setAttackTime(12);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_monster.setDir(0);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_bulletFlyTime = 20;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_bulletLeft.setLocation(_monster.getX() ,_monster.getY() + 90);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_remoteAttackLeft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王遠距離攻擊砲彈判定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DetectRemoteAttackRole(Role _role, MovingBitmap _remoteAttackRight, MovingBitmap 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if(_remoteAttackRight.getX() &gt; _role.getX() - 55 &amp;&amp; _remoteAttackRight.getX() &lt; _role.getX() + 20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_remoteAttackRight.getY() + 20 &gt; _role.getY() &amp;&amp; _remoteAttackRight.getY() &lt; ((_role.getY()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+ _role.getHeight() + _role.getY()) / 2) + 30 &amp;&amp; _king.getDir() == 1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if(_remoteAttackLeft.getX() &gt; _role.getX() + 30 &amp;&amp; _remoteAttackLeft.getX() &lt; _role.getX() + _role.getWidth()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_remoteAttackLeft.getY() + 20 &gt; _role.getY() &amp;&amp; _remoteAttackLeft.getY() &lt; ((_role.getY() + _role.getHeight()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+ _role.getY()) / 2) + 30  &amp;&amp; _king.getDir() == 0 &amp;&amp; _role.getHp()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MonsterMove(Monster _monster, int _monsterX , int _monsterY){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if(_monster.getRandMoveTime()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_monster.setRandMove((int) (Math.random() * 4 + 1));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製造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1~4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的亂數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為向右移動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為向左移動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3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為向上移動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4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為向下移動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_monster.setRandMoveTime((int) (Math.random() * 6 + 50));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製造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50~56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的亂數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讓角色移動的次數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monsterDetectObstacleLess(_map1Trashcan,_monsterX,_monsterY,_monster.getRandMove());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monsterDetectObstacle(_map1Telephone,_monsterX,_monsterY,_monster.getRandMove());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monsterDetectObstacleLess(_map1TrafficCon,_monsterX,_monsterY,_monster.getRandMove());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if(_roleBeAttacked == 0 &amp;&amp; _monster.getAttackTime() == 0 &amp;&amp; _monster.getHP() &gt; 0 &amp;&amp; !_monster.getBeAttacked() &amp;&amp; _monster.getMapNumber() &lt;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DetectAttackRole(_monster, role);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if(_roleBeAttacked == 0 &amp;&amp; _monster.getAttackTime() == 0 &amp;&amp; _monster.getHP() &gt; 0 &amp;&amp; !_monster.getBeAttacked() &amp;&amp; _monster.getMapNumber() ==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DetectAttackRole_king(_monster, role);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monsterDetectObstacle(_map2StreeLight,_monsterX,_monsterY,_monster.getRandMove());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monsterDetectObstacle(_map2RecycleBin,_monsterX,_monsterY,_monster.getRandMove());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monsterDetectObstacleLess(_map2Car,_monsterX,_monsterY,_monster.getRandMove());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第三張圖障礙物判定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monsterDetectObstacleLess_broke(_broke,_monsterX,_monsterY,_monster.getRandMove());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if(_monster.getRandMoveTime() &gt; 0 &amp;&amp; _monster.getHP() &gt; 0 &amp;&amp; !_monster.getBeAttacked() &amp;&amp; _monster.getAttackTime() == 0) {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怪物在被攻擊及攻擊人時不會移動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//*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移動的次數未結束前不會變換行走方向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(_monster.getRandMove()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_monster.setDir(1);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if(_monsterX &lt; 640 - _monster.getWidth() + 30 &amp;&amp; !_monsterObstacleR)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_monster.setXY(_monsterX += 5, _monsterY);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else{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如果撞到障礙物或邊界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會變換方向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_monster.setRandMoveTime(1);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下面再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--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變為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會重新產生方向亂數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_monster.setRandMoveTime(_monster.getRandMoveTime() - 1);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每次移動減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 (_monster.getRandMove() ==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_monster.setDir(0);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if(_monsterX &gt; 0 &amp;&amp; !_monsterObstacleL)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_monster.setXY(_monsterX -= 5, _monsterY);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_monster.setRandMoveTime(_monster.getRandMoveTime()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 (_monster.getRandMove() == 3)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if(_monsterY &gt; _background.getY() + 15 &amp;&amp; !_monsterObstacleU)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_monster.setXY(_monsterX, _monsterY -= 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_monster.setRandMoveTime(1);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_monster.setRandMoveTime(_monster.getRandMoveTime()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if(_monsterY &gt; _background.getY() + 15 &amp;&amp; !_monsterObstacleU)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_monster.setXY(_monsterX, _monsterY -= 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        _monster.setRandMoveTime(1);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_monster.setRandMoveTime(_monster.getRandMoveTime()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 (_monster.getRandMove() == 4)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if(_monsterY &lt; 376 - _monster.getHeight() + 5 &amp;&amp; !_monsterObstacleB)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_monster.setXY(_monsterX, _monsterY += 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_monster.setRandMoveTime(1);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_monster.setRandMoveTime(_monster.getRandMoveTime()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if(_monsterY &lt; 376 -140 &amp;&amp; !_monsterObstacleB)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_monster.setXY(_monsterX, _monsterY += 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    _monster.setRandMoveTime(1);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_monster.setRandMoveTime(_monster.getRandMoveTime()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設定怪獸相關訊息回去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_monster.setXY(_monsterX,_monsterY);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高度小於怪獸的障礙物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monsterDetectObstacle(MovingBitmap obstacle, int _monsterX, int _monsterY, int _randMove)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 (_randMove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- 100 &amp;&amp; _monsterX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&amp;&amp; _monsterY &lt; ((obstacle.getY() + obstacle.getHeight() + obstacle.getY()) / 2) - 23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- 100 &amp;&amp; _monsterX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&amp;&amp; _monsterY &lt; ((obstacle.getY() + obstacle.getHeight() + obstacle.getY()) / 2) - 23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_monsterObstacleL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3)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- 80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&amp;&amp; _monsterY &lt; ((obstacle.getY() + obstacle.getHeight() + obstacle.getY()) / 2) - 7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_monsterObstacleU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_monsterObstacleU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4)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- 80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- 80 &amp;&amp; _monsterY &lt; ((obstacle.getY() + obstacle.getHeight() + obstacle.getY()) / 2) - 7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_monsterObstacleB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monsterDetectObstacleLess(MovingBitmap obstacle, int _monsterX, int _monsterY,int _randMove){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- 100 &amp;&amp; _monsterX &lt; obstacle.getX() + obstacle.getWidth() - 15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- 50 &amp;&amp; _monsterY &lt; ((obstacle.getY() + obstacle.getHeight() + obstacle.getY()) / 2) - 42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- 100 &amp;&amp; _monsterX &lt; obstacle.getX() + obstacle.getWidth()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- 50 &amp;&amp; _monsterY &lt; ((obstacle.getY() + obstacle.getHeight() + obstacle.getY()) / 2) - 42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_monsterObstacleL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3)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- 70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&amp;&amp; _monsterY &lt; ((obstacle.getY() + obstacle.getHeight() + obstacle.getY()) / 2) - 26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_monsterObstacleU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_monsterObstacleU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4)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- 70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- 80 &amp;&amp; _monsterY &lt; ((obstacle.getY() + obstacle.getHeight() + obstacle.getY()) / 2) - 26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_monsterObstacleB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monsterDetectObstacleLess_broke(MovingBitmap obstacle, int _monsterX, int _monsterY,int _randMove){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- 20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- 150 &amp;&amp; _monsterY &lt; ((obstacle.getY() + obstacle.getHeight() + obstacle.getY()) / 2) - 42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2)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&amp;&amp; _monsterX &lt; obstacle.getX() + obstacle.getWidth()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- 150 &amp;&amp; _monsterY &lt; ((obstacle.getY() + obstacle.getHeight() + obstacle.getY()) / 2) - 42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_monsterObstacleL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3)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&amp;&amp; _monsterX &lt; obstacle.getX() + obstacle.getWidth() - 50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    &amp;&amp; _monsterY &gt; obstacle.getY() &amp;&amp; _monsterY &lt; ((obstacle.getY() + obstacle.getHeight() + obstacle.getY()) / 2) - 26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_monsterObstacleU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_monsterObstacleU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if(_randMove == 4)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(_monsterX &gt; obstacle.getX() &amp;&amp; _monsterX &lt; obstacle.getX() + obstacle.getWidth() - 50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&amp;&amp; _monsterY &gt; obstacle.getY() - 100 &amp;&amp; _monsterY &lt; ((obstacle.getY() + obstacle.getHeight() + obstacle.getY()) / 2) - 26 &amp;&amp; obstacle.getHp()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_monsterObstacleB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_monsterObstacleB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怪獸死亡物品掉落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dropItemDetected(Monster _monster){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if(_monster.getHP() == -1){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if(_monster.getDropSkill()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_dropBlood.setOnShow(true);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_dropBlood.setXY(_monster.getX() + 50,_monster.getY() + 70);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_monster.setDropSkill(-1);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if(_monster.getDropSkill()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_dropKunai.setOnShow(true);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_dropKunai.setXY(_monster.getX() + 50,_monster.getY() + 70);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_monster.setDropSkill(-1);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if(_monster.getDropSkill() == 2){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_dropShockWave.setOnShow(true);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_dropShockWave.setXY(_monster.getX() + 50,_monster.getY() + 70);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_monster.setDropSkill(-1);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DetectGetDrop(DropItem item){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boolean getItem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**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主要判定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item.getX() - 100 &amp;&amp; _roleX &lt; item.getX() + item.getWidth() - 15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item.getY() - 50 &amp;&amp; _roleY &lt; ((item.getY() + item.getHeight() + item.getY()) / 2) - 42){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getItem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-100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為因為障礙物比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角色矮要讓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角色可以撞到要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 -42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為減少下邊界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item.getX() - 100 &amp;&amp; _roleX &lt; item.getX() + item.getWidth()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item.getY() - 50 &amp;&amp; _roleY &lt; ((item.getY() + item.getHeight() + item.getY()) / 2) - 42 ){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getItem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- 30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為減少右邊界避免角色有上面沒東西卻會頂到的問題，下邊界判斷應為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2 -26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為角色會頂到的邊界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&gt;item.getX() - 70 &amp;&amp; _roleX &lt; item.getX() + item.getWidth()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item.getY()  &amp;&amp; _roleY &lt; ((item.getY() + item.getHeight() + item.getY()) / 2) - 26){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getItem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-70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為使垃圾桶左邊界往左一點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，右邊界為角色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-30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為減少右邊界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避免角色有像在漂浮的問題，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-80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為不要讓角色整個走進障礙物裡，下邊界判斷應為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+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)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除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2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item.getX() - 70  &amp;&amp; _roleX &lt; item.getX() + item.getWidth() - 30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&amp;&amp; _roleY &gt; item.getY() - 80  &amp;&amp; _roleY &lt; ((item.getY() + item.getHeight() + item.getY()) / 2) - 26){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getItem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if(getItem){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if(item.getType()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+ 5);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if(role.getHp() &gt; 10){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role.setHP(10);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item.setPickupTime(12);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if(item.getType()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role.setSkillKunai(true);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item.setPickupTime(12);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if(item.getType() == 2){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role.setSkillShockWave(true);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item.setOnShow(false);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item.setPickupTime(12);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move()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設定每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個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動畫的位置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(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必續延續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上次的位置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)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再次設定避免位置跑掉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_explosionRight.setLocation(_roleX + 5,_roleY - 10);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攻擊到障礙物時會出現的效果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_explosionLeft.setLocation(_roleX - 25,_roleY - 10);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怪獸座標設定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初始滑行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_slideL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_slideR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DetectObstacle_LessThanRole(_map1Trashcan);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DetectObstacle(_map1Telephone);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DetectObstacle_LessThanRole(_map1TrafficCon);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DetectObstacle(_map2StreeLight);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DetectObstacle(_map2RecycleBin);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DetectObstacle_LessThanRole(_map2Car);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第三張圖障礙物判定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DetectObstacle_LessThanRole_broke(_broke);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以下為怪物移動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if(_mapNumber == 0 &amp;&amp; _backNumber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MonsterMove(_map1MonsterMan1, _map1MonsterMan1X, 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_map1MonsterMan1X = _map1MonsterMan1.getX();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_map1MonsterMan1Y = _map1MonsterMan1.getY();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MonsterMove(_map1MonsterMan2, _map1MonsterMan2X, 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_map1MonsterMan2X = _map1MonsterMan2.getX();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_map1MonsterMan2Y = _map1MonsterMan2.getY();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if(_mapNumber == 1 &amp;&amp; _backNumber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MonsterMove(_map2Monster1,_map2MonsterWoman1X,_map2MonsterWoman1Y);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_map2MonsterWoman1X = _map2Monster1.getX();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_map2MonsterWoman1Y = _map2Monster1.getY();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MonsterMove(_map2Monster2,_map2MonsterWoman2X,_map2MonsterWoman2Y);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_map2MonsterWoman2X = _map2Monster2.getX();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_map2MonsterWoman2Y = _map2Monster2.getY();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if(_mapNumber == 2 &amp;&amp; _backNumber == 0 &amp;&amp; _kingShow){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MonsterMove(_king,_kingX,_kingY);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_kingX = _king.getX();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_kingY = _king.getY();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以下為角色控制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 (_grabRight &amp;&amp; _backNumber == 0 &amp;&amp; _attackTime == 0 &amp;&amp; _simteTime &lt; 5 &amp;&amp; !role.getBeAttacked() &amp;&amp; _kingTime &lt; 1 &amp;&amp; role.getHp() &gt; 0) {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右鍵被按下，當攻擊鍵被按下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地圖在捲動時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無法移動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long currentTime = System.currentTimeMillis();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取得按下向右鍵的時間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_direction = 1;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設定方向為右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_detectLastGrab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當在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1000 ms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內連按兩下，則加速</w:t>
            </w:r>
          </w:p>
          <w:p w:rsidR="009A5E57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((currentTime </w:t>
            </w:r>
            <w:r w:rsidR="009A5E57"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 lastClickRightTime) &lt;= 500)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role.moveSlideRight();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&gt; 150 &amp;&amp; _background.getX() &gt; -150 - _mapNumber * 600 &amp;&amp; !_obstacleRight)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角色走過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這個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x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座標時，地圖會移動，每次移動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6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最多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_background.setLocation(_bx -= 6, 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_map1Trashcan.setLocation(_map1Trashcan.getX() - 6, 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_map1Telephone.setLocation(_map1Telephone.getX() - 6, 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_map1TrafficCon.setLocation(_map1TrafficCon.getX() - 6, 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_map2StreeLight.setLocation(_map2StreeLight.getX() - 6, 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_map2RecycleBin.setLocation(_map2RecycleBin.getX() - 6, 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_map2Car.setLocation(_map2Car.getX() - 6,_map2Car.getY());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_map2MonsterWoman1X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_map2MonsterWoman2X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_broke.setLocation(_broke.getX() - 6,_broke.getY());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掉落物跟著移動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_dropBlood.setXY(_dropBlood.getX() - 6,_dropBlood.getY());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_dropKunai.setXY(_dropKunai.getX() - 6,_dropKunai.getY());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_dropShockWave.setXY(_dropShockWave.getX() - 6,_dropShockWave.getY());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&lt; 560 &amp;&amp; !_obstacleRight) {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螢幕最右邊的座標為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640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減掉角色寬度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80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_slideR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 += 15, 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&gt; 150 &amp;&amp; _background.getX() &gt; -150 - _mapNumber * 600 &amp;&amp; !_obstacleRight)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角色走過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150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這個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x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座標時，地圖會移動，每次移動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6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最多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150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_background.setLocation(_bx -= 6, 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_map1Trashcan.setLocation(_map1Trashcan.getX() - 6, 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_map1Telephone.setLocation(_map1Telephone.getX() - 6, 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_map1TrafficCon.setLocation(_map1TrafficCon.getX() - 6, 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_map2StreeLight.setLocation(_map2StreeLight.getX() - 6, 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_map2RecycleBin.setLocation(_map2RecycleBin.getX() - 6, 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_map2Car.setLocation(_map2Car.getX() - 6,_map2Car.getY());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_map2MonsterWoman1X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_map2MonsterWoman2X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_broke.setLocation(_broke.getX() - 6,_broke.getY());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_kingX -=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掉落物跟著移動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_dropBlood.setXY(_dropBlood.getX() - 6,_dropBlood.getY());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_dropKunai.setXY(_dropKunai.getX() - 6,_dropKunai.getY());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_dropShockWave.setXY(_dropShockWave.getX() - 6,_dropShockWave.getY());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&lt; 560 &amp;&amp; !_obstacleRight) {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螢幕最右邊的座標為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640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減掉角色寬度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80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 += 12, 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 (_grabLeft &amp;&amp; _backNumber == 0 &amp;&amp; _attackTime == 0 &amp;&amp; _simteTime &lt; 5 &amp;&amp; !role.getBeAttacked() &amp;&amp; _kingTime &lt; 1 &amp;&amp; role.getHp()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long currentTime = System.currentTimeMillis();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取得按下向左鍵的時間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_direction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_detectLastGrab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當在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1000 ms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內連按兩下，則加速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(currentTime - lastClickLeftTime &lt;= 500)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role.moveSlideLeft();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&lt; 500 &amp;&amp; _background.getX() &lt; (0 - _mapNumber * 600) &amp;&amp; !_obstacleLeft)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    _background.setLocation(_bx += 6, 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_map1Trashcan.setLocation(_map1Trashcan.getX() + 6, 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_map1Telephone.setLocation(_map1Telephone.getX() + 6, 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_map1TrafficCon.setLocation(_map1TrafficCon.getX() + 6, 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_map2StreeLight.setLocation(_map2StreeLight.getX() + 6, 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_map2RecycleBin.setLocation(_map2RecycleBin.getX() + 6, 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_map2Car.setLocation(_map2Car.getX() + 6,_map2Car.getY());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_map2MonsterWoman1X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_map2MonsterWoman2X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_broke.setLocation(_broke.getX() + 6,_broke.getY());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="009A5E57"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_kingX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掉落物跟著移動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_dropBlood.setXY(_dropBlood.getX() + 6,_dropBlood.getY());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_dropKunai.setXY(_dropKunai.getX() + 6,_dropKunai.getY());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_dropShockWave.setXY(_dropShockWave.getX() + 6,_dropShockWave.getY());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&gt; 0 &amp;&amp; !_obstacleLeft) 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螢幕最左邊的座標為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_slideL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 -= 15, 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&lt; 500 &amp;&amp; _background.getX() &lt; (0 - _mapNumber * 600) &amp;&amp; !_obstacleLeft)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_background.setLocation(_bx += 6, 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_map1Trashcan.setLocation(_map1Trashcan.getX() + 6, 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_map1Telephone.setLocation(_map1Telephone.getX() + 6, 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_map1TrafficCon.setLocation(_map1TrafficCon.getX() + 6, 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_map2StreeLight.setLocation(_map2StreeLight.getX() + 6, 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_map2RecycleBin.setLocation(_map2RecycleBin.getX() + 6, 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_map2Car.setLocation(_map2Car.getX() + 6,_map2Car.getY());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_map2MonsterWoman1X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_map2MonsterWoman2X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_broke.setLocation(_broke.getX() + 6,_broke.getY());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_kingX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掉落物跟著移動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_dropBlood.setXY(_dropBlood.getX() + 6,_dropBlood.getY());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_dropKunai.setXY(_dropKunai.getX() + 6,_dropKunai.getY());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_dropShockWave.setXY(_dropShockWave.getX() + 6,_dropShockWave.getY());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(_roleX &gt; 0 &amp;&amp; !_obstacleLeft) 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螢幕最左邊的座標為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 -=12, 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 (_grabUp &amp;&amp; _backNumber == 0 &amp;&amp; _attackTime == 0 &amp;&amp; _simteTime &lt; 5 &amp;&amp; !role.getBeAttacked() &amp;&amp; _kingTime &lt; 1 &amp;&amp; role.getHp()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_detectLastGrab = 3;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(_direction == 1) 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判斷原本面向哪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個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方向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//roleRight.move();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(_roleY &gt; _background.getY() + 15 &amp;&amp; !_obstacleUp) {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角色能移動的最上面邊界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role.setXY(_roleX,_roleY -= 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//roleLeft.move();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(_roleY &gt; _background.getY() + 15 &amp;&amp; !_obstacleUp)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role.setXY(_roleX,_roleY -= 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if(_grabDown &amp;&amp; _backNumber == 0 &amp;&amp; _attackTime == 0 &amp;&amp; _simteTime &lt; 5 &amp;&amp; !role.getBeAttacked() &amp;&amp; _kingTime &lt; 1 &amp;&amp; 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_detectLastGrab = 4;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if(_roleY &lt; 376 - 120 &amp;&amp; !_obstacleButton) 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角色能移動的最下面邊界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376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是最低減掉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120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為角色的高度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role.setXY(_roleX,_roleY += 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role.moveLeft();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if(_roleY &lt; 376 - 120 &amp;&amp; !_obstacleButton) {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螢幕高度減去角色高度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role.setXY(_roleX,_roleY += 8);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if(_grabAttack &amp;&amp; _attackTime == 0 &amp;&amp; _simteTime == 0 &amp;&amp; _kunaiFlyTime == 0 &amp;&amp; _backNumber == 0 &amp;&amp; !role.getBeAttacked() &amp;&amp; role.getHp() &gt; 0){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當攻擊按下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攻擊動畫未結束前無法再按攻擊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地圖捲動時也無法攻擊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判斷前方是否有障礙物被打到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  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判斷分為比角色高的障礙物和比角色矮的障礙物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if(DetectAttackThingLessThanRole(_map1Trashcan)){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_map1Trashcan.setHp(_map1Trashcan.getHp() - 1);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被打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到後血量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減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if(DetectAttackThingLessThanRole(_map1TrafficCon)){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_map1TrafficCon.setHp(_map1TrafficCon.getHp()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if(DetectAttackThing(_map1Telephone)){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_map1Telephone.setHp(_map1Telephone.getHp()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if(DetectAttackThing(_map2StreeLight)){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_map2StreeLight.setHp(_map2StreeLight.getHp()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if(DetectAttackThing(_map2RecycleBin)){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_map2RecycleBin.setHp(_map2RecycleBin.getHp()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if(DetectAttackThingLessThanRole(_map2Car)){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_map2Car.setHp(_map2Car.getHp()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偵測怪物是否被攻擊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if(DetectAttackMonster(_map1MonsterMan1)){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_map1MonsterMan1.setHP(_map1MonsterMan1.getHP()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if(DetectAttackMonster(_map1MonsterMan2)){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_map1MonsterMan2.setHP(_map1MonsterMan2.getHP()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if(DetectAttackMonster(_map2Monster1)){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_map2Monster1.setHP(_map2Monster1.getHP()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if(DetectAttackMonster(_map2Monster2)){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_map2Monster2.setHP(_map2Monster2.getHP()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if(DetectAttackMonster(_king)){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_king.setHP(_king.getHP()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攻擊按下時，會設定攻擊動畫時間、以及消失閃爍的時間，下面才會判斷如果有障礙物血量等於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會啟動閃爍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_diedShine = 20;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_attackTime = 10;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if(_grabSmite &amp;&amp;_attackTime == 0 &amp;&amp; _simteTime == 0 &amp;&amp; _kunaiFlyTime == 0 &amp;&amp; _backNumber == 0 &amp;&amp; !role.getBeAttacked() &amp;&amp; role.getSkillKunai() &amp;&amp; role.getHp() &gt; 0){    //*************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_kunaiRight.setLocation(_roleX + role.getWidth() - 50,_roleY + 70);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設定苦無的位置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_kunaiLeft.setLocation(_roleX + 10,_roleY + 70);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//----Simte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被按下時，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設定丟苦無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的動畫時間、及消失閃爍時間、苦無飛行時間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_diedShine = 20;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_simteTime = 10;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_kunaiFlyTime = 10;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if(_grabSmite &amp;&amp;_attackTime == 0 &amp;&amp; _simteTime == 0 &amp;&amp; _kunaiFlyTime == 0 &amp;&amp; _backNumber == 0 &amp;&amp; !role.getBeAttacked() &amp;&amp; !role.getSkillKunai()){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_kunaiText.setTextTime(10);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使攻擊動畫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完整砍完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if(_attackTime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_attackTime--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if(_grabAttack &amp;&amp; !_detectDoubleGrabAttack &amp;&amp; !_oneGrabAttack &amp;&amp; _shockWaveTime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_oneGrabAttack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_detectDoubleGrabAttack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if(_grabAttack &amp;&amp; !_detectDoubleGrabAttack &amp;&amp; _oneGrabAttack &amp;&amp; role.getSkillShockWave()){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_doubleGrabAttack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_detectDoubleGrabAttack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if(_grabAttack &amp;&amp; !_detectDoubleGrabAttack &amp;&amp; _oneGrabAttack &amp;&amp; !role.getSkillShockWave()){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_shockWaveText.setTextTime(10);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if(_attackTime == 0){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攻擊動畫跑完時，將攻擊的動畫重新設定到第一個動畫圖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_oneGrabAttack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連點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attack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產生衝擊波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if(_doubleGrabAttack){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_shockWaveRight.setLocation(_roleX + role.getWidth() - 50,_roleY);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_shockWaveLeft.setLocation(_roleX,_roleY);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_shockWaveTime = 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_doubleGrabAttack =false;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_oneGrabAttack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if(_shockWaveTime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_shockWaveRight.setLocation(_shockWaveRight.getX() + 13 , _shockWaveRight.getY());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_shockWaveRight.setLocation(_shockWaveRight.getX() + 13 , _shockWaveRight.getY());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_shockWaveRight.setLocation(_shockWaveRight.getX() + 13 , _shockWaveRight.getY());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_shockWaveLeft.setLocation(_shockWaveLeft.getX() - 13,_shockWaveLeft.getY());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_shockWaveLeft.setLocation(_shockWaveLeft.getX() - 13,_shockWaveLeft.getY());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_shockWaveLeft.setLocation(_shockWaveLeft.getX() - 13,_shockWaveLeft.getY());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判斷衝擊波是否打到怪物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if(DetectRemoteAttackMonster(_map1MonsterMan1,_shockWaveRight,_shockWaveLeft)){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_map1MonsterMan1.setHP(_map1MonsterMan1.getHP()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1 &amp;&amp; _map1MonsterMan1.getX() &lt; 560){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_map1MonsterMan1.setXY(_map1MonsterMan1X += 30,_map1MonsterMan1Y);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_map1MonsterMan1.setXY(_map1MonsterMan1X += 30,_map1MonsterMan1Y);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0 &amp;&amp; _map1MonsterMan1.getX()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_map1MonsterMan1.setXY(_map1MonsterMan1X -= 30,_map1MonsterMan1Y);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_map1MonsterMan1.setXY(_map1MonsterMan1X -= 30,_map1MonsterMan1Y);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if(DetectRemoteAttackMonster(_map1MonsterMan2,_shockWaveRight,_shockWaveLeft)){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_map1MonsterMan2.setHP(_map1MonsterMan2.getHP()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1 &amp;&amp; _map1MonsterMan2.getX() &lt; 560){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_map1MonsterMan2.setXY(_map1MonsterMan2X += 30,_map1MonsterMan2Y);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_map1MonsterMan2.setXY(_map1MonsterMan2X += 30,_map1MonsterMan2Y);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0 &amp;&amp; _map1MonsterMan2.getX()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_map1MonsterMan2.setXY(_map1MonsterMan2X -= 30,_map1MonsterMan2Y);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_map1MonsterMan2.setXY(_map1MonsterMan2X -= 30,_map1MonsterMan2Y);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if(DetectRemoteAttackMonster(_map2Monster1,_shockWaveRight,_shockWaveLeft)){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_map2Monster1.setHP(_map2Monster1.getHP()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1 &amp;&amp; _map2Monster1.getX() &lt; 560){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_map2Monster1.setXY(_map2MonsterWoman1X += 30,_map2MonsterWoman1Y);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_map2Monster1.setXY(_map2MonsterWoman1X += 30,_map2MonsterWoman1Y);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0 &amp;&amp; _map2Monster1.getX()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_map2Monster1.setXY(_map2MonsterWoman1X -= 30,_map2MonsterWoman1Y);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_map2Monster1.setXY(_map2MonsterWoman1X -= 30,_map2MonsterWoman1Y);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if(DetectRemoteAttackMonster(_map2Monster2,_shockWaveRight,_shockWaveLeft)){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_map2Monster2.setHP(_map2Monster2.getHP()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1 &amp;&amp; _map2Monster2.getX() &lt; 560){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_map2Monster2.setXY(_map2MonsterWoman2X += 30,_map2MonsterWoman2Y);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_map2Monster2.setXY(_map2MonsterWoman2X += 30,_map2MonsterWoman2Y);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if(_direction == 0 &amp;&amp; _map2Monster2.getX()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_map2Monster2.setXY(_map2MonsterWoman2X -= 30,_map2MonsterWoman2Y);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_map2Monster2.setXY(_map2MonsterWoman2X -= 30,_map2MonsterWoman2Y);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if(DetectRemoteAttackMonster(_king,_shockWaveRight,_shockWaveLeft)){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_king.setHP(_king.getHP()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_shockWaveTime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if(_simteTime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_simteTime--;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role.moveSmiteRight();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role.moveSmiteLeft();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if(_simteTime == 0){  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當丟苦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無的動畫跑完時，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將丟苦無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動畫重新設定到第一個動畫圖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role.setSmiteRightCurrentFrame(1);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role.setSmiteLefttCurrentFrame(1);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if(_kunaiFlyTime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_kunaiFlyTime--;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_kunaiRight.setLocation(_kunaiRight.getX() + 7,_kunaiRight.getY());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_kunaiRight.setLocation(_kunaiRight.getX() + 7,_kunaiRight.getY());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_kunaiRight.setLocation(_kunaiRight.getX() + 7,_kunaiRight.getY());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if(_direction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_kunaiLeft.setLocation(_kunaiLeft.getX() - 7,_kunaiLeft.getY());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_kunaiLeft.setLocation(_kunaiLeft.getX() - 7,_kunaiLeft.getY());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_kunaiLeft.setLocation(_kunaiLeft.getX() - 7,_kunaiLeft.getY());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判斷苦無是否打到怪物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if(DetectRemoteAttackMonster(_map1MonsterMan1,_kunaiRight,_kunaiLeft)){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_map1MonsterMan1.setHP(_map1MonsterMan1.getHP()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if(DetectRemoteAttackMonster(_map1MonsterMan2,_kunaiRight,_kunaiLeft)){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_map1MonsterMan2.setHP(_map1MonsterMan2.getHP()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if(DetectRemoteAttackMonster(_map2Monster1,_kunaiRight,_kunaiLeft)){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_map2Monster1.setHP(_map2Monster1.getHP()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if(DetectRemoteAttackMonster(_map2Monster2,_kunaiRight,_kunaiLeft)){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_map2Monster2.setHP(_map2Monster2.getHP()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if(DetectRemoteAttackMonster(_king,_kunaiRight,_kunaiLeft)){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_king.setHP(_king.getHP()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_kunaiFlyTime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的怪獸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攻擊角色動畫處理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if(_monsterAttackRole == 1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_map1MonsterMan1.setAttackTime(_map1MonsterMan1.getAttackTime()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if(_monsterAttackRole == 0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_map1MonsterMan1.setAttackTime(_map1MonsterMan1.getAttackTime()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if(_map1MonsterMan1.getAttackTime()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攻擊角色動畫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if(_monsterAttackRole == 1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_map1MonsterMan2.setAttackTime(_map1MonsterMan2.getAttackTime()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if(_map1MonsterMan2.getAttackTime()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if(_monsterAttackRole == 0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_map1MonsterMan2.setAttackTime(_map1MonsterMan2.getAttackTime()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if(_map1MonsterMan2.getAttackTime()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地圖二怪獸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攻擊角色動畫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if(_monsterAttackRole == 1 &amp;&amp; _map2Monster1.getAttackTime()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_map2Monster1.setAttackTime(_map2Monster1.getAttackTime()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if(_map2Monster1.getAttackTime()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if(_monsterAttackRole == 0 &amp;&amp; _map2Monster1.getAttackTime()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_map2Monster1.setAttackTime(_map2Monster1.getAttackTime()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if(_map2Monster1.getAttackTime()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地圖二怪獸二攻擊角色動畫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if(_monsterAttackRole == 1 &amp;&amp; _map2Monster2.getAttackTime()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_map2Monster2.setAttackTime(_map2Monster2.getAttackTime()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if(_map2Monster2.getAttackTime()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if(_monsterAttackRole == 0 &amp;&amp; _map2Monster2.getAttackTime()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_map2Monster2.setAttackTime(_map2Monster2.getAttackTime()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if(_map2Monster2.getAttackTime()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王關攻擊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if(_monsterAttackRole == 1 &amp;&amp; _king.getAttackTime() &gt; 0 &amp;&amp; !_remoteAttackRight &amp;&amp; !_remoteAttackLeft){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_king.setAttackTime(_king.getAttackTime()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if(_monsterAttackRole == 0 &amp;&amp; _king.getAttackTime() &gt; 0 &amp;&amp; !_remoteAttackRight &amp;&amp; !_remoteAttackLeft){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_king.setAttackTime(_king.getAttackTime()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if(_king.getAttackTime()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王遠距離攻擊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if(_remoteAttackRight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_king.moveRemoteAttackRight();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_king.setAttackTime(_king.getAttackTime()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if(_remoteAttackRight &amp;&amp; _bulletFlyTime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_bulletFlyTime--;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_bulletRight.setLocation(_bulletRight.getX() + 6, _bulletRight.getY());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_bulletRight.setLocation(_bulletRight.getX() + 6, _bulletRight.getY());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_bulletRight.setLocation(_bulletRight.getX() + 6 , _bulletRight.getY());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if(DetectRemoteAttackRole(role,_bulletRight,_bulletLeft)){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_bulletFlyTime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_remoteAttackRight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if(_bulletFlyTime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_remoteAttackRight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if(_remoteAttackLeft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_test.setValue(_king.getAttackTime());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_king.moveRemoteAttackLeft();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_king.setAttackTime(_king.getAttackTime()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if(_remoteAttackLeft &amp;&amp; _bulletFlyTime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_bulletFlyTime--;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_bulletLeft.setLocation(_bulletLeft.getX() - 6 , _bulletLeft.getY());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_bulletLeft.setLocation(_bulletLeft.getX() - 6 , _bulletLeft.getY());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_bulletLeft.setLocation(_bulletLeft.getX() - 6 , _bulletLeft.getY());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if(DetectRemoteAttackRole(role,_bulletRight,_bulletLeft)){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_bulletFlyTime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_remoteAttackLeft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if(_bulletFlyTime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_king.setAttackTime(0);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_remoteAttackLeft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角色被攻擊到的動畫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if(_roleBeAttacked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_roleBeAttacked--;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if(_roleBeAttacked == 3){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role.setBeAttacked(false);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角色死亡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if(role.getHp()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roleDead = 18;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role.setHP(role.getHp()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if(roleDead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roleDead--;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怪獸被攻擊到的動畫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if(_monsterBeAttacked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_monsterBeAttacked--;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if(_monsterBeAttacked == 0){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被打完要重製攻擊動畫，避免原本被攻擊到一半，下次攻擊動畫會很奇怪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_king.setAttackLefttCurrentFrame(1);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障礙物血量等於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以及閃爍時間被設定且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&gt; 0----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if(_map1Trashcan.getHp()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_map1TrashCanAttacked.move();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_map1Trashcan.setHp(_map1Trashcan.getHp() - 1);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閃爍結束會讓障礙物血量變為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-1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if(_map1TrafficCon.getHp()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_map1TrafficCon.setHp(_map1TrafficCon.getHp()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if(_map1Telephone.getHp()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_map1TelephoneAttacked.move();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_map1Telephone.setHp(_map1Telephone.getHp()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if(_map2StreeLight.getHp()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_map2StreeLightAttacked.move();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_map2StreeLight.setHp(_map2StreeLight.getHp()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if(_map2RecycleBin.getHp()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_map2RecycleBinAttacked.move();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_map2RecycleBin.setHp(_map2RecycleBin.getHp()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if(_map2Car.getHp()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_map2CarAttacked.move();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 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_map2Car.setHp(_map2Car.getHp()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if(_map1MonsterMan1.getHP() == 0 &amp;&amp; (_diedShine &gt; 0 || _map1MonsterMan1.getPlugDied()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_map1MonsterMan1.setPlugDied(_map1MonsterMan1.getPlugDied()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 || _map1MonsterMan1.getPlugDied()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_map1MonsterMan1.setDeadRightCurrentFrame(1);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_map1MonsterMan1.setDeadLefttCurrentFrame(1);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_monsterBeClear 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_map1MonsterMan1.setHP(_map1MonsterMan1.getHP()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if(_map1MonsterMan2.getHP() == 0 &amp;&amp; (_diedShine &gt; 0 || _map1MonsterMan2.getPlugDied()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_map1MonsterMan2.setPlugDied(_map1MonsterMan2.getPlugDied()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 || _map1MonsterMan2.getPlugDied()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_map1MonsterMan2.setDeadRightCurrentFrame(1);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_map1MonsterMan2.setDeadLefttCurrentFrame(1);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_monsterBeClear 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_map1MonsterMan2.setHP(_map1MonsterMan2.getHP()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if(_map2Monster1.getHP() == 0 &amp;&amp; (_diedShine &gt; 0 || _map2Monster1.getPlugDied()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_map2Monster1.setPlugDied(_map2Monster1.getPlugDied()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 || _map2Monster1.getPlugDied()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_map2Monster1.setDeadRightCurrentFrame(1);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_map2Monster1.setDeadLefttCurrentFrame(1);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_monsterBeClear 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_map2Monster1.setHP(_map2Monster1.getHP()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if(_map2Monster2.getHP() == 0 &amp;&amp; (_diedShine &gt; 0 || _map2Monster2.getPlugDied()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_diedShine--;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_map2Monster2.setPlugDied(_map2Monster2.getPlugDied()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if(_diedShine == 0 || _map2Monster2.getPlugDied()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_map2Monster2.setDeadRightCurrentFrame(1);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_map2Monster2.setDeadLefttCurrentFrame(1);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_monsterBeClear 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_map2Monster2.setHP(_map2Monster2.getHP()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王關死亡動畫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if(_king.getHP()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_kingDiedShine = 54;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_king.setHP(_king.getHP()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_king.moveDeadLeft();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_kingDiedShine--;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if(_kingDiedShine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_king.setDeadLefttCurrentFrame(1);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_king.setDeadRightCurrentFrame(1);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掉落物品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dropItemDetected(_map1MonsterMan1);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dropItemDetected(_map1MonsterMan2);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dropItemDetected(_map2Monster1);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dropItemDetected(_map2Monster2);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if(_dropBlood.getOnShow()){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DetectGetDrop(_dropBlood);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if(_dropKunai.getOnShow()){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DetectGetDrop(_dropKunai);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if(_dropShockWave.getOnShow()){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DetectGetDrop(_dropShockWave);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if(_dropBlood.getPickupTime()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_dropBlood.setPickupTime(_dropBlood.getPickupTime()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_dropBlood.setXY(_roleX + 30,_roleY - 30);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if(_dropKunai.getPickupTime()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_dropKunai.setPickupTime(_dropKunai.getPickupTime()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_dropKunai.setXY(_roleX + 40,_roleY - 10);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if(_dropShockWave.getPickupTime()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_dropShockWave.setPickupTime(_dropShockWave.getPickupTime()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_dropShockWave.setXY(_roleX + 40,_roleY - 60);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if(_monsterBeClear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showGO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以下為過關地圖捲動部分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if(_roleX &gt; nextMapGo.getX() &amp;&amp; _mapNumber &lt; 4 &amp;&amp; showGO == 0){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當角色碰觸到進關箭頭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_backNumber = 30;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地圖往後捲動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30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if(_backNumber &gt; 0){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過關觸碰到箭頭時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_backnumber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會設為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30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_background.setLocation(_bx -= 15,_by);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每次往後捲動單位為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15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role.setXY(_roleX -= 15,_roleY);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補給品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_dropBlood.setXY(_dropBlood.getX() - 15 ,_dropBlood.getY());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_dropKunai.setXY(_dropKunai.getX() - 15 ,_dropKunai.getY());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_dropShockWave.setXY(_dropShockWave.getX() - 15 ,_dropShockWave.getY());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_map1Trashcan.setLocation(_map1Trashcan.getX() - 15 , 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_map1Telephone.setLocation(_map1Telephone.getX() - 15 , 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_map1TrafficCon.setLocation(_map1TrafficCon.getX() - 15 , 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_map2StreeLight.setLocation(_map2StreeLight.getX() - 15 , 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_map2RecycleBin.setLocation(_map2RecycleBin.getX() - 15 ,_map2RecycleBin.getY());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_map2Car.setLocation(_map2Car.getX() - 15 , 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_map2MonsterWoman1X -= 15;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_map2MonsterWoman2X -= 15;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第三張地圖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_broke.setLocation(_broke.getX() - 15,_broke.getY());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_kingX -= 15;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_backNumber--;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只做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30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次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reset++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進王關動畫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if(_mapNumber == 2 &amp;&amp; _kingTime == -1 &amp;&amp; _backNumber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_music.stop();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_kingBGM.resume();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_kingTime = 50;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if(_kingTime &gt; 10){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_kingTime-- 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warning.move();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_kingY += 6;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if(_kingTime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if(_kingTime % 2 ==1){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_background.setLocation(_bx-=5,_by);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_background.setLocation(_bx+=5,_by);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_kingTime--;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_kingShow =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if(reset == 30){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</w:t>
            </w:r>
            <w:r w:rsidR="009A5E57"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_monsterBeClear = 2;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showGO = 1;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reset = 0;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_mapNumber++;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過了幾關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if(_attackTime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_attackLeftThing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_attackRightThing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nextMapGo.move();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_scores.setValue(_king.getX());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外掛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if(_grabDown &amp;&amp; _grabAttack &amp;&amp; _grabSmite){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if(_mapNumber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if(_map1MonsterMan1.getHP()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_map1MonsterMan1.setPlugDied(20);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_map1MonsterMan1.setHP(0);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if(_map1MonsterMan2.getHP()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_map1MonsterMan2.setPlugDied(20);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_map1MonsterMan2.setHP(0);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if(_mapNumber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if(_map2Monster1.getHP()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_map2Monster1.setPlugDied(20);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_map2Monster1.setHP(0);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if(_map2Monster2.getHP()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_map2Monster2.setPlugDied(20);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_map2Monster2.setHP(0);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if(_mapNumber == 2 &amp;&amp; _kingShow){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if(_king.getHP()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_king.setHP(0);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按下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restart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鍵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if(_grabRestart){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init();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show()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_background.show();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王關顯示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if(_remoteAttackRight){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_bulletRight.show();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_bulletLeft.show();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_king.getY() &amp;&amp; _broke.getY() &gt;= _king.getY() &amp;&amp; _kingShow &amp;&amp; _mapNumber == 2 &amp;&amp; _king.getHP() &gt; 0 &amp;&amp; !_king.getBeAttacked()){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if(_king.getDir() == 1 &amp;&amp; _remoteAttackRight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1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_remoteAttackLeft 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0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_king.getY() &amp;&amp; _broke.getY() &gt;= _king.getY() &amp;&amp; _kingShow &amp;&amp; _mapNumber==2 &amp;&amp; _king.getHP() &gt; 0 &amp;&amp; _king.getBeAttacked()){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_broke.getY() &amp;&amp; _kingTime &lt; 10 &amp;&amp; _kingTime != -1){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_broke.show();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_king.getY() &amp;&amp; _broke.getY() &lt; _king.getY() &amp;&amp; _kingShow &amp;&amp; _mapNumber==2 &amp;&amp; _king.getHP() &gt; 0 &amp;&amp; !_king.getBeAttacked()){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_remoteAttackRight 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1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_remoteAttackLeft 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0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_king.getY() &amp;&amp; _broke.getY() &lt; _king.getY() &amp;&amp; _kingShow &amp;&amp; _mapNumber==2 &amp;&amp; _king.getHP() &gt; 0 &amp;&amp; _king.getBeAttacked())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 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if(_map1Telephone.getHp() &gt; 0) {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電話亭血量大於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_map1Telephone.show();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if(_map2StreeLight.getHp() &gt; 0)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路燈血量大於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_map2StreeLight.show();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if(_map2RecycleBin.getHp()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_map2RecycleBin.show();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怪獸與障礙物前後的顯示判定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_map1TrafficCon.getY() &amp;&amp; _map1MonsterMan1Y &gt;= _map1TrafficCon.getY() &amp;&amp; _map1MonsterMan2Y &gt;=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_map1MonsterMan2Y &amp;&amp; _map1MonsterMan1Y &gt;= _map1MonsterMan2Y &amp;&amp; _map1MonsterMan2.getHP() &gt; 0 &amp;&amp; _mapNumber == 0 &amp;&amp; !_map1MonsterMan2.getBeAttacked())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 _map1MonsterMan2.getDir() == 0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_map1MonsterMan2Y &amp;&amp; _map1MonsterMan1Y &gt;= _map1MonsterMan2Y &amp;&amp; _map1MonsterMan2.getHP() &gt; 0 &amp;&amp; _mapNumber == 0 &amp;&amp; _map1MonsterMan2.getBeAttacked()){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_map1TrafficCon.getY() &amp;&amp; _map1MonsterMan1Y &gt;= _map1TrafficCon.getY() &amp;&amp; _map1MonsterMan2Y &lt;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_map1MonsterMan1Y &amp;&amp; _map1MonsterMan1.getHP() &gt; 0 &amp;&amp; _mapNumber == 0 &amp;&amp; !_map1MonsterMan1.getBeAttacked()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1 &amp;&amp; _map1MonsterMan1.getAttackTime()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0 &amp;&amp; _map1MonsterMan1.getAttackTime()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else if(_roleY &gt;= _map1MonsterMan1Y &amp;&amp; _map1MonsterMan1.getHP() &gt; 0 &amp;&amp; _mapNumber == 0 &amp;&amp; _map1MonsterMan1.getBeAttacked()){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_map1TrafficCon.getY() &amp;&amp; _map1MonsterMan1Y &lt; _map1TrafficCon.getY() &amp;&amp; _map1MonsterMan2Y &gt;=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_map1MonsterMan2Y &amp;&amp; _map1MonsterMan1Y &lt; _map1MonsterMan2Y  &amp;&amp; _map1MonsterMan2.getHP() &gt; 0 &amp;&amp; _mapNumber == 0 &amp;&amp; !_map1MonsterMan2.getBeAttacked())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0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_map1MonsterMan2Y &amp;&amp; _map1MonsterMan1Y &lt; _map1MonsterMan2Y  &amp;&amp; _map1MonsterMan2.getHP() &gt; 0 &amp;&amp; _mapNumber == 0 &amp;&amp; 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怪獸之間與角色前後顯示判定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_map2MonsterWoman2Y &amp;&amp; _map2MonsterWoman1Y &gt;= _map2MonsterWoman2Y &amp;&amp; _map2Monster2.getHP() &gt; 0 &amp;&amp; _mapNumber == 1 &amp;&amp; !_map2Monster2.getBeAttacked())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else if(_roleY &gt;= _map2MonsterWoman2Y &amp;&amp; _map2MonsterWoman1Y &gt;= _map2MonsterWoman2Y &amp;&amp; _map2Monster2.getHP() &gt; 0 &amp;&amp; _mapNumber == 1 &amp;&amp; _map2Monster2.getBeAttacked()){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_map2MonsterWoman1Y &amp;&amp; _map2Monster1.getHP() &gt; 0 &amp;&amp; _mapNumber == 1 &amp;&amp; !_map2Monster1.getBeAttacked())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1 &amp;&amp; _map2Monster1.getAttackTime()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_map2Monster1.getAttackTime()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0 &amp;&amp; _map2Monster1.getAttackTime()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_map2Monster1.getAttackTime()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_map2MonsterWoman1Y &amp;&amp; _map2Monster1.getHP() &gt; 0 &amp;&amp; _mapNumber == 1 &amp;&amp; _map2Monster1.getBeAttacked()){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_map2MonsterWoman2Y &amp;&amp; _map2MonsterWoman1Y &lt; _map2MonsterWoman2Y &amp;&amp; _map2Monster2.getHP() &gt; 0 &amp;&amp; _mapNumber == 1 &amp;&amp; !_map2Monster2.getBeAttacked())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&gt;= _map2MonsterWoman2Y &amp;&amp; _map2MonsterWoman1Y &lt; _map2MonsterWoman2Y &amp;&amp; _map2Monster2.getHP() &gt; 0 &amp;&amp; _mapNumber == 1 &amp;&amp; _map2Monster2.getBeAttacked()){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&gt;= _map1TrafficCon.getY() &amp;&amp; _map1MonsterMan1Y &lt; _map1TrafficCon.getY() &amp;&amp; _map1MonsterMan2Y &lt;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角色各式動作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1 &amp;&amp; !_slideR &amp;&amp; _attackTime == 0 &amp;&amp; _simteTime == 0 &amp;&amp; !role.getBeAttacked() &amp;&amp; role.getHp() &gt; 0)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方向為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是向右時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才顯示向右動畫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if(_direction == 1 &amp;&amp; role.getBeAttacked() &amp;&amp; 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0 &amp;&amp; !_slideL &amp;&amp; _attackTime == 0 &amp;&amp; _simteTime == 0 &amp;&amp; !role.getBeAttacked() &amp;&amp; role.getHp() &gt; 0)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方向為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是向左時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才顯示向左動畫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if(_direction == 0 &amp;&amp; role.getBeAttacked() &amp;&amp; 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if(roleDead &gt; 0 &amp;&amp; _direction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if(roleDead &gt; 0 &amp;&amp; _direction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role.setXY(_roleX,_roleY);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1 &amp;&amp; _attackTime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0 &amp;&amp; _attackTime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丟苦無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的動作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&amp;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苦無的顯示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1 &amp;&amp; _simteTime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role.showSmiteRight();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1 &amp;&amp; _kunaiFlyTime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_kunaiRight.show();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1 &amp;&amp; _shockWaveTime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_shockWaveRight.show();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0 &amp;&amp; _shockWaveTime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_shockWaveLeft.show();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0 &amp;&amp; _simteTime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role.showSmiteLeft();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if(_direction == 0 &amp;&amp; _kunaiFlyTime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_kunaiLeft.show();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if(_slideR)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向右滑行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role.showSlideRight();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if(_slideL) {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向左滑行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role.showSlideLeft();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一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怪獸與障礙物前後顯示判定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if(_roleY &lt; _map1TrafficCon.getY() &amp;&amp; _map1MonsterMan1Y &gt;= _map1TrafficCon.getY() &amp;&amp; _map1MonsterMan2Y &gt;=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_map1MonsterMan2Y &amp;&amp; _map1MonsterMan1Y &gt;= _map1MonsterMan2Y  &amp;&amp; _map1MonsterMan2.getHP() &gt; 0 &amp;&amp; _mapNumber == 0 &amp;&amp; !_map1MonsterMan2.getBeAttacked())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 _map1MonsterMan2.getDir() == 0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_map1MonsterMan2Y &amp;&amp; _map1MonsterMan1Y &gt;= _map1MonsterMan2Y  &amp;&amp; _map1MonsterMan2.getHP() &gt; 0 &amp;&amp; _mapNumber == 0 &amp;&amp; 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_map1TrafficCon.getY() &amp;&amp; _map1MonsterMan1Y &gt;= _map1TrafficCon.getY() &amp;&amp; _map1MonsterMan2Y &lt;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_map1MonsterMan1Y  &amp;&amp; _map1MonsterMan1.getHP() &gt; 0 &amp;&amp; _mapNumber == 0 &amp;&amp; !_map1MonsterMan1.getBeAttacked()){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1 &amp;&amp; _map1MonsterMan1.getAttackTime()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0 &amp;&amp; _map1MonsterMan1.getAttackTime()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_map1MonsterMan1.getAttackTime()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_map1MonsterMan1Y  &amp;&amp; _map1MonsterMan1.getHP() &gt; 0 &amp;&amp; _mapNumber == 0 &amp;&amp; _map1MonsterMan1.getBeAttacked()){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_map1TrafficCon.getY() &amp;&amp; _map1MonsterMan1Y &lt; _map1TrafficCon.getY() &amp;&amp; _map1MonsterMan2Y &gt;=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_map1MonsterMan2Y &amp;&amp; _map1MonsterMan1Y &lt; _map1MonsterMan2Y  &amp;&amp; _map1MonsterMan2.getHP() &gt; 0 &amp;&amp; _mapNumber == 0 &amp;&amp; !_map1MonsterMan2.getBeAttacked())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 _map1MonsterMan2.getDir() == 0 &amp;&amp; _map1MonsterMan2.getAttackTime()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_map1MonsterMan2.getAttackTime()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_map1MonsterMan2Y &amp;&amp; _map1MonsterMan1Y &lt; _map1MonsterMan2Y  &amp;&amp; _map1MonsterMan2.getHP() &gt; 0 &amp;&amp; _mapNumber == 0 &amp;&amp; _map1MonsterMan2.getBeAttacked())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(_map1MonsterMan2.getDir()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_map1MonsterMan2.setBeAttacked(false);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_map1TrafficCon.getY() &amp;&amp; _map1MonsterMan1Y &lt; _map1TrafficCon.getY() &amp;&amp; _map1MonsterMan2Y &lt; _map1TrafficCon.getY() &amp;&amp; _map1TrafficCon.getHp() &gt; 0){  //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三角錐血量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_map1TrafficCon.show();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地圖二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怪獸之間與角色前後顯示判定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_map2MonsterWoman2Y &amp;&amp; _map2MonsterWoman1Y &gt;= _map2MonsterWoman2Y &amp;&amp; _map2Monster2.getHP() &gt; 0 &amp;&amp; _mapNumber == 1 &amp;&amp; !_map2Monster2.getBeAttacked())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_map2MonsterWoman2Y &amp;&amp; _map2MonsterWoman1Y &gt;= _map2MonsterWoman2Y &amp;&amp; _map2Monster2.getHP() &gt; 0 &amp;&amp; _mapNumber == 1 &amp;&amp; _map2Monster2.getBeAttacked()){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_map2MonsterWoman1Y &amp;&amp; _map2Monster1.getHP() &gt; 0 &amp;&amp; _mapNumber == 1 &amp;&amp; !_map2Monster1.getBeAttacked())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1 &amp;&amp; _map2Monster1.getAttackTime()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_map2Monster1.getAttackTime()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0 &amp;&amp; _map2Monster1.getAttackTime()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_map2Monster1.getAttackTime()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_map2MonsterWoman1Y &amp;&amp; _map2Monster1.getHP() &gt; 0 &amp;&amp; _mapNumber == 1 &amp;&amp; _map2Monster1.getBeAttacked()){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(_map2Monster1.getDir()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_map2Monster1.setBeAttacked(false);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_map2MonsterWoman2Y &amp;&amp; _map2MonsterWoman1Y &lt; _map2MonsterWoman2Y &amp;&amp; _map2Monster2.getHP() &gt; 0 &amp;&amp; _mapNumber == 1 &amp;&amp; !_map2Monster2.getBeAttacked())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1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 &amp;&amp; _map2Monster2.getAttackTime()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if(_monsterAttackRole == 0 &amp;&amp; _map2Monster2.getAttackTime() &gt; 0 ){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_map2MonsterWoman2Y &amp;&amp; _map2MonsterWoman1Y &lt; _map2MonsterWoman2Y &amp;&amp; _map2Monster2.getHP() &gt; 0 &amp;&amp; _mapNumber == 1 &amp;&amp; _map2Monster2.getBeAttacked()){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(_map2Monster2.getDir()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if(_monsterBeAttacked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_map2Monster2.setBeAttacked(false);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王關顯示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_king.getY() &amp;&amp; _broke.getY() &gt;= _king.getY() &amp;&amp; _kingShow &amp;&amp; _mapNumber==2 &amp;&amp; _king.getHP() &gt; 0 &amp;&amp; !_king.getBeAttacked()){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if(_king.getDir() == 1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_remoteAttackRight 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1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_remoteAttackLeft 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0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_king.getY() &amp;&amp; _broke.getY() &gt;= _king.getY() &amp;&amp; _kingShow &amp;&amp; _mapNumber==2 &amp;&amp; _king.getHP() &gt; 0 &amp;&amp; _king.getBeAttacked())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 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_broke.getY() &amp;&amp; _kingTime &lt; 10 &amp;&amp; _kingTime != -1){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_broke.show();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if(_roleY &lt; _king.getY() &amp;&amp; _broke.getY() &lt; _king.getY() &amp;&amp; _kingShow &amp;&amp; _mapNumber==2 &amp;&amp; _king.getHP() &gt; 0 &amp;&amp; !_king.getBeAttacked()){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 &amp;&amp; _remoteAttackRight){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1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_king.getAttackTime()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 &amp;&amp; _remoteAttackLeft){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_king.showRemoteAttackLeft();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else if(_king.getDir() == 0 &amp;&amp; _king.getAttackTime()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_king.showAttackLeft();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if(_roleY &lt; _king.getY() &amp;&amp; _broke.getY() &lt; _king.getY() &amp;&amp; _kingShow &amp;&amp; _mapNumber==2 &amp;&amp; _king.getHP() &gt; 0 &amp;&amp; _king.getBeAttacked())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 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1)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_king.showBeAttackedRight();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(_king.getDir()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    _king.showBeAttackedLeft();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if (_monsterBeAttacked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    _king.setBeAttacked(false);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王關動畫區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if(_kingTime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 (_kingTime &gt; 20)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warning.show();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if(_kingTime &lt; 11){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_kingHp[_kingHpShow].show();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_kingHpShow++;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_king.showLeft();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垃圾桶血量大於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0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if(_map1Trashcan.getHp()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_map1Trashcan.show();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if(_map2Car.getHp()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_map2Car.show();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障礙物血量等於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以及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消失閃爍的時間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&gt; 0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才會顯示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障礙物消失的動畫，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閃完後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障礙物就消失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if(_map1TrafficCon.getHp()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_map1TrafficConAttacked.setLocation(_map1TrafficCon.getX(),_map1TrafficCon.getY());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_map1TrafficConAttacked.show();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if(_map1Trashcan.getHp()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_map1TrashCanAttacked.setLocation(_map1Trashcan.getX(),_map1Trashcan.getY());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_map1TrashCanAttacked.show();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if(_map1Telephone.getHp()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_map1TelephoneAttacked.setLocation(_map1Telephone.getX(),_map1Telephone.getY());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_map1TelephoneAttacked.show();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if(_map2StreeLight.getHp()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_map2StreeLightAttacked.setLocation(_map2StreeLight.getX(),_map2StreeLight.getY());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_map2StreeLightAttacked.show();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if(_map2RecycleBin.getHp()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_map2RecycleBinAttacked.setLocation(_map2RecycleBin.getX(),_map2RecycleBin.getY());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_map2RecycleBinAttacked.show();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if(_map2Car.getHp() == 0 &amp;&amp; _diedShine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_map2CarAttacked.setLocation(_map2Car.getX(),_map2Car.getY());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_map2CarAttacked.show();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怪物死亡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if(_map1MonsterMan1.getHP() == 0 &amp;&amp; (_diedShine &gt; 0 || _map1MonsterMan1.getPlugDied()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_map1MonsterMan1.setXY(_map1MonsterMan1X,_map1MonsterMan1Y);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if(_map1MonsterMan1.getDir()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_map1MonsterMan1.showDeadLeft();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if(_map1MonsterMan2.getHP() == 0 &amp;&amp; (_diedShine &gt; 0 || _map1MonsterMan2.getPlugDied()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_map1MonsterMan2.setXY(_map1MonsterMan2X,_map1MonsterMan2Y);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if(_map1MonsterMan2.getDir()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if(_map1MonsterMan2.getDir()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_map1MonsterMan2.showDeadLeft();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if(_map2Monster1.getHP() == 0 &amp;&amp; (_diedShine &gt; 0 || _map2Monster1.getPlugDied()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_map2Monster1.setXY(_map2MonsterWoman1X,_map2MonsterWoman1Y);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if(_map2Monster1.getDir()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if(_map2Monster1.getDir()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_map2Monster1.showDeadLeft();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if(_map2Monster2.getHP() == 0 &amp;&amp; (_diedShine &gt; 0 || _map2Monster2.getPlugDied() &gt; 0)){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_map2Monster2.setXY(_map2MonsterWoman2X,_map2MonsterWoman2Y);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if(_map2Monster2.getDir()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if(_map2Monster2.getDir()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_map2Monster2.showDeadLeft();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if(_kingDiedShine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_king.setXY(_kingX,_kingY);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1){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_king.showDeadRight();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if(_king.getDir()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    _king.showDeadLeft();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怪物死亡掉落物品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if(_dropBlood.getOnShow() || _dropBlood.getPickupTime()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_dropBlood.show();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if(_dropKunai.getOnShow() || _dropKunai.getPickupTime()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_dropKunai.show();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if(_dropShockWave.getOnShow() || _dropShockWave.getPickupTime()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_dropShockWave.show();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if(_kunaiText.getText()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_kunaiText.show();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_kunaiText.setTextTime(_kunaiText.getText()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if(_shockWaveText.getText()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_shockWaveText.show();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_shockWaveText.setTextTime(_shockWaveText.getText() - 1);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前方有障礙物被打到時，顯示東西被打到的動畫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小於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7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跟大於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3 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是用來持續顯示的時間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if(_attackRightThing &amp;&amp; _attackTime &lt; 7 &amp;&amp; _attackTime &gt; 3){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_explosionRight.show();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if(_attackLeftThing &amp;&amp; _attackTime &lt; 7 &amp;&amp; _attackTime &gt; 3){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_explosionLeft.show();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按鍵區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upButton.show();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downButton.show();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smiteButton.show();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if(showGO ==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nextMapGo.show();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if(_map1MonsterMan1.getBeAttacked() &amp;&amp; _map1MonsterMan1.getHP()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_mhp[_map1MonsterMan1.getHP()].show();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_mhp[_map1MonsterMan1.getHP()].show();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if(_map1MonsterMan2.getBeAttacked() &amp;&amp; _map1MonsterMan2.getHP()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_mhp[_map1MonsterMan2.getHP()].show();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_mhp[_map1MonsterMan2.getHP()].show();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if(_map2Monster1.getBeAttacked() &amp;&amp; _map2Monster1.getHP()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_fmhp[_map2Monster1.getHP()].show();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_fmhp[_map2Monster1.getHP()].show();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if(_map2Monster2.getBeAttacked() &amp;&amp; _map2Monster2.getHP()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_fmhp[_map2Monster2.getHP()].show();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_fmhp[_map2Monster2.getHP()].show();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if(_king.getHP() &gt; 0 &amp;&amp; _kingShow)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_kingHp[_king.getHP()].show();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_kingHp[_king.getHP()].show();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if(role.getHp() &gt; 0)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_hp[role.getHp()].show();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輸了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if(role.getHp() == -1 &amp;&amp; roleDead ==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_losePhoto.show();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restartButton.show();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exitButton.show();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贏了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if(_king.getHP() == -1 &amp;&amp; _kingDiedShine == 0 &amp;&amp; role.getHp() &gt; 0){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_winPhoto.show();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restartButton.show();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exitButton.show();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_music.stop();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_kingBGM.stop();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_winMedio.resume();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release()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_scores.release();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_background.release();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upButton.release();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downButton.release();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smiteButton.release();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nextMapGo.release();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_test.release();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_explosionRight.release();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_kunaiLeft.release();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_kunaiRight.release();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第一張地圖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//_map1MonsterManDeadRight.release();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//_map1MonsterManDeadLeft.release();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第二張地圖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_map2CarAttacked.release();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_scores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_background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//----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按鈕區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----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upButton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downButton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smiteButton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ab/>
              <w:t xml:space="preserve">      nextMapGo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_explosionRight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_kunaiRight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_kunaiLeft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_map1TrashCanAttacked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_map1TrafficConAttacked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_map1TelephoneAttacked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_map2StreeLightAttacked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_map2RecycleBinAttacked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_map2CarAttacked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_map2Car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null;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keyPressed(int keyCode)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TODO Auto-generated method stub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keyReleased(int keyCode)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TODO Auto-generated method stub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orientationChanged(float pitch, float azimuth, float roll) {}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accelerationChanged(float dX, float dY, float dZ)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// TODO Auto-generated method stub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pointerPressed(Pointer actionPointer, List&lt;Pointer&gt; pointers)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_grabRight = rightButton.pointerPressed(actionPointer,pointers);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判斷是否按到右鍵，是的話回傳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true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_grabLeft = leftButton.pointerPressed(actionPointer,pointers);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同上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左鍵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*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_grabUp = upButton.pointerPressed(actionPointer,pointers);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_grabDown = downButton.pointerPressed(actionPointer,pointers);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_grabAttack = attackButton.pointerPressed(actionPointer,pointers);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_grabSmite = smiteButton.pointerPressed(actionPointer,pointers);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if((role.getHp() == -1 &amp;&amp; roleDead == 0) || (_king.getHP() == -1 &amp;&amp; _kingDiedShine == 0 &amp;&amp; role.getHp() &gt; 0))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_grabRestart = restartButton.pointerPressed(actionPointer, 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_grabExit = exitButton.pointerPressed(actionPointer, 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true;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pointerMoved(Pointer actionPointer, List&lt;Pointer&gt; pointers)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_grabRight = rightButton.pointerPressed(actionPointer,pointers);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判斷是否按到右鍵，是的話回傳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true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_grabLeft = leftButton.pointerPressed(actionPointer,pointers); 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同上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左鍵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*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_grabUp = upButton.pointerPressed(actionPointer,pointers);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_grabDown = downButton.pointerPressed(actionPointer,pointers);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_grabAttack = attackButton.pointerPressed(actionPointer,pointers);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_grabSmite = smiteButton.pointerPressed(actionPointer,pointers);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if(role.getHp() == -1 &amp;&amp; roleDead == 0 || (_king.getHP() == -1 &amp;&amp; _kingDiedShine == 0 &amp;&amp; role.getHp() &gt; 0))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_grabRestart = restartButton.pointerPressed(actionPointer, 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_grabExit = exitButton.pointerPressed(actionPointer, 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resizeAndroidIcon() {}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pointerReleased(Pointer actionPointer, List&lt;Pointer&gt; pointers)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if(_grabRight)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lastClickRightTime = System.currentTimeMillis();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取得向右鍵放開時間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if(_grabLeft)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lastClickLeftTime = System.currentTimeMillis(); 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取得向左鍵放開時間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_detectDoubleGrabAttack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_grabRight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_grabLeft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_grabUp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_grabDown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_grabAttack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_grabSmite =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upButton.pointerReleased(actionPointer,pointers);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downButton.pointerReleased(actionPointer,pointers);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smiteButton.pointerReleased(actionPointer,pointers);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restartButton.pointerReleased(actionPointer,pointers);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exitButton.pointerReleased(actionPointer,pointers);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false;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pause()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_music.pause();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@Override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resume() {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_music.resume();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AA0929" w:rsidRPr="00091B06" w:rsidRDefault="00AA0929" w:rsidP="00AA0929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}</w:t>
            </w:r>
          </w:p>
        </w:tc>
      </w:tr>
    </w:tbl>
    <w:p w:rsidR="004120B2" w:rsidRPr="00EC6AFD" w:rsidRDefault="004120B2" w:rsidP="00EC6AFD">
      <w:pPr>
        <w:spacing w:after="100" w:afterAutospacing="1" w:line="0" w:lineRule="atLeast"/>
        <w:jc w:val="center"/>
        <w:rPr>
          <w:rFonts w:ascii="Times New Roman" w:hAnsi="Times New Roman"/>
          <w:b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797"/>
      </w:tblGrid>
      <w:tr w:rsidR="00091B06" w:rsidRPr="00EC6AFD" w:rsidTr="00091B06">
        <w:tc>
          <w:tcPr>
            <w:tcW w:w="9797" w:type="dxa"/>
          </w:tcPr>
          <w:p w:rsidR="00091B06" w:rsidRPr="00EC6AFD" w:rsidRDefault="00EC6AFD" w:rsidP="00EC6AFD">
            <w:pPr>
              <w:spacing w:after="100" w:afterAutospacing="1" w:line="0" w:lineRule="atLeast"/>
              <w:jc w:val="center"/>
              <w:rPr>
                <w:rFonts w:ascii="Times New Roman" w:hAnsi="Times New Roman" w:cs="Times New Roman"/>
                <w:b/>
              </w:rPr>
            </w:pPr>
            <w:r w:rsidRPr="00EC6AFD">
              <w:rPr>
                <w:rFonts w:ascii="Times New Roman" w:hAnsi="Times New Roman" w:cs="Times New Roman"/>
                <w:b/>
              </w:rPr>
              <w:t>Monster.java</w:t>
            </w:r>
          </w:p>
        </w:tc>
      </w:tr>
      <w:tr w:rsidR="00091B06" w:rsidRPr="00091B06" w:rsidTr="00091B06">
        <w:tc>
          <w:tcPr>
            <w:tcW w:w="9797" w:type="dxa"/>
          </w:tcPr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package tw.edu.ntut.csie.game.state;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tw.edu.ntut.csie.game.R;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tw.edu.ntut.csie.game.core.MovingBitmap;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tw.edu.ntut.csie.game.extend.Animation;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/**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 Created by User on 2018/6/7.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*/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public class Monster{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right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left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attackRight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attackLeft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remoteAttackRight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remoteAttackLeft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beAttackedRight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beAttackedLeft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deadRight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deadLeft = new Animation();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_x,_y,_hp = 0,_randMove = 0,_randMoveTime = 0,_mapNumber = 0,_dir = 1,_attackTime = 0,_dropSkill,_plugDied;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掉落的技能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為血瓶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為苦無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為衝擊波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-1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為已掉落物品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_beAttacked = false;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Monster(int x,int y,int hp,int type){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hp;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_x = x;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_y = y;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if(type == 1) 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right.addFrame(R.drawable.m_run09);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right.addFrame(R.drawable.m_run010);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left.addFrame(R.drawable.m_runl010);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attackRight.addFrame(R.drawable.m_attack002);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attackRight.addFrame(R.drawable.m_attack003);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attackRight.addFrame(R.drawable.m_attack004);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attackRight.addFrame(R.drawable.m_attack005);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attackRight.addFrame(R.drawable.m_attack008);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attackLeft.addFrame(R.drawable.m_attackl002);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attackLeft.addFrame(R.drawable.m_attackl003);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attackLeft.addFrame(R.drawable.m_attackl004);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attackLeft.addFrame(R.drawable.m_attackl005);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attackLeft.addFrame(R.drawable.m_attackl008);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beAttackedRight.addFrame(R.drawable.hurt);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beAttackedLeft.addFrame(R.drawable.hurt_l);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else if(type == 2){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right.addFrame(R.drawable.femalewalk_005);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right.addFrame(R.drawable.femalewalk_010);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left.addFrame(R.drawable.femalewalk_l_010);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attackRight.addFrame(R.drawable.femaleattack_002);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attackRight.addFrame(R.drawable.femaleattack_003);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attackRight.addFrame(R.drawable.femaleattack_004);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attackRight.addFrame(R.drawable.femaleattack_005);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attackRight.addFrame(R.drawable.femaleattack_008);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attackLeft.addFrame(R.drawable.femaleattack_l_002);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attackLeft.addFrame(R.drawable.femaleattack_l_003);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attackLeft.addFrame(R.drawable.femaleattack_l_004);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attackLeft.addFrame(R.drawable.femaleattack_l_005);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attackLeft.addFrame(R.drawable.femaleattack_l_008);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beAttackedRight.addFrame(R.drawable.femalehurt);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beAttackedLeft.addFrame(R.drawable.femalehurt_l);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deadRight.addFrame(R.drawable.femaledead_012);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deadLeft.addFrame(R.drawable.femaledead_l_012);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if(type == 3){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right.addFrame(R.drawable.king_run_008);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right.setDelay(1);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left.addFrame(R.drawable.king_lrun_008);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left.setDelay(1);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attackRight.addFrame(R.drawable.melee_002);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attackRight.addFrame(R.drawable.melee_003);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attackRight.addFrame(R.drawable.melee_004);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attackRight.addFrame(R.drawable.melee_005);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attackRight.addFrame(R.drawable.melee_006);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attackRight.setDelay(2);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attackLeft.addFrame(R.drawable.l_melee_002);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attackLeft.addFrame(R.drawable.l_melee_003);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attackLeft.addFrame(R.drawable.l_melee_004);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attackLeft.addFrame(R.drawable.l_melee_005);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attackLeft.addFrame(R.drawable.l_melee_006);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attackLeft.setDelay(2);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remoteAttackRight.addFrame(R.drawable.shoot_001);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remoteAttackRight.addFrame(R.drawable.shoot_002);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remoteAttackRight.addFrame(R.drawable.shoot_003);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remoteAttackRight.addFrame(R.drawable.shoot_004);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remoteAttackRight.setDelay(3);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remoteAttackLeft.addFrame(R.drawable.lshoot_001);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remoteAttackLeft.addFrame(R.drawable.lshoot_002);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remoteAttackLeft.addFrame(R.drawable.lshoot_003);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remoteAttackLeft.addFrame(R.drawable.lshoot_004);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remoteAttackLeft.setDelay(3);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beAttackedRight.addFrame(R.drawable.hurt_king);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beAttackedRight.setDelay(6);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beAttackedLeft.addFrame(R.drawable.lhurt_king);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beAttackedLeft.setDelay(6);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deadRight.setDelay(3);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deadLeft.addFrame(R.drawable.lking_dead000);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deadLeft.addFrame(R.drawable.lking_dead002);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    deadLeft.addFrame(R.drawable.lking_dead003);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deadLeft.addFrame(R.drawable.lking_dead004);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deadLeft.addFrame(R.drawable.lking_dead005);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deadLeft.addFrame(R.drawable.lking_dead006);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deadLeft.addFrame(R.drawable.lking_dead007);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deadLeft.addFrame(R.drawable.lking_dead008);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deadLeft.addFrame(R.drawable.lking_dead009);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deadLeft.addFrame(R.drawable.transparent);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    deadLeft.setDelay(3);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restart(int x,int y,int hp,int dir,int randMove,int randMoveTime,int mapNumber,int dropSkill){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_x = x;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_y = y;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hp;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_dir = dir;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_randMove = randMove;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_randMoveTime = randMoveTime;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_mapNumber = mapNumber;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_dropSkill  = dropSkill;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setXY(_x,_y);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setAttackRightCurrentFrame(1);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setAttackLefttCurrentFrame(1);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setDeadRightCurrentFrame(1);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setDeadLefttCurrentFrame(1);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_beAttacked = false;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_attackTime = 0;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addRight(int resId) { right.addFrame(resId);}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setRightDelay(int delay) {right.setDelay(delay);}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addLeft(int resId) { left.addFrame(resId);}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setLeftDelay(int delay) {left.setDelay(delay);}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addAttackRight(int resId) {attackRight.addFrame(resId);}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setAttackRightDelay(int delay) { attackRight.addFrame(delay);}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addAttackLeft(int resId) {attackLeft.addFrame(resId);}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setAttackLeftDelayy(int delay) { attackLeft.setDelay(delay);}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addBeAttackRight(int resId) {beAttackedRight.addFrame(resId);}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setBeAttackedRight(int delay) { beAttackedRight.setDelay(delay);}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addBeAttackLeft(int resId) {beAttackedLeft.addFrame(resId);}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setBeAttackedLeft(int delay) {beAttackedLeft.setDelay(delay);}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moveRight() { right.move();}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moveLeft() { left.move();}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moveAttackRight() { attackRight.move();}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moveAttackLeft() { attackLeft.move();}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moveRemoteAttackRight() { remoteAttackRight.move();}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moveRemoteAttackLeft() { remoteAttackLeft.move();}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moveBeAttackedRight() { beAttackedRight.move();}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moveBeAttackedLeft() { beAttackedLeft.move();}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moveDeadRight() {deadRight.move();}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moveDeadLeft() {deadLeft.move();}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showRight() { right.show();}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showLeft() { left.show();}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showAttackRight() { attackRight.show();}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showAttackLeft() { attackLeft.show();}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showRemoteAttackRight() { remoteAttackRight.show();}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showRemoteAttackLeft() { remoteAttackLeft.show();}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showBeAttackedRight() { beAttackedRight.show();}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showBeAttackedLeft() { beAttackedLeft.show();}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showDeadRight() {deadRight.show();}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showDeadLeft() {deadLeft.show();}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setXY(int x,int y){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_x = x;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_y = y;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right.setLocation(_x,_y);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left.setLocation(_x,_y);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attackRight.setLocation(_x,_y);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attackLeft.setLocation(_x,_y);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remoteAttackRight.setLocation(_x,_y);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remoteAttackLeft.setLocation(_x,_y);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beAttackedRight.setLocation(_x,_y);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beAttackedLeft.setLocation(_x,_y);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deadRight.setLocation(_x,_y);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deadLeft.setLocation(_x,_y);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getX(){ return _x;}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getY(){return _y;}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getHeight(){ return right.getHeight();}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getWidth(){ return right.getWidth();}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setHP(int hp){ _hp = hp;}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getHP(){ return _hp;}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setRandMove(int randMove) { _randMove = randMove;}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getRandMove() { return _randMove;}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setRandMoveTime(int randMoveTime) { _randMoveTime = randMoveTime;}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getRandMoveTime() { return _randMoveTime;}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setDir(int dir) { _dir = dir;}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getDir() {return _dir;}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setMapNumber(int mapNumber) { _mapNumber = mapNumber;}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getMapNumber() {return _mapNumber;}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setAttackTime(int attackTime){_attackTime = attackTime;}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getAttackTime(){return _attackTime;}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setBeAttacked(boolean beAttacked){_beAttacked = beAttacked;}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getBeAttacked(){return _beAttacked;}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setAttackRightCurrentFrame(int index) { attackRight.setCurrentFrameIndex(index);}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setAttackLefttCurrentFrame(int index) { attackLeft.setCurrentFrameIndex(index);}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setDeadRightCurrentFrame(int index) { deadRight.setCurrentFrameIndex(index);}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setDeadLefttCurrentFrame(int index) { deadLeft.setCurrentFrameIndex(index);}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setDropSkill(int skill) { _dropSkill = skill;}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getDropSkill() { return _dropSkill;}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setPlugDied(int died) { _plugDied = died;}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getPlugDied() { return _plugDied;}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}</w:t>
            </w:r>
          </w:p>
        </w:tc>
      </w:tr>
    </w:tbl>
    <w:p w:rsidR="004120B2" w:rsidRPr="00EC6AFD" w:rsidRDefault="004120B2" w:rsidP="00EC6AFD">
      <w:pPr>
        <w:spacing w:after="100" w:afterAutospacing="1" w:line="240" w:lineRule="auto"/>
        <w:jc w:val="center"/>
        <w:rPr>
          <w:rFonts w:ascii="Times New Roman" w:hAnsi="Times New Roman"/>
          <w:sz w:val="24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797"/>
      </w:tblGrid>
      <w:tr w:rsidR="00091B06" w:rsidRPr="00EC6AFD" w:rsidTr="00091B06">
        <w:tc>
          <w:tcPr>
            <w:tcW w:w="9797" w:type="dxa"/>
          </w:tcPr>
          <w:p w:rsidR="00091B06" w:rsidRPr="00EC6AFD" w:rsidRDefault="00EC6AFD" w:rsidP="00EC6AFD">
            <w:pPr>
              <w:spacing w:after="100" w:afterAutospacing="1" w:line="0" w:lineRule="atLeast"/>
              <w:jc w:val="center"/>
              <w:rPr>
                <w:rFonts w:ascii="Times New Roman" w:hAnsi="Times New Roman" w:cs="Times New Roman"/>
                <w:b/>
              </w:rPr>
            </w:pPr>
            <w:r w:rsidRPr="00EC6AFD">
              <w:rPr>
                <w:rFonts w:ascii="Times New Roman" w:hAnsi="Times New Roman" w:cs="Times New Roman"/>
                <w:b/>
              </w:rPr>
              <w:t>Role.java</w:t>
            </w:r>
          </w:p>
        </w:tc>
      </w:tr>
      <w:tr w:rsidR="00091B06" w:rsidTr="00091B06">
        <w:tc>
          <w:tcPr>
            <w:tcW w:w="9797" w:type="dxa"/>
          </w:tcPr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package tw.edu.ntut.csie.game.state;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java.util.ArrayList;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tw.edu.ntut.csie.game.R;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tw.edu.ntut.csie.game.core.MovingBitmap;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tw.edu.ntut.csie.game.extend.Animation;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/**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 Created by User on 2018/6/6.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*/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public class Role{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roleAttackRight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roleAttackLeft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roleSmiteRight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roleSmiteLeft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roleSildeRight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roleSlideLeft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roleBeAttackedRight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roleBeAttackedLeft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roleDeadRight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Animation roleDeadLeft = new Animation();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_hp,_x,_y;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_beAttacked = false;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_skillKunai = false;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_skillShockWave = false;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Role(){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roleRight.addFrame(R.drawable.run_000);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roleRight.addFrame(R.drawable.run_009);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roleLeft.addFrame(R.drawable.runleft_009);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roleAttackRight.addFrame(R.drawable.attack__009);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roleAttackLeft.addFrame(R.drawable.attackleft__009);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roleSmiteRight.addFrame(R.drawable.throw__009);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roleSmiteLeft.addFrame(R.drawable.throwleft__009);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    roleSildeRight.addFrame(R.drawable.slide__006);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roleSildeRight.addFrame(R.drawable.slide__009);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roleSlideLeft.addFrame(R.drawable.slideleft__000);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roleSlideLeft.addFrame(R.drawable.slideleft__009);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roleBeAttackedRight.addFrame(R.drawable.rightattacked_001);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roleBeAttackedRight.addFrame(R.drawable.rightattacked_001);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roleBeAttackedRight.setDelay(1);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roleBeAttackedLeft.addFrame(R.drawable.leftattacked_001);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roleBeAttackedLeft.addFrame(R.drawable.leftattacked_001);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roleBeAttackedLeft.setDelay(1);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roleDeadRight.addFrame(R.drawable.died__001);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roleDeadRight.addFrame(R.drawable.died__002);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roleDeadRight.addFrame(R.drawable.died__003);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roleDeadRight.addFrame(R.drawable.died_009);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roleDeadRight.setDelay(2);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roleDeadLeft.addFrame(R.drawable.dead__l003);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roleDeadLeft.addFrame(R.drawable.dead__l004);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roleDeadLeft.addFrame(R.drawable.dead__l005);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roleDeadLeft.addFrame(R.drawable.dead__l006);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roleDeadLeft.addFrame(R.drawable.dead__l007);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roleDeadLeft.addFrame(R.drawable.dead__l008);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roleDeadLeft.addFrame(R.drawable.dead__l009);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roleDeadLeft.setDelay(2);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restart(){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10;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_skillKunai = false;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_skillShockWave = false;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setAttackRightCurrentFrame(1);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setAttackLefttCurrentFrame(1);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setSmiteLefttCurrentFrame(1);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setSmiteRightCurrentFrame(1);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moveRight() {roleRight.move();}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moveLeft() { roleLeft.move();}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moveAttackRight() { roleAttackRight.move();}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moveAttackLeft() { roleAttackLeft.move();}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moveSmiteRight() { roleSmiteRight.move();}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moveSmiteLeft() { roleSmiteLeft.move();}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moveSlideRight() { roleSildeRight.move();}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moveSlideLeft() { roleSlideLeft.move();}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moveBeAttackedRight() { roleBeAttackedRight.move();}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moveBeAttackedLeft() { roleBeAttackedLeft.move();}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moveDeadRight() {roleDeadRight.move();}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moveDeadLeft() {roleDeadLeft.move();}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showRight() { roleRight.show();}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showLeft() { roleLeft.show();}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showAttackRight() { roleAttackRight.show();}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showAttackLeft() { roleAttackLeft.show();}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showSmiteRight() { roleSmiteRight.show();}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showSmiteLeft() { roleSmiteLeft.show();}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public void showSlideRight() { roleSildeRight.show();}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showSlideLeft() { roleSlideLeft.show();}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showBeAttackedRight() { roleBeAttackedRight.show();}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showBeAttackedLeft() { roleBeAttackedLeft.show();}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showDeadRight() {roleDeadRight.show();}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showDeadLeft() {roleDeadLeft.show();}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setXY(int x,int y){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_x = x;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_y = y;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roleAttackLeft.setLocation(_x,_y);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roleSmiteLeft.setLocation(_x,_y);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roleSildeRight.setLocation(_x,_y);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roleSlideLeft.setLocation(_x,_y);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roleBeAttackedLeft.setLocation(_x,_y);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roleDeadRight.setLocation(_x,_y);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roleDeadLeft.setLocation(_x,_y);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getX() { return _x;}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getY() { return  _y;}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getWidth() { return roleRight.getWidth();}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getHeight() { return roleRight.getHeight();}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setAttackRightCurrentFrame(int index) { roleAttackRight.setCurrentFrameIndex(index);}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setAttackLefttCurrentFrame(int index) { roleAttackLeft.setCurrentFrameIndex(index);}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setSmiteRightCurrentFrame(int index) { roleSmiteRight.setCurrentFrameIndex(index);}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setSmiteLefttCurrentFrame(int index) { roleSmiteLeft.setCurrentFrameIndex(index);}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setHP(int hp){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_hp = hp;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getHp(){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return _hp;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setBeAttacked(boolean beAttacked){_beAttacked = beAttacked;}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getBeAttacked(){return _beAttacked;}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setSkillKunai(boolean bol) { _skillKunai = bol;}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getSkillKunai() { return _skillKunai;}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setSkillShockWave(boolean bol) { _skillShockWave = bol;}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boolean getSkillShockWave() { return _skillShockWave;}</w:t>
            </w:r>
          </w:p>
          <w:p w:rsidR="00091B06" w:rsidRPr="00091B06" w:rsidRDefault="00091B06" w:rsidP="00091B06">
            <w:pPr>
              <w:spacing w:after="0" w:line="200" w:lineRule="exac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}</w:t>
            </w:r>
          </w:p>
        </w:tc>
      </w:tr>
    </w:tbl>
    <w:p w:rsidR="004120B2" w:rsidRPr="004120B2" w:rsidRDefault="004120B2" w:rsidP="004120B2"/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797"/>
      </w:tblGrid>
      <w:tr w:rsidR="00091B06" w:rsidTr="00091B06">
        <w:tc>
          <w:tcPr>
            <w:tcW w:w="9797" w:type="dxa"/>
          </w:tcPr>
          <w:p w:rsidR="00091B06" w:rsidRPr="00EC6AFD" w:rsidRDefault="00EC6AFD" w:rsidP="00EC6AFD">
            <w:pPr>
              <w:spacing w:after="100" w:afterAutospacing="1" w:line="0" w:lineRule="atLeast"/>
              <w:jc w:val="center"/>
              <w:rPr>
                <w:rFonts w:ascii="Times New Roman" w:hAnsi="Times New Roman" w:cs="Times New Roman"/>
                <w:b/>
              </w:rPr>
            </w:pPr>
            <w:r w:rsidRPr="00EC6AFD">
              <w:rPr>
                <w:rFonts w:ascii="Times New Roman" w:hAnsi="Times New Roman" w:cs="Times New Roman"/>
                <w:b/>
              </w:rPr>
              <w:t>Dropitem.java</w:t>
            </w:r>
          </w:p>
        </w:tc>
      </w:tr>
      <w:tr w:rsidR="00091B06" w:rsidTr="00091B06">
        <w:tc>
          <w:tcPr>
            <w:tcW w:w="9797" w:type="dxa"/>
          </w:tcPr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package tw.edu.ntut.csie.game.state;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import tw.edu.ntut.csie.game.core.MovingBitmap;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/**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 Created by NTUTCSIE on 2018/6/15.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*/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public class DropItem{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MovingBitmap item;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boolean _onshow = false;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private int _x,_y,_type,_pickupTime;    //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掉落的技能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0</w:t>
            </w:r>
            <w:proofErr w:type="gramStart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為血瓶</w:t>
            </w:r>
            <w:proofErr w:type="gramEnd"/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1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為苦無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2</w:t>
            </w: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為衝擊波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DropItem(int resId){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item = new MovingBitmap(resId);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setXY(int x,int y) {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_x=x;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_y=y;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    item.setLocation(x,y);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getX() {return _x;}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getY() {return _y;}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getHeight() {return item.getHeight();}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getWidth() {return item.getWidth();}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setOnShow(boolean onshow){ _onshow = onshow;}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lastRenderedPageBreak/>
              <w:t xml:space="preserve">    public boolean getOnShow(){ return _onshow;}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setType(int type) { _type = type;}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getType() { return _type;}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show() {item.show();}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void setPickupTime(int pickup) { _pickupTime = pickup;}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 xml:space="preserve">    public int getPickupTime() { return _pickupTime;}</w:t>
            </w:r>
          </w:p>
          <w:p w:rsidR="00091B06" w:rsidRPr="00091B06" w:rsidRDefault="00091B06" w:rsidP="00091B06">
            <w:pPr>
              <w:spacing w:after="0" w:line="200" w:lineRule="atLeast"/>
              <w:rPr>
                <w:rFonts w:ascii="Times New Roman" w:eastAsia="標楷體" w:hAnsi="Times New Roman" w:cs="Times New Roman"/>
                <w:sz w:val="16"/>
                <w:szCs w:val="16"/>
              </w:rPr>
            </w:pPr>
            <w:r w:rsidRPr="00091B06">
              <w:rPr>
                <w:rFonts w:ascii="Times New Roman" w:eastAsia="標楷體" w:hAnsi="Times New Roman" w:cs="Times New Roman"/>
                <w:sz w:val="16"/>
                <w:szCs w:val="16"/>
              </w:rPr>
              <w:t>}</w:t>
            </w:r>
          </w:p>
        </w:tc>
      </w:tr>
    </w:tbl>
    <w:p w:rsidR="004120B2" w:rsidRDefault="004120B2" w:rsidP="004120B2"/>
    <w:p w:rsidR="00290D39" w:rsidRPr="004120B2" w:rsidRDefault="004120B2" w:rsidP="004120B2">
      <w:pPr>
        <w:tabs>
          <w:tab w:val="left" w:pos="3336"/>
        </w:tabs>
      </w:pPr>
      <w:r>
        <w:tab/>
      </w:r>
    </w:p>
    <w:sectPr w:rsidR="00290D39" w:rsidRPr="004120B2" w:rsidSect="00463320">
      <w:footerReference w:type="even" r:id="rId70"/>
      <w:footerReference w:type="default" r:id="rId71"/>
      <w:footerReference w:type="first" r:id="rId72"/>
      <w:pgSz w:w="11907" w:h="16839"/>
      <w:pgMar w:top="1148" w:right="1050" w:bottom="1148" w:left="1050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61B3" w:rsidRDefault="009961B3">
      <w:pPr>
        <w:spacing w:after="0" w:line="240" w:lineRule="auto"/>
      </w:pPr>
      <w:r>
        <w:separator/>
      </w:r>
    </w:p>
  </w:endnote>
  <w:endnote w:type="continuationSeparator" w:id="0">
    <w:p w:rsidR="009961B3" w:rsidRDefault="00996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6C26" w:rsidRDefault="00866C26" w:rsidP="004120B2">
    <w:pPr>
      <w:pStyle w:val="a5"/>
    </w:pPr>
  </w:p>
  <w:p w:rsidR="00866C26" w:rsidRDefault="00866C26">
    <w:pPr>
      <w:pStyle w:val="aff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2703593"/>
      <w:docPartObj>
        <w:docPartGallery w:val="Page Numbers (Bottom of Page)"/>
        <w:docPartUnique/>
      </w:docPartObj>
    </w:sdtPr>
    <w:sdtContent>
      <w:p w:rsidR="00866C26" w:rsidRDefault="00866C26">
        <w:pPr>
          <w:pStyle w:val="a5"/>
          <w:jc w:val="center"/>
        </w:pPr>
      </w:p>
    </w:sdtContent>
  </w:sdt>
  <w:p w:rsidR="00866C26" w:rsidRDefault="00866C2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85569415"/>
      <w:docPartObj>
        <w:docPartGallery w:val="Page Numbers (Bottom of Page)"/>
        <w:docPartUnique/>
      </w:docPartObj>
    </w:sdtPr>
    <w:sdtContent>
      <w:p w:rsidR="00866C26" w:rsidRDefault="00866C2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63320">
          <w:rPr>
            <w:noProof/>
            <w:lang w:val="zh-TW"/>
          </w:rP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0087170"/>
      <w:docPartObj>
        <w:docPartGallery w:val="Page Numbers (Bottom of Page)"/>
        <w:docPartUnique/>
      </w:docPartObj>
    </w:sdtPr>
    <w:sdtContent>
      <w:p w:rsidR="00866C26" w:rsidRDefault="00866C26">
        <w:pPr>
          <w:pStyle w:val="a5"/>
          <w:jc w:val="center"/>
        </w:pPr>
        <w:r w:rsidRPr="00463320">
          <w:rPr>
            <w:rFonts w:ascii="Times New Roman" w:hAnsi="Times New Roman"/>
          </w:rPr>
          <w:fldChar w:fldCharType="begin"/>
        </w:r>
        <w:r w:rsidRPr="00463320">
          <w:rPr>
            <w:rFonts w:ascii="Times New Roman" w:hAnsi="Times New Roman"/>
          </w:rPr>
          <w:instrText>PAGE   \* MERGEFORMAT</w:instrText>
        </w:r>
        <w:r w:rsidRPr="00463320">
          <w:rPr>
            <w:rFonts w:ascii="Times New Roman" w:hAnsi="Times New Roman"/>
          </w:rPr>
          <w:fldChar w:fldCharType="separate"/>
        </w:r>
        <w:r w:rsidR="00B641B5" w:rsidRPr="00B641B5">
          <w:rPr>
            <w:rFonts w:ascii="Times New Roman" w:hAnsi="Times New Roman"/>
            <w:noProof/>
            <w:lang w:val="zh-TW"/>
          </w:rPr>
          <w:t>14</w:t>
        </w:r>
        <w:r w:rsidRPr="00463320">
          <w:rPr>
            <w:rFonts w:ascii="Times New Roman" w:hAnsi="Times New Roman"/>
          </w:rPr>
          <w:fldChar w:fldCharType="end"/>
        </w:r>
      </w:p>
    </w:sdtContent>
  </w:sdt>
  <w:p w:rsidR="00866C26" w:rsidRDefault="00866C26">
    <w:pPr>
      <w:pStyle w:val="a5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52050077"/>
      <w:docPartObj>
        <w:docPartGallery w:val="Page Numbers (Bottom of Page)"/>
        <w:docPartUnique/>
      </w:docPartObj>
    </w:sdtPr>
    <w:sdtContent>
      <w:p w:rsidR="00866C26" w:rsidRDefault="00866C2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554A" w:rsidRPr="00FC554A">
          <w:rPr>
            <w:noProof/>
            <w:lang w:val="zh-TW"/>
          </w:rPr>
          <w:t>1</w:t>
        </w:r>
        <w:r>
          <w:fldChar w:fldCharType="end"/>
        </w:r>
      </w:p>
    </w:sdtContent>
  </w:sdt>
  <w:p w:rsidR="00866C26" w:rsidRDefault="00866C2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61B3" w:rsidRDefault="009961B3">
      <w:pPr>
        <w:spacing w:after="0" w:line="240" w:lineRule="auto"/>
      </w:pPr>
      <w:r>
        <w:separator/>
      </w:r>
    </w:p>
  </w:footnote>
  <w:footnote w:type="continuationSeparator" w:id="0">
    <w:p w:rsidR="009961B3" w:rsidRDefault="009961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DB96C0E0"/>
    <w:lvl w:ilvl="0">
      <w:start w:val="1"/>
      <w:numFmt w:val="bullet"/>
      <w:pStyle w:val="5"/>
      <w:lvlText w:val=""/>
      <w:lvlJc w:val="left"/>
      <w:pPr>
        <w:ind w:left="1584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FFFFFF81"/>
    <w:multiLevelType w:val="singleLevel"/>
    <w:tmpl w:val="E806DD90"/>
    <w:lvl w:ilvl="0">
      <w:start w:val="1"/>
      <w:numFmt w:val="bullet"/>
      <w:pStyle w:val="4"/>
      <w:lvlText w:val=""/>
      <w:lvlJc w:val="left"/>
      <w:pPr>
        <w:ind w:left="144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FFFFFF82"/>
    <w:multiLevelType w:val="singleLevel"/>
    <w:tmpl w:val="016CFCA8"/>
    <w:lvl w:ilvl="0">
      <w:start w:val="1"/>
      <w:numFmt w:val="bullet"/>
      <w:pStyle w:val="3"/>
      <w:lvlText w:val=""/>
      <w:lvlJc w:val="left"/>
      <w:pPr>
        <w:ind w:left="864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FFFFFF83"/>
    <w:multiLevelType w:val="singleLevel"/>
    <w:tmpl w:val="9356F1FA"/>
    <w:lvl w:ilvl="0">
      <w:start w:val="1"/>
      <w:numFmt w:val="bullet"/>
      <w:pStyle w:val="2"/>
      <w:lvlText w:val=""/>
      <w:lvlJc w:val="left"/>
      <w:pPr>
        <w:ind w:left="720" w:hanging="360"/>
      </w:pPr>
      <w:rPr>
        <w:rFonts w:ascii="Wingdings 2" w:eastAsia="Wingdings 2" w:hAnsi="Wingdings 2" w:hint="default"/>
      </w:rPr>
    </w:lvl>
  </w:abstractNum>
  <w:abstractNum w:abstractNumId="4" w15:restartNumberingAfterBreak="0">
    <w:nsid w:val="FFFFFF89"/>
    <w:multiLevelType w:val="singleLevel"/>
    <w:tmpl w:val="90B05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Symbol" w:hAnsi="Symbol" w:hint="default"/>
      </w:rPr>
    </w:lvl>
  </w:abstractNum>
  <w:abstractNum w:abstractNumId="5" w15:restartNumberingAfterBreak="0">
    <w:nsid w:val="00E7412A"/>
    <w:multiLevelType w:val="hybridMultilevel"/>
    <w:tmpl w:val="668A29D8"/>
    <w:lvl w:ilvl="0" w:tplc="C470B2D2">
      <w:start w:val="1"/>
      <w:numFmt w:val="taiwaneseCountingThousand"/>
      <w:lvlText w:val="%1、"/>
      <w:lvlJc w:val="left"/>
      <w:pPr>
        <w:ind w:left="96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046E246A"/>
    <w:multiLevelType w:val="hybridMultilevel"/>
    <w:tmpl w:val="5836940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6066F5A"/>
    <w:multiLevelType w:val="hybridMultilevel"/>
    <w:tmpl w:val="34D65CC2"/>
    <w:lvl w:ilvl="0" w:tplc="E95C1ECA">
      <w:start w:val="1"/>
      <w:numFmt w:val="decimal"/>
      <w:lvlText w:val="%1."/>
      <w:lvlJc w:val="left"/>
      <w:pPr>
        <w:ind w:left="192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 w15:restartNumberingAfterBreak="0">
    <w:nsid w:val="2AB17A9B"/>
    <w:multiLevelType w:val="multilevel"/>
    <w:tmpl w:val="0409001D"/>
    <w:styleLink w:val="a"/>
    <w:lvl w:ilvl="0">
      <w:start w:val="1"/>
      <w:numFmt w:val="bullet"/>
      <w:lvlText w:val=""/>
      <w:lvlJc w:val="left"/>
      <w:pPr>
        <w:ind w:left="360" w:hanging="360"/>
      </w:pPr>
      <w:rPr>
        <w:rFonts w:ascii="Wingdings 2" w:eastAsia="Wingdings 2" w:hAnsi="Wingdings 2" w:hint="default"/>
        <w:color w:val="DD8047" w:themeColor="accent2"/>
        <w:sz w:val="23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C880799"/>
    <w:multiLevelType w:val="hybridMultilevel"/>
    <w:tmpl w:val="B7F49C8A"/>
    <w:lvl w:ilvl="0" w:tplc="557000B0">
      <w:start w:val="1"/>
      <w:numFmt w:val="bullet"/>
      <w:pStyle w:val="a0"/>
      <w:lvlText w:val=""/>
      <w:lvlJc w:val="left"/>
      <w:pPr>
        <w:ind w:left="360" w:hanging="360"/>
      </w:pPr>
      <w:rPr>
        <w:rFonts w:ascii="Wingdings 2" w:eastAsia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4B7B6F52"/>
    <w:multiLevelType w:val="hybridMultilevel"/>
    <w:tmpl w:val="A69A00EE"/>
    <w:lvl w:ilvl="0" w:tplc="0BDA2F12">
      <w:start w:val="1"/>
      <w:numFmt w:val="taiwaneseCountingThousand"/>
      <w:lvlText w:val="%1、"/>
      <w:lvlJc w:val="left"/>
      <w:pPr>
        <w:ind w:left="96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58CD7719"/>
    <w:multiLevelType w:val="hybridMultilevel"/>
    <w:tmpl w:val="00F6512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7C357CE"/>
    <w:multiLevelType w:val="hybridMultilevel"/>
    <w:tmpl w:val="6F42D64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9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9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8"/>
  </w:num>
  <w:num w:numId="18">
    <w:abstractNumId w:val="9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8"/>
  </w:num>
  <w:num w:numId="24">
    <w:abstractNumId w:val="11"/>
  </w:num>
  <w:num w:numId="25">
    <w:abstractNumId w:val="5"/>
  </w:num>
  <w:num w:numId="26">
    <w:abstractNumId w:val="10"/>
  </w:num>
  <w:num w:numId="27">
    <w:abstractNumId w:val="6"/>
  </w:num>
  <w:num w:numId="28">
    <w:abstractNumId w:val="12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removeDateAndTime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TW" w:vendorID="64" w:dllVersion="131077" w:nlCheck="1" w:checkStyle="1"/>
  <w:proofState w:grammar="clean"/>
  <w:attachedTemplate r:id="rId1"/>
  <w:defaultTabStop w:val="720"/>
  <w:drawingGridHorizontalSpacing w:val="11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125"/>
    <w:rsid w:val="000164A3"/>
    <w:rsid w:val="000432C3"/>
    <w:rsid w:val="000442EF"/>
    <w:rsid w:val="00091B06"/>
    <w:rsid w:val="00096D46"/>
    <w:rsid w:val="000A30BC"/>
    <w:rsid w:val="000C5329"/>
    <w:rsid w:val="000C77D5"/>
    <w:rsid w:val="000D3CC2"/>
    <w:rsid w:val="000D3F8B"/>
    <w:rsid w:val="000D687A"/>
    <w:rsid w:val="0010203B"/>
    <w:rsid w:val="001A139C"/>
    <w:rsid w:val="001A6663"/>
    <w:rsid w:val="001C21DE"/>
    <w:rsid w:val="00203496"/>
    <w:rsid w:val="00233393"/>
    <w:rsid w:val="00266A3F"/>
    <w:rsid w:val="00290D39"/>
    <w:rsid w:val="0029598B"/>
    <w:rsid w:val="002B3AB1"/>
    <w:rsid w:val="00313D8F"/>
    <w:rsid w:val="00322FA6"/>
    <w:rsid w:val="004120B2"/>
    <w:rsid w:val="00420F7B"/>
    <w:rsid w:val="00421FBD"/>
    <w:rsid w:val="00434F64"/>
    <w:rsid w:val="0044776E"/>
    <w:rsid w:val="00463320"/>
    <w:rsid w:val="00472DBC"/>
    <w:rsid w:val="004B52BE"/>
    <w:rsid w:val="004C3B9D"/>
    <w:rsid w:val="005133F8"/>
    <w:rsid w:val="005A4567"/>
    <w:rsid w:val="005C1A9A"/>
    <w:rsid w:val="005D4141"/>
    <w:rsid w:val="005D6D13"/>
    <w:rsid w:val="005E576B"/>
    <w:rsid w:val="00603119"/>
    <w:rsid w:val="006118F7"/>
    <w:rsid w:val="006854B1"/>
    <w:rsid w:val="006D357E"/>
    <w:rsid w:val="006D470B"/>
    <w:rsid w:val="00795C4D"/>
    <w:rsid w:val="007D7059"/>
    <w:rsid w:val="007F4081"/>
    <w:rsid w:val="0083413E"/>
    <w:rsid w:val="00854116"/>
    <w:rsid w:val="008547D1"/>
    <w:rsid w:val="00866C26"/>
    <w:rsid w:val="00866DAD"/>
    <w:rsid w:val="008763BD"/>
    <w:rsid w:val="00886443"/>
    <w:rsid w:val="008C2D21"/>
    <w:rsid w:val="008C4867"/>
    <w:rsid w:val="008D09A3"/>
    <w:rsid w:val="008D1335"/>
    <w:rsid w:val="008D5A16"/>
    <w:rsid w:val="008E0737"/>
    <w:rsid w:val="008F58B2"/>
    <w:rsid w:val="00954AB5"/>
    <w:rsid w:val="00957E7E"/>
    <w:rsid w:val="0096243B"/>
    <w:rsid w:val="00980EDE"/>
    <w:rsid w:val="009961B3"/>
    <w:rsid w:val="009A5E57"/>
    <w:rsid w:val="009B082C"/>
    <w:rsid w:val="009B2271"/>
    <w:rsid w:val="009D0734"/>
    <w:rsid w:val="009D4125"/>
    <w:rsid w:val="009E5FB1"/>
    <w:rsid w:val="00A15616"/>
    <w:rsid w:val="00A51852"/>
    <w:rsid w:val="00A60C9B"/>
    <w:rsid w:val="00A6576D"/>
    <w:rsid w:val="00AA0929"/>
    <w:rsid w:val="00AC6EA9"/>
    <w:rsid w:val="00AF5583"/>
    <w:rsid w:val="00B641B5"/>
    <w:rsid w:val="00B82748"/>
    <w:rsid w:val="00B914CD"/>
    <w:rsid w:val="00BB1ED0"/>
    <w:rsid w:val="00C22C30"/>
    <w:rsid w:val="00C41B1D"/>
    <w:rsid w:val="00C86CDA"/>
    <w:rsid w:val="00CA5086"/>
    <w:rsid w:val="00CA6380"/>
    <w:rsid w:val="00CD7A65"/>
    <w:rsid w:val="00D31163"/>
    <w:rsid w:val="00D401EF"/>
    <w:rsid w:val="00D74FDF"/>
    <w:rsid w:val="00D81D33"/>
    <w:rsid w:val="00DD0A6E"/>
    <w:rsid w:val="00DF507C"/>
    <w:rsid w:val="00E23657"/>
    <w:rsid w:val="00E9414B"/>
    <w:rsid w:val="00EB436E"/>
    <w:rsid w:val="00EB4AD6"/>
    <w:rsid w:val="00EC6AFD"/>
    <w:rsid w:val="00ED2AF7"/>
    <w:rsid w:val="00ED2EBB"/>
    <w:rsid w:val="00ED4022"/>
    <w:rsid w:val="00ED5486"/>
    <w:rsid w:val="00F01E1F"/>
    <w:rsid w:val="00F043C6"/>
    <w:rsid w:val="00F94857"/>
    <w:rsid w:val="00FA2C46"/>
    <w:rsid w:val="00FC554A"/>
    <w:rsid w:val="00FD4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D245B96-7066-4457-9EBA-45E35776C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kern w:val="24"/>
        <w:sz w:val="23"/>
        <w:lang w:val="en-US" w:eastAsia="zh-TW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180" w:line="264" w:lineRule="auto"/>
    </w:pPr>
  </w:style>
  <w:style w:type="paragraph" w:styleId="1">
    <w:name w:val="heading 1"/>
    <w:basedOn w:val="a1"/>
    <w:next w:val="a1"/>
    <w:link w:val="10"/>
    <w:uiPriority w:val="9"/>
    <w:unhideWhenUsed/>
    <w:qFormat/>
    <w:pPr>
      <w:spacing w:before="300" w:after="80" w:line="240" w:lineRule="auto"/>
      <w:outlineLvl w:val="0"/>
    </w:pPr>
    <w:rPr>
      <w:rFonts w:asciiTheme="majorHAnsi" w:eastAsiaTheme="majorEastAsia" w:hAnsiTheme="majorHAnsi"/>
      <w:caps/>
      <w:color w:val="775F55" w:themeColor="text2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pPr>
      <w:spacing w:before="240" w:after="80"/>
      <w:outlineLvl w:val="1"/>
    </w:pPr>
    <w:rPr>
      <w:b/>
      <w:color w:val="94B6D2" w:themeColor="accent1"/>
      <w:spacing w:val="20"/>
      <w:sz w:val="28"/>
      <w:szCs w:val="28"/>
    </w:rPr>
  </w:style>
  <w:style w:type="paragraph" w:styleId="30">
    <w:name w:val="heading 3"/>
    <w:basedOn w:val="a1"/>
    <w:next w:val="a1"/>
    <w:link w:val="31"/>
    <w:uiPriority w:val="9"/>
    <w:unhideWhenUsed/>
    <w:qFormat/>
    <w:pPr>
      <w:spacing w:before="240" w:after="60"/>
      <w:outlineLvl w:val="2"/>
    </w:pPr>
    <w:rPr>
      <w:b/>
      <w:color w:val="000000" w:themeColor="text1"/>
      <w:spacing w:val="10"/>
      <w:szCs w:val="24"/>
    </w:rPr>
  </w:style>
  <w:style w:type="paragraph" w:styleId="40">
    <w:name w:val="heading 4"/>
    <w:basedOn w:val="a1"/>
    <w:next w:val="a1"/>
    <w:link w:val="41"/>
    <w:uiPriority w:val="9"/>
    <w:semiHidden/>
    <w:unhideWhenUsed/>
    <w:qFormat/>
    <w:pPr>
      <w:spacing w:before="240" w:after="0"/>
      <w:outlineLvl w:val="3"/>
    </w:pPr>
    <w:rPr>
      <w:caps/>
      <w:spacing w:val="14"/>
      <w:sz w:val="22"/>
      <w:szCs w:val="22"/>
    </w:rPr>
  </w:style>
  <w:style w:type="paragraph" w:styleId="50">
    <w:name w:val="heading 5"/>
    <w:basedOn w:val="a1"/>
    <w:next w:val="a1"/>
    <w:link w:val="51"/>
    <w:uiPriority w:val="9"/>
    <w:semiHidden/>
    <w:unhideWhenUsed/>
    <w:qFormat/>
    <w:pPr>
      <w:spacing w:before="200" w:after="0"/>
      <w:outlineLvl w:val="4"/>
    </w:pPr>
    <w:rPr>
      <w:b/>
      <w:color w:val="775F55" w:themeColor="text2"/>
      <w:spacing w:val="10"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spacing w:after="0"/>
      <w:outlineLvl w:val="5"/>
    </w:pPr>
    <w:rPr>
      <w:b/>
      <w:color w:val="DD8047" w:themeColor="accent2"/>
      <w:spacing w:val="1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spacing w:after="0"/>
      <w:outlineLvl w:val="6"/>
    </w:pPr>
    <w:rPr>
      <w:smallCaps/>
      <w:color w:val="000000" w:themeColor="text1"/>
      <w:spacing w:val="1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spacing w:after="0"/>
      <w:outlineLvl w:val="7"/>
    </w:pPr>
    <w:rPr>
      <w:b/>
      <w:i/>
      <w:color w:val="94B6D2" w:themeColor="accent1"/>
      <w:spacing w:val="10"/>
      <w:sz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spacing w:after="0"/>
      <w:outlineLvl w:val="8"/>
    </w:pPr>
    <w:rPr>
      <w:b/>
      <w:caps/>
      <w:color w:val="A5AB81" w:themeColor="accent3"/>
      <w:spacing w:val="40"/>
      <w:sz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標題 1 字元"/>
    <w:basedOn w:val="a2"/>
    <w:link w:val="1"/>
    <w:uiPriority w:val="9"/>
    <w:rPr>
      <w:rFonts w:asciiTheme="majorHAnsi" w:eastAsiaTheme="majorEastAsia" w:hAnsiTheme="majorHAnsi" w:cs="Times New Roman"/>
      <w:caps/>
      <w:color w:val="775F55" w:themeColor="text2"/>
      <w:sz w:val="32"/>
      <w:szCs w:val="32"/>
    </w:rPr>
  </w:style>
  <w:style w:type="character" w:customStyle="1" w:styleId="21">
    <w:name w:val="標題 2 字元"/>
    <w:basedOn w:val="a2"/>
    <w:link w:val="20"/>
    <w:uiPriority w:val="9"/>
    <w:rPr>
      <w:rFonts w:cs="Times New Roman"/>
      <w:b/>
      <w:color w:val="94B6D2" w:themeColor="accent1"/>
      <w:spacing w:val="20"/>
      <w:sz w:val="28"/>
      <w:szCs w:val="28"/>
    </w:rPr>
  </w:style>
  <w:style w:type="character" w:customStyle="1" w:styleId="31">
    <w:name w:val="標題 3 字元"/>
    <w:basedOn w:val="a2"/>
    <w:link w:val="30"/>
    <w:uiPriority w:val="9"/>
    <w:rPr>
      <w:rFonts w:cs="Times New Roman"/>
      <w:b/>
      <w:color w:val="000000" w:themeColor="text1"/>
      <w:spacing w:val="10"/>
      <w:sz w:val="23"/>
      <w:szCs w:val="23"/>
    </w:rPr>
  </w:style>
  <w:style w:type="paragraph" w:styleId="a5">
    <w:name w:val="footer"/>
    <w:basedOn w:val="a1"/>
    <w:link w:val="a6"/>
    <w:uiPriority w:val="99"/>
    <w:unhideWhenUsed/>
    <w:pPr>
      <w:tabs>
        <w:tab w:val="center" w:pos="4320"/>
        <w:tab w:val="right" w:pos="8640"/>
      </w:tabs>
    </w:pPr>
  </w:style>
  <w:style w:type="character" w:customStyle="1" w:styleId="a6">
    <w:name w:val="頁尾 字元"/>
    <w:basedOn w:val="a2"/>
    <w:link w:val="a5"/>
    <w:uiPriority w:val="99"/>
    <w:rPr>
      <w:rFonts w:cs="Times New Roman"/>
      <w:sz w:val="23"/>
      <w:szCs w:val="23"/>
    </w:rPr>
  </w:style>
  <w:style w:type="paragraph" w:styleId="a7">
    <w:name w:val="header"/>
    <w:basedOn w:val="a1"/>
    <w:link w:val="a8"/>
    <w:uiPriority w:val="99"/>
    <w:unhideWhenUsed/>
    <w:pPr>
      <w:tabs>
        <w:tab w:val="center" w:pos="4320"/>
        <w:tab w:val="right" w:pos="8640"/>
      </w:tabs>
    </w:pPr>
  </w:style>
  <w:style w:type="character" w:customStyle="1" w:styleId="a8">
    <w:name w:val="頁首 字元"/>
    <w:basedOn w:val="a2"/>
    <w:link w:val="a7"/>
    <w:uiPriority w:val="99"/>
    <w:rPr>
      <w:rFonts w:cs="Times New Roman"/>
      <w:sz w:val="23"/>
      <w:szCs w:val="23"/>
    </w:rPr>
  </w:style>
  <w:style w:type="paragraph" w:styleId="a9">
    <w:name w:val="Intense Quote"/>
    <w:basedOn w:val="a1"/>
    <w:link w:val="aa"/>
    <w:uiPriority w:val="30"/>
    <w:qFormat/>
    <w:pPr>
      <w:pBdr>
        <w:top w:val="double" w:sz="12" w:space="10" w:color="DD8047" w:themeColor="accent2"/>
        <w:left w:val="double" w:sz="12" w:space="10" w:color="DD8047" w:themeColor="accent2"/>
        <w:bottom w:val="double" w:sz="12" w:space="10" w:color="DD8047" w:themeColor="accent2"/>
        <w:right w:val="double" w:sz="12" w:space="10" w:color="DD8047" w:themeColor="accent2"/>
      </w:pBdr>
      <w:shd w:val="clear" w:color="auto" w:fill="FFFFFF" w:themeFill="background1"/>
      <w:spacing w:before="300" w:after="300"/>
      <w:ind w:left="720" w:right="720"/>
      <w:contextualSpacing/>
    </w:pPr>
    <w:rPr>
      <w:b/>
      <w:color w:val="DD8047" w:themeColor="accent2"/>
    </w:rPr>
  </w:style>
  <w:style w:type="character" w:customStyle="1" w:styleId="aa">
    <w:name w:val="鮮明引文 字元"/>
    <w:basedOn w:val="a2"/>
    <w:link w:val="a9"/>
    <w:uiPriority w:val="30"/>
    <w:rPr>
      <w:rFonts w:cs="Times New Roman"/>
      <w:b/>
      <w:color w:val="DD8047" w:themeColor="accent2"/>
      <w:sz w:val="23"/>
      <w:szCs w:val="23"/>
      <w:shd w:val="clear" w:color="auto" w:fill="FFFFFF" w:themeFill="background1"/>
    </w:rPr>
  </w:style>
  <w:style w:type="paragraph" w:styleId="ab">
    <w:name w:val="Subtitle"/>
    <w:basedOn w:val="a1"/>
    <w:link w:val="ac"/>
    <w:uiPriority w:val="11"/>
    <w:qFormat/>
    <w:pPr>
      <w:spacing w:after="720" w:line="240" w:lineRule="auto"/>
    </w:pPr>
    <w:rPr>
      <w:rFonts w:asciiTheme="majorHAnsi" w:eastAsiaTheme="majorEastAsia" w:hAnsiTheme="majorHAnsi"/>
      <w:b/>
      <w:caps/>
      <w:color w:val="DD8047" w:themeColor="accent2"/>
      <w:spacing w:val="50"/>
      <w:sz w:val="24"/>
      <w:szCs w:val="24"/>
    </w:rPr>
  </w:style>
  <w:style w:type="character" w:customStyle="1" w:styleId="ac">
    <w:name w:val="副標題 字元"/>
    <w:basedOn w:val="a2"/>
    <w:link w:val="ab"/>
    <w:uiPriority w:val="11"/>
    <w:rPr>
      <w:rFonts w:asciiTheme="majorHAnsi" w:eastAsiaTheme="majorEastAsia" w:hAnsiTheme="majorHAnsi" w:cs="Times New Roman"/>
      <w:b/>
      <w:caps/>
      <w:color w:val="DD8047" w:themeColor="accent2"/>
      <w:spacing w:val="50"/>
      <w:sz w:val="24"/>
    </w:rPr>
  </w:style>
  <w:style w:type="paragraph" w:styleId="ad">
    <w:name w:val="Title"/>
    <w:basedOn w:val="a1"/>
    <w:link w:val="ae"/>
    <w:uiPriority w:val="10"/>
    <w:qFormat/>
    <w:pPr>
      <w:spacing w:after="0" w:line="240" w:lineRule="auto"/>
    </w:pPr>
    <w:rPr>
      <w:color w:val="775F55" w:themeColor="text2"/>
      <w:sz w:val="72"/>
      <w:szCs w:val="72"/>
    </w:rPr>
  </w:style>
  <w:style w:type="character" w:customStyle="1" w:styleId="ae">
    <w:name w:val="標題 字元"/>
    <w:basedOn w:val="a2"/>
    <w:link w:val="ad"/>
    <w:uiPriority w:val="10"/>
    <w:rPr>
      <w:rFonts w:cs="Times New Roman"/>
      <w:color w:val="775F55" w:themeColor="text2"/>
      <w:sz w:val="72"/>
      <w:szCs w:val="72"/>
    </w:rPr>
  </w:style>
  <w:style w:type="paragraph" w:styleId="af">
    <w:name w:val="Balloon Text"/>
    <w:basedOn w:val="a1"/>
    <w:link w:val="af0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af0">
    <w:name w:val="註解方塊文字 字元"/>
    <w:basedOn w:val="a2"/>
    <w:link w:val="af"/>
    <w:uiPriority w:val="99"/>
    <w:semiHidden/>
    <w:rPr>
      <w:rFonts w:ascii="Tahoma" w:eastAsia="Tahoma" w:hAnsi="Tahoma" w:cs="Tahoma"/>
      <w:sz w:val="16"/>
      <w:szCs w:val="16"/>
    </w:rPr>
  </w:style>
  <w:style w:type="character" w:styleId="af1">
    <w:name w:val="Book Title"/>
    <w:basedOn w:val="a2"/>
    <w:uiPriority w:val="33"/>
    <w:qFormat/>
    <w:rPr>
      <w:rFonts w:asciiTheme="minorHAnsi" w:eastAsiaTheme="minorEastAsia" w:hAnsiTheme="minorHAnsi" w:cs="Times New Roman"/>
      <w:i/>
      <w:color w:val="775F55" w:themeColor="text2"/>
      <w:sz w:val="23"/>
      <w:szCs w:val="23"/>
    </w:rPr>
  </w:style>
  <w:style w:type="paragraph" w:styleId="af2">
    <w:name w:val="caption"/>
    <w:basedOn w:val="a1"/>
    <w:next w:val="a1"/>
    <w:uiPriority w:val="35"/>
    <w:unhideWhenUsed/>
    <w:rPr>
      <w:b/>
      <w:bCs/>
      <w:caps/>
      <w:sz w:val="16"/>
      <w:szCs w:val="16"/>
    </w:rPr>
  </w:style>
  <w:style w:type="character" w:styleId="af3">
    <w:name w:val="Emphasis"/>
    <w:uiPriority w:val="20"/>
    <w:qFormat/>
    <w:rPr>
      <w:rFonts w:asciiTheme="minorHAnsi" w:eastAsiaTheme="minorEastAsia" w:hAnsiTheme="minorHAnsi"/>
      <w:b/>
      <w:i/>
      <w:color w:val="775F55" w:themeColor="text2"/>
      <w:spacing w:val="10"/>
      <w:sz w:val="23"/>
    </w:rPr>
  </w:style>
  <w:style w:type="character" w:customStyle="1" w:styleId="41">
    <w:name w:val="標題 4 字元"/>
    <w:basedOn w:val="a2"/>
    <w:link w:val="40"/>
    <w:uiPriority w:val="9"/>
    <w:semiHidden/>
    <w:rPr>
      <w:rFonts w:cs="Times New Roman"/>
      <w:caps/>
      <w:spacing w:val="14"/>
    </w:rPr>
  </w:style>
  <w:style w:type="character" w:customStyle="1" w:styleId="51">
    <w:name w:val="標題 5 字元"/>
    <w:basedOn w:val="a2"/>
    <w:link w:val="50"/>
    <w:uiPriority w:val="9"/>
    <w:semiHidden/>
    <w:rPr>
      <w:rFonts w:cs="Times New Roman"/>
      <w:b/>
      <w:color w:val="775F55" w:themeColor="text2"/>
      <w:spacing w:val="10"/>
      <w:sz w:val="23"/>
      <w:szCs w:val="23"/>
    </w:rPr>
  </w:style>
  <w:style w:type="character" w:customStyle="1" w:styleId="60">
    <w:name w:val="標題 6 字元"/>
    <w:basedOn w:val="a2"/>
    <w:link w:val="6"/>
    <w:uiPriority w:val="9"/>
    <w:semiHidden/>
    <w:rPr>
      <w:rFonts w:cs="Times New Roman"/>
      <w:b/>
      <w:color w:val="DD8047" w:themeColor="accent2"/>
      <w:spacing w:val="10"/>
      <w:sz w:val="23"/>
      <w:szCs w:val="23"/>
    </w:rPr>
  </w:style>
  <w:style w:type="character" w:customStyle="1" w:styleId="70">
    <w:name w:val="標題 7 字元"/>
    <w:basedOn w:val="a2"/>
    <w:link w:val="7"/>
    <w:uiPriority w:val="9"/>
    <w:semiHidden/>
    <w:rPr>
      <w:rFonts w:cs="Times New Roman"/>
      <w:smallCaps/>
      <w:color w:val="000000" w:themeColor="text1"/>
      <w:spacing w:val="10"/>
      <w:sz w:val="23"/>
      <w:szCs w:val="23"/>
    </w:rPr>
  </w:style>
  <w:style w:type="character" w:customStyle="1" w:styleId="80">
    <w:name w:val="標題 8 字元"/>
    <w:basedOn w:val="a2"/>
    <w:link w:val="8"/>
    <w:uiPriority w:val="9"/>
    <w:semiHidden/>
    <w:rPr>
      <w:rFonts w:cs="Times New Roman"/>
      <w:b/>
      <w:i/>
      <w:color w:val="94B6D2" w:themeColor="accent1"/>
      <w:spacing w:val="10"/>
      <w:sz w:val="24"/>
      <w:szCs w:val="24"/>
    </w:rPr>
  </w:style>
  <w:style w:type="character" w:customStyle="1" w:styleId="90">
    <w:name w:val="標題 9 字元"/>
    <w:basedOn w:val="a2"/>
    <w:link w:val="9"/>
    <w:uiPriority w:val="9"/>
    <w:semiHidden/>
    <w:rPr>
      <w:rFonts w:cs="Times New Roman"/>
      <w:b/>
      <w:caps/>
      <w:color w:val="A5AB81" w:themeColor="accent3"/>
      <w:spacing w:val="40"/>
      <w:sz w:val="20"/>
      <w:szCs w:val="20"/>
    </w:rPr>
  </w:style>
  <w:style w:type="character" w:styleId="af4">
    <w:name w:val="Hyperlink"/>
    <w:basedOn w:val="a2"/>
    <w:uiPriority w:val="99"/>
    <w:semiHidden/>
    <w:unhideWhenUsed/>
    <w:rPr>
      <w:color w:val="F7B615" w:themeColor="hyperlink"/>
      <w:u w:val="single"/>
    </w:rPr>
  </w:style>
  <w:style w:type="character" w:styleId="af5">
    <w:name w:val="Intense Emphasis"/>
    <w:basedOn w:val="a2"/>
    <w:uiPriority w:val="21"/>
    <w:qFormat/>
    <w:rPr>
      <w:rFonts w:asciiTheme="minorHAnsi" w:eastAsiaTheme="minorEastAsia" w:hAnsiTheme="minorHAnsi"/>
      <w:b/>
      <w:dstrike w:val="0"/>
      <w:color w:val="DD8047" w:themeColor="accent2"/>
      <w:spacing w:val="10"/>
      <w:w w:val="100"/>
      <w:kern w:val="0"/>
      <w:position w:val="0"/>
      <w:sz w:val="23"/>
      <w:vertAlign w:val="baseline"/>
    </w:rPr>
  </w:style>
  <w:style w:type="character" w:styleId="af6">
    <w:name w:val="Intense Reference"/>
    <w:basedOn w:val="a2"/>
    <w:uiPriority w:val="32"/>
    <w:qFormat/>
    <w:rPr>
      <w:rFonts w:asciiTheme="minorHAnsi" w:eastAsiaTheme="minorEastAsia" w:hAnsiTheme="minorHAnsi"/>
      <w:b/>
      <w:caps/>
      <w:color w:val="94B6D2" w:themeColor="accent1"/>
      <w:spacing w:val="10"/>
      <w:w w:val="100"/>
      <w:position w:val="0"/>
      <w:sz w:val="20"/>
      <w:szCs w:val="20"/>
      <w:u w:val="single" w:color="94B6D2" w:themeColor="accent1"/>
      <w:bdr w:val="none" w:sz="0" w:space="0" w:color="auto"/>
    </w:rPr>
  </w:style>
  <w:style w:type="paragraph" w:styleId="af7">
    <w:name w:val="List"/>
    <w:basedOn w:val="a1"/>
    <w:uiPriority w:val="99"/>
    <w:semiHidden/>
    <w:unhideWhenUsed/>
    <w:pPr>
      <w:ind w:left="360" w:hanging="360"/>
    </w:pPr>
  </w:style>
  <w:style w:type="paragraph" w:styleId="22">
    <w:name w:val="List 2"/>
    <w:basedOn w:val="a1"/>
    <w:uiPriority w:val="99"/>
    <w:semiHidden/>
    <w:unhideWhenUsed/>
    <w:pPr>
      <w:ind w:left="720" w:hanging="360"/>
    </w:pPr>
  </w:style>
  <w:style w:type="paragraph" w:styleId="a0">
    <w:name w:val="List Bullet"/>
    <w:basedOn w:val="a1"/>
    <w:uiPriority w:val="36"/>
    <w:unhideWhenUsed/>
    <w:qFormat/>
    <w:pPr>
      <w:numPr>
        <w:numId w:val="18"/>
      </w:numPr>
    </w:pPr>
    <w:rPr>
      <w:sz w:val="24"/>
    </w:rPr>
  </w:style>
  <w:style w:type="paragraph" w:styleId="2">
    <w:name w:val="List Bullet 2"/>
    <w:basedOn w:val="a1"/>
    <w:uiPriority w:val="36"/>
    <w:unhideWhenUsed/>
    <w:qFormat/>
    <w:pPr>
      <w:numPr>
        <w:numId w:val="19"/>
      </w:numPr>
    </w:pPr>
    <w:rPr>
      <w:color w:val="94B6D2" w:themeColor="accent1"/>
    </w:rPr>
  </w:style>
  <w:style w:type="paragraph" w:styleId="3">
    <w:name w:val="List Bullet 3"/>
    <w:basedOn w:val="a1"/>
    <w:uiPriority w:val="36"/>
    <w:unhideWhenUsed/>
    <w:qFormat/>
    <w:pPr>
      <w:numPr>
        <w:numId w:val="20"/>
      </w:numPr>
    </w:pPr>
    <w:rPr>
      <w:color w:val="DD8047" w:themeColor="accent2"/>
    </w:rPr>
  </w:style>
  <w:style w:type="paragraph" w:styleId="4">
    <w:name w:val="List Bullet 4"/>
    <w:basedOn w:val="a1"/>
    <w:uiPriority w:val="36"/>
    <w:unhideWhenUsed/>
    <w:qFormat/>
    <w:pPr>
      <w:numPr>
        <w:numId w:val="21"/>
      </w:numPr>
    </w:pPr>
    <w:rPr>
      <w:caps/>
      <w:spacing w:val="4"/>
    </w:rPr>
  </w:style>
  <w:style w:type="paragraph" w:styleId="5">
    <w:name w:val="List Bullet 5"/>
    <w:basedOn w:val="a1"/>
    <w:uiPriority w:val="36"/>
    <w:unhideWhenUsed/>
    <w:qFormat/>
    <w:pPr>
      <w:numPr>
        <w:numId w:val="22"/>
      </w:numPr>
    </w:pPr>
  </w:style>
  <w:style w:type="paragraph" w:styleId="af8">
    <w:name w:val="List Paragraph"/>
    <w:basedOn w:val="a1"/>
    <w:uiPriority w:val="34"/>
    <w:unhideWhenUsed/>
    <w:qFormat/>
    <w:pPr>
      <w:ind w:left="720"/>
      <w:contextualSpacing/>
    </w:pPr>
  </w:style>
  <w:style w:type="numbering" w:customStyle="1" w:styleId="a">
    <w:name w:val="中庸式清單樣式"/>
    <w:uiPriority w:val="99"/>
    <w:pPr>
      <w:numPr>
        <w:numId w:val="11"/>
      </w:numPr>
    </w:pPr>
  </w:style>
  <w:style w:type="paragraph" w:styleId="af9">
    <w:name w:val="No Spacing"/>
    <w:basedOn w:val="a1"/>
    <w:uiPriority w:val="99"/>
    <w:qFormat/>
    <w:pPr>
      <w:spacing w:after="0" w:line="240" w:lineRule="auto"/>
    </w:pPr>
  </w:style>
  <w:style w:type="character" w:styleId="afa">
    <w:name w:val="Placeholder Text"/>
    <w:basedOn w:val="a2"/>
    <w:uiPriority w:val="99"/>
    <w:unhideWhenUsed/>
    <w:rPr>
      <w:color w:val="808080"/>
    </w:rPr>
  </w:style>
  <w:style w:type="paragraph" w:styleId="afb">
    <w:name w:val="Quote"/>
    <w:basedOn w:val="a1"/>
    <w:link w:val="afc"/>
    <w:uiPriority w:val="29"/>
    <w:qFormat/>
    <w:rPr>
      <w:i/>
      <w:smallCaps/>
      <w:color w:val="775F55" w:themeColor="text2"/>
      <w:spacing w:val="6"/>
    </w:rPr>
  </w:style>
  <w:style w:type="character" w:customStyle="1" w:styleId="afc">
    <w:name w:val="引文 字元"/>
    <w:basedOn w:val="a2"/>
    <w:link w:val="afb"/>
    <w:uiPriority w:val="29"/>
    <w:rPr>
      <w:rFonts w:cs="Times New Roman"/>
      <w:i/>
      <w:smallCaps/>
      <w:color w:val="775F55" w:themeColor="text2"/>
      <w:spacing w:val="6"/>
      <w:sz w:val="23"/>
      <w:szCs w:val="23"/>
    </w:rPr>
  </w:style>
  <w:style w:type="character" w:styleId="afd">
    <w:name w:val="Strong"/>
    <w:uiPriority w:val="22"/>
    <w:qFormat/>
    <w:rPr>
      <w:rFonts w:asciiTheme="minorHAnsi" w:eastAsiaTheme="minorEastAsia" w:hAnsiTheme="minorHAnsi"/>
      <w:b/>
      <w:color w:val="DD8047" w:themeColor="accent2"/>
    </w:rPr>
  </w:style>
  <w:style w:type="character" w:styleId="afe">
    <w:name w:val="Subtle Emphasis"/>
    <w:basedOn w:val="a2"/>
    <w:uiPriority w:val="19"/>
    <w:qFormat/>
    <w:rPr>
      <w:rFonts w:asciiTheme="minorHAnsi" w:eastAsiaTheme="minorEastAsia" w:hAnsiTheme="minorHAnsi"/>
      <w:i/>
      <w:sz w:val="23"/>
    </w:rPr>
  </w:style>
  <w:style w:type="character" w:styleId="aff">
    <w:name w:val="Subtle Reference"/>
    <w:basedOn w:val="a2"/>
    <w:uiPriority w:val="31"/>
    <w:qFormat/>
    <w:rPr>
      <w:rFonts w:asciiTheme="minorHAnsi" w:eastAsiaTheme="minorEastAsia" w:hAnsiTheme="minorHAnsi"/>
      <w:b/>
      <w:i/>
      <w:color w:val="775F55" w:themeColor="text2"/>
      <w:sz w:val="23"/>
    </w:rPr>
  </w:style>
  <w:style w:type="table" w:styleId="aff0">
    <w:name w:val="Table Grid"/>
    <w:basedOn w:val="a3"/>
    <w:uiPriority w:val="1"/>
    <w:pPr>
      <w:spacing w:after="0" w:line="240" w:lineRule="auto"/>
    </w:pPr>
    <w:rPr>
      <w:rFonts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1">
    <w:name w:val="table of authorities"/>
    <w:basedOn w:val="a1"/>
    <w:next w:val="a1"/>
    <w:uiPriority w:val="99"/>
    <w:semiHidden/>
    <w:unhideWhenUsed/>
    <w:pPr>
      <w:ind w:left="220" w:hanging="220"/>
    </w:pPr>
  </w:style>
  <w:style w:type="paragraph" w:styleId="11">
    <w:name w:val="toc 1"/>
    <w:basedOn w:val="a1"/>
    <w:next w:val="a1"/>
    <w:autoRedefine/>
    <w:uiPriority w:val="99"/>
    <w:semiHidden/>
    <w:unhideWhenUsed/>
    <w:pPr>
      <w:tabs>
        <w:tab w:val="right" w:leader="dot" w:pos="8630"/>
      </w:tabs>
      <w:spacing w:before="180" w:after="40" w:line="240" w:lineRule="auto"/>
    </w:pPr>
    <w:rPr>
      <w:b/>
      <w:caps/>
      <w:color w:val="775F55" w:themeColor="text2"/>
    </w:rPr>
  </w:style>
  <w:style w:type="paragraph" w:styleId="23">
    <w:name w:val="toc 2"/>
    <w:basedOn w:val="a1"/>
    <w:next w:val="a1"/>
    <w:autoRedefine/>
    <w:uiPriority w:val="99"/>
    <w:unhideWhenUsed/>
    <w:pPr>
      <w:tabs>
        <w:tab w:val="right" w:leader="dot" w:pos="8630"/>
      </w:tabs>
      <w:spacing w:after="40" w:line="240" w:lineRule="auto"/>
      <w:ind w:left="144"/>
    </w:pPr>
  </w:style>
  <w:style w:type="paragraph" w:styleId="32">
    <w:name w:val="toc 3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88"/>
    </w:pPr>
  </w:style>
  <w:style w:type="paragraph" w:styleId="42">
    <w:name w:val="toc 4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32"/>
    </w:pPr>
  </w:style>
  <w:style w:type="paragraph" w:styleId="52">
    <w:name w:val="toc 5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576"/>
    </w:pPr>
  </w:style>
  <w:style w:type="paragraph" w:styleId="61">
    <w:name w:val="toc 6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720"/>
    </w:pPr>
  </w:style>
  <w:style w:type="paragraph" w:styleId="71">
    <w:name w:val="toc 7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64"/>
    </w:pPr>
  </w:style>
  <w:style w:type="paragraph" w:styleId="81">
    <w:name w:val="toc 8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08"/>
    </w:pPr>
  </w:style>
  <w:style w:type="paragraph" w:styleId="91">
    <w:name w:val="toc 9"/>
    <w:basedOn w:val="a1"/>
    <w:next w:val="a1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152"/>
    </w:pPr>
  </w:style>
  <w:style w:type="paragraph" w:customStyle="1" w:styleId="aff2">
    <w:name w:val="類別"/>
    <w:basedOn w:val="a1"/>
    <w:uiPriority w:val="49"/>
    <w:pPr>
      <w:spacing w:after="0"/>
    </w:pPr>
    <w:rPr>
      <w:b/>
      <w:sz w:val="24"/>
      <w:szCs w:val="24"/>
    </w:rPr>
  </w:style>
  <w:style w:type="paragraph" w:customStyle="1" w:styleId="aff3">
    <w:name w:val="公司名稱"/>
    <w:basedOn w:val="a1"/>
    <w:uiPriority w:val="49"/>
    <w:pPr>
      <w:spacing w:after="0"/>
    </w:pPr>
    <w:rPr>
      <w:rFonts w:cstheme="minorBidi"/>
      <w:sz w:val="36"/>
      <w:szCs w:val="36"/>
    </w:rPr>
  </w:style>
  <w:style w:type="paragraph" w:customStyle="1" w:styleId="aff4">
    <w:name w:val="頁尾 (偶數頁)"/>
    <w:basedOn w:val="a1"/>
    <w:unhideWhenUsed/>
    <w:qFormat/>
    <w:pPr>
      <w:pBdr>
        <w:top w:val="single" w:sz="4" w:space="1" w:color="94B6D2" w:themeColor="accent1"/>
      </w:pBdr>
    </w:pPr>
    <w:rPr>
      <w:color w:val="775F55" w:themeColor="text2"/>
      <w:sz w:val="20"/>
    </w:rPr>
  </w:style>
  <w:style w:type="paragraph" w:customStyle="1" w:styleId="aff5">
    <w:name w:val="頁尾 (奇數頁)"/>
    <w:basedOn w:val="a1"/>
    <w:unhideWhenUsed/>
    <w:qFormat/>
    <w:pPr>
      <w:pBdr>
        <w:top w:val="single" w:sz="4" w:space="1" w:color="94B6D2" w:themeColor="accent1"/>
      </w:pBdr>
      <w:jc w:val="right"/>
    </w:pPr>
    <w:rPr>
      <w:color w:val="775F55" w:themeColor="text2"/>
      <w:sz w:val="20"/>
    </w:rPr>
  </w:style>
  <w:style w:type="paragraph" w:customStyle="1" w:styleId="aff6">
    <w:name w:val="頁首 (偶數頁)"/>
    <w:basedOn w:val="a1"/>
    <w:unhideWhenUsed/>
    <w:qFormat/>
    <w:pPr>
      <w:pBdr>
        <w:bottom w:val="single" w:sz="4" w:space="1" w:color="94B6D2" w:themeColor="accent1"/>
      </w:pBdr>
      <w:spacing w:after="0" w:line="240" w:lineRule="auto"/>
    </w:pPr>
    <w:rPr>
      <w:b/>
      <w:color w:val="775F55" w:themeColor="text2"/>
      <w:sz w:val="20"/>
    </w:rPr>
  </w:style>
  <w:style w:type="paragraph" w:customStyle="1" w:styleId="aff7">
    <w:name w:val="頁首 (奇數頁)"/>
    <w:basedOn w:val="a1"/>
    <w:unhideWhenUsed/>
    <w:qFormat/>
    <w:pPr>
      <w:pBdr>
        <w:bottom w:val="single" w:sz="4" w:space="1" w:color="94B6D2" w:themeColor="accent1"/>
      </w:pBdr>
      <w:spacing w:after="0" w:line="240" w:lineRule="auto"/>
      <w:jc w:val="right"/>
    </w:pPr>
    <w:rPr>
      <w:b/>
      <w:color w:val="775F55" w:themeColor="text2"/>
      <w:sz w:val="20"/>
    </w:rPr>
  </w:style>
  <w:style w:type="paragraph" w:customStyle="1" w:styleId="12">
    <w:name w:val="無間距1"/>
    <w:basedOn w:val="a1"/>
    <w:qFormat/>
    <w:pPr>
      <w:framePr w:wrap="auto" w:hAnchor="page" w:xAlign="center" w:yAlign="top"/>
      <w:spacing w:after="0" w:line="240" w:lineRule="auto"/>
      <w:suppressOverlap/>
    </w:pPr>
    <w:rPr>
      <w:szCs w:val="1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chart" Target="charts/chart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footer" Target="footer5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oter" Target="footer3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71" Type="http://schemas.openxmlformats.org/officeDocument/2006/relationships/footer" Target="foot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9898\AppData\Roaming\Microsoft\Templates\&#22577;&#21578;%20(&#20013;&#24248;&#20027;&#38988;)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zh-TW"/>
              <a:t>時間表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黃彥穎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>
              <a:outerShdw blurRad="38100" dist="30000" dir="5400000" rotWithShape="0">
                <a:srgbClr val="000000">
                  <a:alpha val="45000"/>
                </a:srgbClr>
              </a:outerShdw>
            </a:effectLst>
          </c:spPr>
          <c:invertIfNegative val="0"/>
          <c:cat>
            <c:numRef>
              <c:f>工作表1!$A$2:$A$16</c:f>
              <c:numCache>
                <c:formatCode>General</c:formatCode>
                <c:ptCount val="1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</c:numCache>
            </c:numRef>
          </c:cat>
          <c:val>
            <c:numRef>
              <c:f>工作表1!$B$2:$B$16</c:f>
              <c:numCache>
                <c:formatCode>General</c:formatCode>
                <c:ptCount val="15"/>
                <c:pt idx="0">
                  <c:v>3</c:v>
                </c:pt>
                <c:pt idx="1">
                  <c:v>4.5</c:v>
                </c:pt>
                <c:pt idx="2">
                  <c:v>2</c:v>
                </c:pt>
                <c:pt idx="3">
                  <c:v>4</c:v>
                </c:pt>
                <c:pt idx="4">
                  <c:v>3</c:v>
                </c:pt>
                <c:pt idx="5">
                  <c:v>5</c:v>
                </c:pt>
                <c:pt idx="6">
                  <c:v>3</c:v>
                </c:pt>
                <c:pt idx="7">
                  <c:v>2</c:v>
                </c:pt>
                <c:pt idx="8">
                  <c:v>1</c:v>
                </c:pt>
                <c:pt idx="9">
                  <c:v>4</c:v>
                </c:pt>
                <c:pt idx="10">
                  <c:v>3</c:v>
                </c:pt>
                <c:pt idx="11">
                  <c:v>4</c:v>
                </c:pt>
                <c:pt idx="12">
                  <c:v>4</c:v>
                </c:pt>
                <c:pt idx="13">
                  <c:v>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239E-4C60-92EB-5DD4E275721E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陳哲葦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>
              <a:outerShdw blurRad="38100" dist="30000" dir="5400000" rotWithShape="0">
                <a:srgbClr val="000000">
                  <a:alpha val="45000"/>
                </a:srgbClr>
              </a:outerShdw>
            </a:effectLst>
          </c:spPr>
          <c:invertIfNegative val="0"/>
          <c:cat>
            <c:numRef>
              <c:f>工作表1!$A$2:$A$16</c:f>
              <c:numCache>
                <c:formatCode>General</c:formatCode>
                <c:ptCount val="1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</c:numCache>
            </c:numRef>
          </c:cat>
          <c:val>
            <c:numRef>
              <c:f>工作表1!$C$2:$C$16</c:f>
              <c:numCache>
                <c:formatCode>General</c:formatCode>
                <c:ptCount val="15"/>
                <c:pt idx="0">
                  <c:v>3</c:v>
                </c:pt>
                <c:pt idx="1">
                  <c:v>5</c:v>
                </c:pt>
                <c:pt idx="2">
                  <c:v>8</c:v>
                </c:pt>
                <c:pt idx="3">
                  <c:v>6</c:v>
                </c:pt>
                <c:pt idx="4">
                  <c:v>10</c:v>
                </c:pt>
                <c:pt idx="5">
                  <c:v>6</c:v>
                </c:pt>
                <c:pt idx="6">
                  <c:v>4</c:v>
                </c:pt>
                <c:pt idx="7">
                  <c:v>8</c:v>
                </c:pt>
                <c:pt idx="8">
                  <c:v>7.5</c:v>
                </c:pt>
                <c:pt idx="9">
                  <c:v>7</c:v>
                </c:pt>
                <c:pt idx="10">
                  <c:v>7</c:v>
                </c:pt>
                <c:pt idx="11">
                  <c:v>5</c:v>
                </c:pt>
                <c:pt idx="12">
                  <c:v>5</c:v>
                </c:pt>
                <c:pt idx="13">
                  <c:v>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239E-4C60-92EB-5DD4E2757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344751824"/>
        <c:axId val="1344752368"/>
      </c:barChart>
      <c:catAx>
        <c:axId val="13447518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44752368"/>
        <c:crosses val="autoZero"/>
        <c:auto val="1"/>
        <c:lblAlgn val="ctr"/>
        <c:lblOffset val="100"/>
        <c:noMultiLvlLbl val="0"/>
      </c:catAx>
      <c:valAx>
        <c:axId val="1344752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44751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7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  <a:lumOff val="2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761B401044424CAF5467B691E2E30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6F938D43-FCCC-4FA9-A279-3D6D8A8B93E9}"/>
      </w:docPartPr>
      <w:docPartBody>
        <w:p w:rsidR="00BB30D4" w:rsidRDefault="00DB0AED">
          <w:pPr>
            <w:pStyle w:val="8B761B401044424CAF5467B691E2E304"/>
          </w:pPr>
          <w:r>
            <w:rPr>
              <w:color w:val="FFFFFF" w:themeColor="background1"/>
              <w:sz w:val="40"/>
              <w:szCs w:val="40"/>
              <w:lang w:val="zh-TW"/>
            </w:rPr>
            <w:t>[</w:t>
          </w:r>
          <w:r>
            <w:rPr>
              <w:color w:val="FFFFFF" w:themeColor="background1"/>
              <w:sz w:val="40"/>
              <w:szCs w:val="40"/>
              <w:lang w:val="zh-TW"/>
            </w:rPr>
            <w:t>鍵入文件副標題</w:t>
          </w:r>
          <w:r>
            <w:rPr>
              <w:color w:val="FFFFFF" w:themeColor="background1"/>
              <w:sz w:val="40"/>
              <w:szCs w:val="4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47D"/>
    <w:rsid w:val="00056434"/>
    <w:rsid w:val="000F5FF0"/>
    <w:rsid w:val="0013469A"/>
    <w:rsid w:val="00155844"/>
    <w:rsid w:val="00164D20"/>
    <w:rsid w:val="00167E8A"/>
    <w:rsid w:val="0017747D"/>
    <w:rsid w:val="00282139"/>
    <w:rsid w:val="002B48C7"/>
    <w:rsid w:val="00450DDF"/>
    <w:rsid w:val="004D7E75"/>
    <w:rsid w:val="0053141A"/>
    <w:rsid w:val="00B62B29"/>
    <w:rsid w:val="00BB30D4"/>
    <w:rsid w:val="00DA5967"/>
    <w:rsid w:val="00DB0AED"/>
    <w:rsid w:val="00E11D40"/>
    <w:rsid w:val="00EF3CF7"/>
    <w:rsid w:val="00F1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unhideWhenUsed/>
    <w:qFormat/>
    <w:pPr>
      <w:widowControl/>
      <w:spacing w:before="300" w:after="80"/>
      <w:outlineLvl w:val="0"/>
    </w:pPr>
    <w:rPr>
      <w:rFonts w:asciiTheme="majorHAnsi" w:eastAsiaTheme="majorEastAsia" w:hAnsiTheme="majorHAnsi" w:cs="Times New Roman"/>
      <w:caps/>
      <w:color w:val="44546A" w:themeColor="text2"/>
      <w:kern w:val="24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widowControl/>
      <w:spacing w:before="240" w:after="80" w:line="264" w:lineRule="auto"/>
      <w:outlineLvl w:val="1"/>
    </w:pPr>
    <w:rPr>
      <w:rFonts w:eastAsiaTheme="minorHAnsi" w:cs="Times New Roman"/>
      <w:b/>
      <w:color w:val="5B9BD5" w:themeColor="accent1"/>
      <w:spacing w:val="20"/>
      <w:kern w:val="24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widowControl/>
      <w:spacing w:before="240" w:after="60" w:line="264" w:lineRule="auto"/>
      <w:outlineLvl w:val="2"/>
    </w:pPr>
    <w:rPr>
      <w:rFonts w:eastAsiaTheme="minorHAnsi" w:cs="Times New Roman"/>
      <w:b/>
      <w:color w:val="000000" w:themeColor="text1"/>
      <w:spacing w:val="10"/>
      <w:kern w:val="24"/>
      <w:sz w:val="23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ACDF56BC1C4CE2B15A240FE3B6D94F">
    <w:name w:val="49ACDF56BC1C4CE2B15A240FE3B6D94F"/>
    <w:pPr>
      <w:widowControl w:val="0"/>
    </w:pPr>
  </w:style>
  <w:style w:type="paragraph" w:customStyle="1" w:styleId="B26A64E8B819483989A6F014F844E5B8">
    <w:name w:val="B26A64E8B819483989A6F014F844E5B8"/>
    <w:pPr>
      <w:widowControl w:val="0"/>
    </w:pPr>
  </w:style>
  <w:style w:type="paragraph" w:customStyle="1" w:styleId="8B761B401044424CAF5467B691E2E304">
    <w:name w:val="8B761B401044424CAF5467B691E2E304"/>
    <w:pPr>
      <w:widowControl w:val="0"/>
    </w:pPr>
  </w:style>
  <w:style w:type="paragraph" w:customStyle="1" w:styleId="F7F5933A5D9B4A179BDAE3CF21DD899A">
    <w:name w:val="F7F5933A5D9B4A179BDAE3CF21DD899A"/>
    <w:pPr>
      <w:widowControl w:val="0"/>
    </w:pPr>
  </w:style>
  <w:style w:type="paragraph" w:customStyle="1" w:styleId="499B76803D534CED933C5896F3AA388D">
    <w:name w:val="499B76803D534CED933C5896F3AA388D"/>
    <w:pPr>
      <w:widowControl w:val="0"/>
    </w:pPr>
  </w:style>
  <w:style w:type="paragraph" w:customStyle="1" w:styleId="BA675A01EA1642CC98FF54F3C2679E9B">
    <w:name w:val="BA675A01EA1642CC98FF54F3C2679E9B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="Times New Roman"/>
      <w:caps/>
      <w:color w:val="44546A" w:themeColor="text2"/>
      <w:kern w:val="24"/>
      <w:sz w:val="32"/>
      <w:szCs w:val="32"/>
    </w:rPr>
  </w:style>
  <w:style w:type="character" w:customStyle="1" w:styleId="20">
    <w:name w:val="標題 2 字元"/>
    <w:basedOn w:val="a0"/>
    <w:link w:val="2"/>
    <w:uiPriority w:val="9"/>
    <w:rPr>
      <w:rFonts w:eastAsiaTheme="minorHAnsi" w:cs="Times New Roman"/>
      <w:b/>
      <w:color w:val="5B9BD5" w:themeColor="accent1"/>
      <w:spacing w:val="20"/>
      <w:kern w:val="24"/>
      <w:sz w:val="28"/>
      <w:szCs w:val="28"/>
    </w:rPr>
  </w:style>
  <w:style w:type="character" w:customStyle="1" w:styleId="30">
    <w:name w:val="標題 3 字元"/>
    <w:basedOn w:val="a0"/>
    <w:link w:val="3"/>
    <w:uiPriority w:val="9"/>
    <w:rPr>
      <w:rFonts w:eastAsiaTheme="minorHAnsi" w:cs="Times New Roman"/>
      <w:b/>
      <w:color w:val="000000" w:themeColor="text1"/>
      <w:spacing w:val="10"/>
      <w:kern w:val="24"/>
      <w:sz w:val="23"/>
      <w:szCs w:val="23"/>
    </w:rPr>
  </w:style>
  <w:style w:type="paragraph" w:styleId="a3">
    <w:name w:val="Intense Quote"/>
    <w:basedOn w:val="a"/>
    <w:link w:val="a4"/>
    <w:uiPriority w:val="30"/>
    <w:qFormat/>
    <w:pPr>
      <w:widowControl/>
      <w:pBdr>
        <w:top w:val="double" w:sz="12" w:space="10" w:color="ED7D31" w:themeColor="accent2"/>
        <w:left w:val="double" w:sz="12" w:space="10" w:color="ED7D31" w:themeColor="accent2"/>
        <w:bottom w:val="double" w:sz="12" w:space="10" w:color="ED7D31" w:themeColor="accent2"/>
        <w:right w:val="double" w:sz="12" w:space="10" w:color="ED7D31" w:themeColor="accent2"/>
      </w:pBdr>
      <w:shd w:val="clear" w:color="auto" w:fill="FFFFFF" w:themeFill="background1"/>
      <w:spacing w:before="300" w:after="300" w:line="264" w:lineRule="auto"/>
      <w:ind w:left="720" w:right="720"/>
      <w:contextualSpacing/>
    </w:pPr>
    <w:rPr>
      <w:rFonts w:eastAsiaTheme="minorHAnsi" w:cs="Times New Roman"/>
      <w:b/>
      <w:color w:val="ED7D31" w:themeColor="accent2"/>
      <w:kern w:val="24"/>
      <w:sz w:val="23"/>
      <w:szCs w:val="23"/>
    </w:rPr>
  </w:style>
  <w:style w:type="character" w:customStyle="1" w:styleId="a4">
    <w:name w:val="鮮明引文 字元"/>
    <w:basedOn w:val="a0"/>
    <w:link w:val="a3"/>
    <w:uiPriority w:val="30"/>
    <w:rPr>
      <w:rFonts w:eastAsiaTheme="minorHAnsi" w:cs="Times New Roman"/>
      <w:b/>
      <w:color w:val="ED7D31" w:themeColor="accent2"/>
      <w:kern w:val="24"/>
      <w:sz w:val="23"/>
      <w:szCs w:val="23"/>
      <w:shd w:val="clear" w:color="auto" w:fill="FFFFFF" w:themeFill="background1"/>
    </w:rPr>
  </w:style>
  <w:style w:type="paragraph" w:customStyle="1" w:styleId="734E3DB1E5924197A5CE1AD06B4C2D99">
    <w:name w:val="734E3DB1E5924197A5CE1AD06B4C2D99"/>
    <w:pPr>
      <w:widowControl w:val="0"/>
    </w:pPr>
  </w:style>
  <w:style w:type="paragraph" w:customStyle="1" w:styleId="FB082C63FF404746B34BD66B214ED949">
    <w:name w:val="FB082C63FF404746B34BD66B214ED949"/>
    <w:rsid w:val="0017747D"/>
    <w:pPr>
      <w:widowControl w:val="0"/>
    </w:pPr>
  </w:style>
  <w:style w:type="character" w:styleId="a5">
    <w:name w:val="Placeholder Text"/>
    <w:basedOn w:val="a0"/>
    <w:uiPriority w:val="99"/>
    <w:unhideWhenUsed/>
    <w:rsid w:val="000F5FF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8.jpeg"/><Relationship Id="rId1" Type="http://schemas.openxmlformats.org/officeDocument/2006/relationships/image" Target="../media/image57.jpeg"/></Relationships>
</file>

<file path=word/theme/theme1.xml><?xml version="1.0" encoding="utf-8"?>
<a:theme xmlns:a="http://schemas.openxmlformats.org/drawingml/2006/main" name="Medi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Median">
      <a:maj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dian">
      <a:fillStyleLst>
        <a:solidFill>
          <a:schemeClr val="phClr"/>
        </a:solidFill>
        <a:solidFill>
          <a:schemeClr val="phClr">
            <a:tint val="50000"/>
          </a:schemeClr>
        </a:solidFill>
        <a:solidFill>
          <a:schemeClr val="phClr"/>
        </a:soli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4762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  <a:scene3d>
            <a:camera prst="isometricTopDown" fov="0">
              <a:rot lat="0" lon="0" rev="0"/>
            </a:camera>
            <a:lightRig rig="balanced" dir="t">
              <a:rot lat="0" lon="0" rev="13800000"/>
            </a:lightRig>
          </a:scene3d>
          <a:sp3d extrusionH="12700" prstMaterial="plastic">
            <a:bevelT w="38100" h="25400" prst="softRound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  <a:blipFill>
          <a:blip xmlns:r="http://schemas.openxmlformats.org/officeDocument/2006/relationships" r:embed="rId2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2018-06-14T00:00:00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71D9A1-C40B-432B-A793-AFF2FD9C93D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0D242DE-FD3E-4AF6-B22B-0478C246FE4F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53DB0684-9B91-4FFC-B5E9-2592EEEBB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(中庸主題).dotx</Template>
  <TotalTime>827</TotalTime>
  <Pages>65</Pages>
  <Words>23684</Words>
  <Characters>135002</Characters>
  <Application>Microsoft Office Word</Application>
  <DocSecurity>0</DocSecurity>
  <Lines>1125</Lines>
  <Paragraphs>316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物件導向程式設計實習-書面報告</dc:subject>
  <dc:creator>王方顯</dc:creator>
  <cp:keywords/>
  <cp:lastModifiedBy>黃彥穎</cp:lastModifiedBy>
  <cp:revision>39</cp:revision>
  <dcterms:created xsi:type="dcterms:W3CDTF">2018-06-12T17:39:00Z</dcterms:created>
  <dcterms:modified xsi:type="dcterms:W3CDTF">2018-06-19T16:35:00Z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TC017730709991</vt:lpwstr>
  </property>
</Properties>
</file>